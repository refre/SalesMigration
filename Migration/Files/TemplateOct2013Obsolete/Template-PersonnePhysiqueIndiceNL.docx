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71E" w:rsidRDefault="00EF771E" w:rsidP="00EF771E">
      <w:pPr>
        <w:jc w:val="both"/>
        <w:rPr>
          <w:rFonts w:ascii="Arial" w:hAnsi="Arial" w:cs="Arial"/>
          <w:b/>
          <w:sz w:val="14"/>
          <w:szCs w:val="14"/>
          <w:u w:val="single"/>
          <w:lang w:val="nl-NL" w:eastAsia="fr-FR"/>
        </w:rPr>
      </w:pPr>
    </w:p>
    <w:p w:rsidR="00EF771E" w:rsidRPr="00EF771E" w:rsidRDefault="00EF771E" w:rsidP="00EF771E">
      <w:pPr>
        <w:jc w:val="both"/>
        <w:rPr>
          <w:rFonts w:ascii="Arial" w:hAnsi="Arial" w:cs="Arial"/>
          <w:b/>
          <w:sz w:val="22"/>
          <w:szCs w:val="22"/>
          <w:u w:val="single"/>
          <w:lang w:val="nl-NL" w:eastAsia="fr-FR"/>
        </w:rPr>
      </w:pPr>
      <w:r w:rsidRPr="00EF771E">
        <w:rPr>
          <w:rFonts w:ascii="Arial" w:hAnsi="Arial" w:cs="Arial"/>
          <w:b/>
          <w:sz w:val="22"/>
          <w:szCs w:val="22"/>
          <w:u w:val="single"/>
          <w:lang w:val="nl-NL" w:eastAsia="fr-FR"/>
        </w:rPr>
        <w:t>Algemene verhuurvoorwaarden:</w:t>
      </w:r>
    </w:p>
    <w:p w:rsidR="00EF771E" w:rsidRDefault="00EF771E" w:rsidP="00EF771E">
      <w:pPr>
        <w:jc w:val="both"/>
        <w:rPr>
          <w:rFonts w:ascii="Arial" w:hAnsi="Arial" w:cs="Arial"/>
          <w:sz w:val="14"/>
          <w:szCs w:val="14"/>
          <w:lang w:val="nl-NL" w:eastAsia="fr-FR"/>
        </w:rPr>
      </w:pPr>
    </w:p>
    <w:p w:rsidR="00EF771E" w:rsidRPr="00EF771E" w:rsidRDefault="00EF771E" w:rsidP="00EF771E">
      <w:pPr>
        <w:jc w:val="both"/>
        <w:rPr>
          <w:rFonts w:ascii="Arial" w:hAnsi="Arial" w:cs="Arial"/>
          <w:sz w:val="14"/>
          <w:szCs w:val="14"/>
          <w:lang w:val="nl-NL" w:eastAsia="fr-FR"/>
        </w:rPr>
      </w:pP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 1</w:t>
      </w:r>
      <w:r w:rsidRPr="00EF771E">
        <w:rPr>
          <w:rFonts w:ascii="Arial" w:hAnsi="Arial" w:cs="Arial"/>
          <w:b/>
          <w:sz w:val="14"/>
          <w:szCs w:val="14"/>
          <w:lang w:val="nl-NL" w:eastAsia="fr-FR"/>
        </w:rPr>
        <w:t>: ·Eigendom van de toestellen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Tijdens de hele verhuurperiode blijven de toestellen, waarvan het type en het aantal in de voorgaande offerte worden vermeld, eigendom van de nv ISTA (hierna ‘ista’ genoemd). Zonder de schriftelijke toelating van ista mogen de toestellen niet worden overgebracht noch gedemonteerd.</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tweede ondergetekende verbindt zich ertoe de verschillende bewoners van de appartementen en de eigenaars kennis te geven van deze eigendomsbepaling.</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 2</w:t>
      </w:r>
      <w:r w:rsidRPr="00EF771E">
        <w:rPr>
          <w:rFonts w:ascii="Arial" w:hAnsi="Arial" w:cs="Arial"/>
          <w:b/>
          <w:sz w:val="14"/>
          <w:szCs w:val="14"/>
          <w:lang w:val="nl-NL" w:eastAsia="fr-FR"/>
        </w:rPr>
        <w:t>: ·Door ista geleverde prestaties</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toestellen worden door ista geïnstalleerd. De kosten van deze installatie zijn opgenomen in de jaarlijkse vergoeding zoals bepaald in artikel 6 van dit contract.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Jaarlijks voert ista de volgende verrichtingen uit:</w:t>
      </w:r>
    </w:p>
    <w:p w:rsidR="00EF771E" w:rsidRPr="00EF771E" w:rsidRDefault="00EF771E" w:rsidP="00EF771E">
      <w:pPr>
        <w:ind w:left="1440" w:hanging="732"/>
        <w:jc w:val="both"/>
        <w:rPr>
          <w:rFonts w:ascii="Arial" w:hAnsi="Arial" w:cs="Arial"/>
          <w:sz w:val="14"/>
          <w:szCs w:val="14"/>
          <w:lang w:val="nl-NL" w:eastAsia="fr-FR"/>
        </w:rPr>
      </w:pPr>
      <w:r w:rsidRPr="00EF771E">
        <w:rPr>
          <w:rFonts w:ascii="Arial" w:hAnsi="Arial" w:cs="Arial"/>
          <w:sz w:val="14"/>
          <w:szCs w:val="14"/>
          <w:lang w:val="nl-NL" w:eastAsia="fr-FR"/>
        </w:rPr>
        <w:t>-</w:t>
      </w:r>
      <w:r w:rsidRPr="00EF771E">
        <w:rPr>
          <w:rFonts w:ascii="Arial" w:hAnsi="Arial" w:cs="Arial"/>
          <w:sz w:val="14"/>
          <w:szCs w:val="14"/>
          <w:lang w:val="nl-NL" w:eastAsia="fr-FR"/>
        </w:rPr>
        <w:tab/>
        <w:t>de jaarlijkse opname vindt plaats op een datum die de contractsluitende partijen of gelijk welke door hen gemachtigde personen bij onderling overleg bepalen;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ab/>
        <w:t>-</w:t>
      </w:r>
      <w:r w:rsidRPr="00EF771E">
        <w:rPr>
          <w:rFonts w:ascii="Arial" w:hAnsi="Arial" w:cs="Arial"/>
          <w:sz w:val="14"/>
          <w:szCs w:val="14"/>
          <w:lang w:val="nl-NL" w:eastAsia="fr-FR"/>
        </w:rPr>
        <w:tab/>
        <w:t>de meting van het verbruik;</w:t>
      </w:r>
    </w:p>
    <w:p w:rsidR="00EF771E" w:rsidRPr="00EF771E" w:rsidRDefault="00EF771E" w:rsidP="00EF771E">
      <w:pPr>
        <w:ind w:left="1416" w:hanging="711"/>
        <w:jc w:val="both"/>
        <w:rPr>
          <w:rFonts w:ascii="Arial" w:hAnsi="Arial" w:cs="Arial"/>
          <w:sz w:val="14"/>
          <w:szCs w:val="14"/>
          <w:lang w:val="nl-NL" w:eastAsia="fr-FR"/>
        </w:rPr>
      </w:pPr>
      <w:r w:rsidRPr="00EF771E">
        <w:rPr>
          <w:rFonts w:ascii="Arial" w:hAnsi="Arial" w:cs="Arial"/>
          <w:sz w:val="14"/>
          <w:szCs w:val="14"/>
          <w:lang w:val="nl-NL" w:eastAsia="fr-FR"/>
        </w:rPr>
        <w:t>-</w:t>
      </w:r>
      <w:r w:rsidRPr="00EF771E">
        <w:rPr>
          <w:rFonts w:ascii="Arial" w:hAnsi="Arial" w:cs="Arial"/>
          <w:sz w:val="14"/>
          <w:szCs w:val="14"/>
          <w:lang w:val="nl-NL" w:eastAsia="fr-FR"/>
        </w:rPr>
        <w:tab/>
        <w:t>de berekening van de verdeling van de kosten voor verwarming en water en het opmaken van de bijbehorende documenten.</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 3</w:t>
      </w:r>
      <w:r w:rsidRPr="00EF771E">
        <w:rPr>
          <w:rFonts w:ascii="Arial" w:hAnsi="Arial" w:cs="Arial"/>
          <w:b/>
          <w:sz w:val="14"/>
          <w:szCs w:val="14"/>
          <w:lang w:val="nl-NL" w:eastAsia="fr-FR"/>
        </w:rPr>
        <w:t>: ·Verplichtingen van de bewoners van de appartementen (mede-eigenaars, huurders of onderhuurders)</w:t>
      </w:r>
    </w:p>
    <w:p w:rsidR="00EF771E" w:rsidRPr="00EF771E" w:rsidRDefault="00EF771E" w:rsidP="00EF771E">
      <w:pPr>
        <w:ind w:left="1410" w:hanging="1410"/>
        <w:jc w:val="both"/>
        <w:rPr>
          <w:rFonts w:ascii="Arial" w:hAnsi="Arial" w:cs="Arial"/>
          <w:sz w:val="14"/>
          <w:szCs w:val="14"/>
          <w:lang w:val="nl-NL" w:eastAsia="fr-FR"/>
        </w:rPr>
      </w:pPr>
      <w:r w:rsidRPr="00EF771E">
        <w:rPr>
          <w:rFonts w:ascii="Arial" w:hAnsi="Arial" w:cs="Arial"/>
          <w:sz w:val="14"/>
          <w:szCs w:val="14"/>
          <w:lang w:val="nl-NL" w:eastAsia="fr-FR"/>
        </w:rPr>
        <w:t>De bewoners van de appartementen verbinden zich ertoe:</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vrije toegang te verlenen tot de gemeenschappelijke delen aan het personeel van ista dat belast is met alle werkzaamheden die noodzakelijk zijn om dit contract uit te voeren;</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in de gemeenschappelijke delen geen voorwerpen te plaatsen die voornoemd personeel in gevaar brengen en voorafgaand aan het bezoek van het personeel van ista de toegangen vrij te maken zodat de voornoemde werkzaamheden normaal en zonder vertraging kunnen worden uitgevoerd;</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de verdelers te gebruiken als een goede huisvader, ze in hun oorspronkelijke staat te bewaren en alle kosten te dragen die voortvloeien uit het niet naleven van deze bepaling;</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in geval van opzettelijke of accidentele vernietiging alle kosten te dragen voor de vervanging van het toestel tegen het toepasbare tarief;</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te aanvaarden dat elke poging tot fraude aanleiding zal geven tot een maximale raming van het verbruik die niet kan worden betwist.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tweede ondergetekende verbindt zich ertoe de bepalingen van dit artikel ter kennis te brengen van de verschillende bewoners van de appartementen en aan de eigenaars. Blijft de medecontractant in gebreke elke bewoner of mede-eigenaar kennis te geven van de inhoud van dit artikel, dan moet hij persoonlijk instaan voor het herstel van de schade die het gevolg is van het niet nakomen van de bovenstaande verplichtingen.</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ART.4</w:t>
      </w:r>
      <w:r w:rsidRPr="00EF771E">
        <w:rPr>
          <w:rFonts w:ascii="Arial" w:hAnsi="Arial" w:cs="Arial"/>
          <w:b/>
          <w:sz w:val="14"/>
          <w:szCs w:val="14"/>
          <w:lang w:val="nl-NL" w:eastAsia="fr-FR"/>
        </w:rPr>
        <w:t>: ·Duur van het verhuur- en dienstencontract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voornoemde huur wordt toegestaan voor een periode van: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TIEN jaar, voor de verdelers en de warmte- en koudwatertellers, die ingaat op de installatiedatum van de toestellen;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ACHT jaar, voor de warmwatertellers, die ingaat op de installatiedatum van de toestellen.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geval van niet-verlenging of stopzetting van de huur haalt ista de toestellen weg, waarbij alle kosten van weghalen, transport en alle bij het weghalen horende kosten ten laste vallen van de tweede ondergetekende.</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ART.5</w:t>
      </w:r>
      <w:r w:rsidRPr="00EF771E">
        <w:rPr>
          <w:rFonts w:ascii="Arial" w:hAnsi="Arial" w:cs="Arial"/>
          <w:b/>
          <w:sz w:val="14"/>
          <w:szCs w:val="14"/>
          <w:lang w:val="nl-NL" w:eastAsia="fr-FR"/>
        </w:rPr>
        <w:t>: ·Verbreking van het contract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geval van niet-naleving door de tweede ondergetekende van één of meer bepalingen van dit contract, behoudt ista zich het recht voor dit contract te verbreken indien de contractuele bepalingen niet in acht worden genomen binnen de acht werkdagen na de verzending van een ingebrekestelling per aangetekend schrijven en om de geïnstalleerde toestellen na de verbreking van het contract onmiddellijk weg te halen.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Alle kosten van opname, weghalen, transport en alle aanverwante kosten zijn ten laste van de tweede ondergetekende.</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ISTA behoudt zich het recht voor te eisen dat het contract wordt uitgevoerd voor de contractueel vastgestelde periode.</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ART.6</w:t>
      </w:r>
      <w:r w:rsidRPr="00EF771E">
        <w:rPr>
          <w:rFonts w:ascii="Arial" w:hAnsi="Arial" w:cs="Arial"/>
          <w:b/>
          <w:sz w:val="14"/>
          <w:szCs w:val="14"/>
          <w:lang w:val="nl-NL" w:eastAsia="fr-FR"/>
        </w:rPr>
        <w:t>: ·Bedrag van de door ista geleverde diensten (zie recto)</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partijen bepalen uitdrukkelijk dat deze bedragen variabel zijn. Deze bedragen worden jaarlijks herzien volgens de gezondheidsindex op de verjaardag van dit contract. Er wordt een bijdrage in de recyclagekosten gefactureerd.</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ART.7</w:t>
      </w:r>
      <w:r w:rsidRPr="00EF771E">
        <w:rPr>
          <w:rFonts w:ascii="Arial" w:hAnsi="Arial" w:cs="Arial"/>
          <w:b/>
          <w:sz w:val="14"/>
          <w:szCs w:val="14"/>
          <w:lang w:val="nl-NL" w:eastAsia="fr-FR"/>
        </w:rPr>
        <w:t xml:space="preserve"> </w:t>
      </w:r>
      <w:r w:rsidRPr="00EF771E">
        <w:rPr>
          <w:rFonts w:ascii="Arial" w:hAnsi="Arial" w:cs="Arial"/>
          <w:sz w:val="14"/>
          <w:szCs w:val="14"/>
          <w:lang w:val="nl-NL" w:eastAsia="fr-FR"/>
        </w:rPr>
        <w:t>In geval van verbreking van dit contract is de tweede ondergetekende een vergoeding verschuldigd voor de geleden schade; deze vergoeding wordt forfaitair vastgesteld op de helft van de te factureren vergoedingen tot het verstrijken van de lopende periode, zoals bepaald in artikel 4.</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Indien dit contract wordt gesloten tussen ista en een niet-professionele medecontractant, is ista in geval van eenzijdige verbreking van dit contract door ista aan haar medecontractant een vergoeding verschuldigd die forfaitair wordt vastgesteld op de helft van de te factureren vergoedingen tot het verstrijken van de lopende periode, zoals bepaald in artikel 4.</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ART.8</w:t>
      </w:r>
      <w:r w:rsidRPr="00EF771E">
        <w:rPr>
          <w:rFonts w:ascii="Arial" w:hAnsi="Arial" w:cs="Arial"/>
          <w:b/>
          <w:sz w:val="14"/>
          <w:szCs w:val="14"/>
          <w:lang w:val="nl-NL" w:eastAsia="fr-FR"/>
        </w:rPr>
        <w:t xml:space="preserve"> </w:t>
      </w:r>
      <w:r w:rsidRPr="00EF771E">
        <w:rPr>
          <w:rFonts w:ascii="Arial" w:hAnsi="Arial" w:cs="Arial"/>
          <w:sz w:val="14"/>
          <w:szCs w:val="14"/>
          <w:lang w:val="nl-NL" w:eastAsia="fr-FR"/>
        </w:rPr>
        <w:t>De tweede ondergetekende blijft aansprakelijk voor de uitvoering van dit contract zolang een andere persoon, erkend door ista, niet als vervanger zal zijn aangewezen; die andere persoon moet dit contract met al zijn bepalingen en voorwaarden overnemen.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geval van vervanging van een mede-eigenaar verbindt de tweede ondergetekende zich ertoe dit contract te doen tekenen door de nieuwe eigenaar; doet hij dat niet, dan blijft hij zelf gehouden de verbintenissen van dit contract uit te voeren of de schadevergoeding te betalen die verschuldigd is voor de schade die te wijten is aan zijn in gebreke blijven.</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 xml:space="preserve">ART.9 </w:t>
      </w:r>
      <w:r w:rsidRPr="00EF771E">
        <w:rPr>
          <w:rFonts w:ascii="Arial" w:hAnsi="Arial" w:cs="Arial"/>
          <w:sz w:val="14"/>
          <w:szCs w:val="14"/>
          <w:lang w:val="nl-NL" w:eastAsia="fr-FR"/>
        </w:rPr>
        <w:t>De tweede ondergetekende verbindt zich ertoe alle eigenaars van het gebouw dat het voorwerp is van dit contract kennis te geven van de bepalingen van dit contract.</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 xml:space="preserve">ART.10 </w:t>
      </w:r>
      <w:r w:rsidRPr="00EF771E">
        <w:rPr>
          <w:rFonts w:ascii="Arial" w:hAnsi="Arial" w:cs="Arial"/>
          <w:sz w:val="14"/>
          <w:szCs w:val="14"/>
          <w:lang w:val="nl-NL" w:eastAsia="fr-FR"/>
        </w:rPr>
        <w:t>Indien de tweede ondergetekende handelt als opdrachtgever van meerdere eigenaars of van een mede-eigendom, zijn die laatste personen volledig gebonden door alle bepalingen van dit contract.</w:t>
      </w:r>
    </w:p>
    <w:p w:rsidR="00EF771E" w:rsidRPr="00EF771E" w:rsidRDefault="00EF771E" w:rsidP="00EF771E">
      <w:pPr>
        <w:jc w:val="both"/>
        <w:rPr>
          <w:rFonts w:ascii="Arial" w:hAnsi="Arial" w:cs="Arial"/>
          <w:b/>
          <w:i/>
          <w:sz w:val="14"/>
          <w:szCs w:val="14"/>
          <w:lang w:val="nl-NL" w:eastAsia="fr-FR"/>
        </w:rPr>
      </w:pPr>
      <w:r w:rsidRPr="00EF771E">
        <w:rPr>
          <w:rFonts w:ascii="Arial" w:hAnsi="Arial" w:cs="Arial"/>
          <w:b/>
          <w:i/>
          <w:sz w:val="14"/>
          <w:szCs w:val="14"/>
          <w:u w:val="single"/>
          <w:lang w:val="nl-NL" w:eastAsia="fr-FR"/>
        </w:rPr>
        <w:t>ART.11</w:t>
      </w:r>
      <w:r w:rsidRPr="00EF771E">
        <w:rPr>
          <w:rFonts w:ascii="Arial" w:hAnsi="Arial" w:cs="Arial"/>
          <w:b/>
          <w:i/>
          <w:sz w:val="14"/>
          <w:szCs w:val="14"/>
          <w:lang w:val="nl-NL" w:eastAsia="fr-FR"/>
        </w:rPr>
        <w:t>: Laattijdige betalingen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Behoudens andersluidende bepaling zijn al onze facturen betaalbaar in euro binnen de dertig werkdagen vanaf de uitgifte van de facturen. Elke klacht betreffende een factuur moet uiterlijk binnen de 15 werkdagen vanaf de ontvangst van die factuur worden betekend. Gebeurt dat niet, dan wordt er geen rekening meer gehouden met de klacht. In geval van niet-betaling van gelijk welke factuur op de vervaldag, is de tweede ondergetekende aan ista, van rechtswege en zonder voorafgaande ingebrekestelling, een interest van 10% per jaar verschuldigd evenals de kosten van rappel. In geval van gerechtelijke invordering van eender welke factuur is de koper bovendien de redelijke invorderingskosten verschuldigd, zoals de interne beheerskosten die hoger zouden zijn dan het bedrag van de forfaitaire vergoeding evenals de kosten van aanmaning van de gerechtsdeurwaarder.</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ART.12</w:t>
      </w:r>
      <w:r w:rsidRPr="00EF771E">
        <w:rPr>
          <w:rFonts w:ascii="Arial" w:hAnsi="Arial" w:cs="Arial"/>
          <w:b/>
          <w:sz w:val="14"/>
          <w:szCs w:val="14"/>
          <w:lang w:val="nl-NL" w:eastAsia="fr-FR"/>
        </w:rPr>
        <w:t>: ·Kosten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kosten, belastingen, zegels en registratiekosten die voortvloeien uit dit contract zijn ten laste van de tweede ondergetekende.</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Elk geschil behoort tot de exclusieve bevoegdheid van de hoven en rechtbanken van Brussel en van het vredegerecht van het 2</w:t>
      </w:r>
      <w:r w:rsidRPr="00EF771E">
        <w:rPr>
          <w:rFonts w:ascii="Arial" w:hAnsi="Arial" w:cs="Arial"/>
          <w:sz w:val="14"/>
          <w:szCs w:val="14"/>
          <w:vertAlign w:val="superscript"/>
          <w:lang w:val="nl-NL" w:eastAsia="fr-FR"/>
        </w:rPr>
        <w:t>de</w:t>
      </w:r>
      <w:r w:rsidRPr="00EF771E">
        <w:rPr>
          <w:rFonts w:ascii="Arial" w:hAnsi="Arial" w:cs="Arial"/>
          <w:sz w:val="14"/>
          <w:szCs w:val="14"/>
          <w:lang w:val="nl-NL" w:eastAsia="fr-FR"/>
        </w:rPr>
        <w:t xml:space="preserve"> kanton van Anderlecht.</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 13</w:t>
      </w:r>
      <w:r w:rsidRPr="00EF771E">
        <w:rPr>
          <w:rFonts w:ascii="Arial" w:hAnsi="Arial" w:cs="Arial"/>
          <w:b/>
          <w:sz w:val="14"/>
          <w:szCs w:val="14"/>
          <w:lang w:val="nl-NL" w:eastAsia="fr-FR"/>
        </w:rPr>
        <w:t>: Geheimhouding</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NV ISTA verbindt zich ertoe de gegevens en informaties waarvan ze kennis zou krijgen in het kader van de in deze overeenkomst bedoelde prestaties, niet te onthullen, aan wie dan ook.</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het kader van de uitvoering van deze overeenkomst zal de NV ISTA toegang tot informaties en persoonsgegevens van de andere partij dienen te krijgen.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Deze informaties en persoonsgegevens, alle onderdelen of details daarvan, alsook alle combinaties van deze informaties met andere niet-vertrouwelijke elementen zullen hierna "INFORMATIES" genoemd worden, ongeacht de wijze waarop ze bekomen werden en ongeacht of ze mondeling of schriftelijk zijn of weergegeven worden door middel van tekeningen, foto's, monsters, analyses, materieel, machineonderdelen, diskettes of gelijk welke andere drager.</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Hierbij verbindt de NV ISTA zich ertoe alle rechtstreeks of onrechtstreeks van de andere partij ontvangen INFORMATIES geheim en strikt vertrouwelijk te houden.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het bijzonder verbindt de NV ISTA zich ertoe:</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Geen enkele INFORMATIE te onthullen en alles in het werk te stellen om de onthulling van deze INFORMATIES aan derden te vermijden. Deze derden omvatten eveneens alle vennootschappen en/of instellingen die met een van de partijen in verbinding staan.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Deze INFORMATIES binnen haar organisatie enkel te onthullen aan leden of werknemers die uitdrukkelijk gehouden zijn tot onbeperkte geheimhouding en die rechtstreeks betrokken zijn bij het bespreken en testen van deze INFORMATIES of bij het op enige andere wijze uitwisselingen van ervaringen die daar betrekking op hebben.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Deze INFORMATIES uitsluitend voor het voornoemde doel te gebruiken en deze INFORMATIES noch rechtstreeks, noch onrechtstreeks commercieel te exploiteren.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Van deze geheimhoudingsverplichting worden uitgesloten, alle INFORMATIES waarvan kan aangetoond worden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Dat ze op het ogenblik waarop ze onthuld werden tot het publiek domein behoorden of dat ze daar nadien zijn gaan toe behoren, zonder dat een van de partijen dat op foutieve wijze veroorzaakt heeft.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Dat een van de partijen er op het ogenblik van de onthulling kennis van had of dat een van de partijen er na de onthulling door de andere partij kennis van heeft gekregen, op een andere wijze dan via bronnen die tegenover de andere partij een geheimhoudingsverplichting hebben of die niet gerechtigd zijn om over die INFORMATIES te beschikken.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Deze geheimhoudingsverplichting zal geldig blijven gedurende een periode van 5 jaar, vanaf het einde van deze overeenkomst, ongeacht de wijze waarop de overeenkomst zal eindigen.</w:t>
      </w:r>
    </w:p>
    <w:p w:rsidR="00EF771E" w:rsidRDefault="00EF771E" w:rsidP="00EF771E">
      <w:pPr>
        <w:jc w:val="both"/>
        <w:rPr>
          <w:rFonts w:ascii="Arial" w:hAnsi="Arial" w:cs="Arial"/>
          <w:b/>
          <w:i/>
          <w:sz w:val="14"/>
          <w:szCs w:val="14"/>
          <w:lang w:val="nl-NL" w:eastAsia="fr-FR"/>
        </w:rPr>
      </w:pPr>
    </w:p>
    <w:p w:rsidR="00EF771E" w:rsidRDefault="00EF771E" w:rsidP="00EF771E">
      <w:pPr>
        <w:jc w:val="both"/>
        <w:rPr>
          <w:rFonts w:ascii="Arial" w:hAnsi="Arial" w:cs="Arial"/>
          <w:b/>
          <w:i/>
          <w:sz w:val="14"/>
          <w:szCs w:val="14"/>
          <w:lang w:val="nl-NL" w:eastAsia="fr-FR"/>
        </w:rPr>
      </w:pPr>
    </w:p>
    <w:p w:rsidR="00F10D20" w:rsidRPr="00EF771E" w:rsidRDefault="00EF771E" w:rsidP="00EF771E">
      <w:pPr>
        <w:jc w:val="both"/>
        <w:rPr>
          <w:noProof/>
          <w:lang w:val="nl-BE" w:eastAsia="fr-BE"/>
        </w:rPr>
      </w:pPr>
      <w:r w:rsidRPr="00EF771E">
        <w:rPr>
          <w:rFonts w:ascii="Arial" w:hAnsi="Arial" w:cs="Arial"/>
          <w:b/>
          <w:i/>
          <w:sz w:val="14"/>
          <w:szCs w:val="14"/>
          <w:lang w:val="nl-NL" w:eastAsia="fr-FR"/>
        </w:rPr>
        <w:t xml:space="preserve">Gedaan op ……/……/…………, te ………………………………….    </w:t>
      </w:r>
      <w:r>
        <w:rPr>
          <w:rFonts w:ascii="Arial" w:hAnsi="Arial" w:cs="Arial"/>
          <w:b/>
          <w:i/>
          <w:sz w:val="14"/>
          <w:szCs w:val="14"/>
          <w:lang w:val="nl-NL" w:eastAsia="fr-FR"/>
        </w:rPr>
        <w:tab/>
      </w:r>
      <w:r>
        <w:rPr>
          <w:rFonts w:ascii="Arial" w:hAnsi="Arial" w:cs="Arial"/>
          <w:b/>
          <w:i/>
          <w:sz w:val="14"/>
          <w:szCs w:val="14"/>
          <w:lang w:val="nl-NL" w:eastAsia="fr-FR"/>
        </w:rPr>
        <w:tab/>
      </w:r>
      <w:r w:rsidRPr="00EF771E">
        <w:rPr>
          <w:rFonts w:ascii="Arial" w:hAnsi="Arial" w:cs="Arial"/>
          <w:b/>
          <w:i/>
          <w:sz w:val="14"/>
          <w:szCs w:val="14"/>
          <w:lang w:val="nl-NL" w:eastAsia="fr-FR"/>
        </w:rPr>
        <w:t>Handtekening van de klant   …………………………….</w:t>
      </w:r>
    </w:p>
    <w:p w:rsidR="00EF771E" w:rsidRPr="00EF771E" w:rsidRDefault="00EF771E">
      <w:pPr>
        <w:rPr>
          <w:noProof/>
          <w:lang w:val="nl-BE" w:eastAsia="fr-BE"/>
        </w:rPr>
      </w:pPr>
    </w:p>
    <w:p w:rsidR="00F10D20" w:rsidRPr="00EF771E" w:rsidRDefault="00F10D20" w:rsidP="00396A56">
      <w:pPr>
        <w:tabs>
          <w:tab w:val="left" w:pos="9214"/>
        </w:tabs>
        <w:ind w:left="8222"/>
        <w:rPr>
          <w:noProof/>
          <w:lang w:val="nl-BE" w:eastAsia="fr-BE"/>
        </w:rPr>
      </w:pPr>
      <w:r w:rsidRPr="00EF771E">
        <w:rPr>
          <w:noProof/>
          <w:lang w:val="nl-BE" w:eastAsia="fr-BE"/>
        </w:rPr>
        <w:lastRenderedPageBreak/>
        <w:tab/>
      </w:r>
    </w:p>
    <w:p w:rsidR="00F10D20" w:rsidRPr="00161E36" w:rsidRDefault="006455B9" w:rsidP="00935CA3">
      <w:pPr>
        <w:tabs>
          <w:tab w:val="left" w:pos="9214"/>
        </w:tabs>
        <w:ind w:left="8789"/>
        <w:rPr>
          <w:rFonts w:ascii="Ista Proforma-SemiboldItalic" w:hAnsi="Ista Proforma-SemiboldItalic" w:cs="Calibri"/>
          <w:sz w:val="20"/>
          <w:szCs w:val="20"/>
          <w:lang w:val="nl-BE"/>
        </w:rPr>
      </w:pPr>
      <w:r w:rsidRPr="00161E36">
        <w:rPr>
          <w:rFonts w:ascii="Calibri" w:hAnsi="Calibri" w:cs="Calibri"/>
          <w:color w:val="0A2864"/>
          <w:sz w:val="21"/>
          <w:szCs w:val="20"/>
          <w:lang w:val="nl-BE" w:eastAsia="de-DE"/>
        </w:rPr>
        <w:t>Brussel</w:t>
      </w:r>
      <w:r w:rsidR="00F10D20" w:rsidRPr="00161E36">
        <w:rPr>
          <w:rFonts w:ascii="Calibri" w:hAnsi="Calibri" w:cs="Calibri"/>
          <w:color w:val="0A2864"/>
          <w:sz w:val="21"/>
          <w:szCs w:val="20"/>
          <w:lang w:val="nl-BE" w:eastAsia="de-DE"/>
        </w:rPr>
        <w:t>,</w:t>
      </w:r>
      <w:r w:rsidRPr="00161E36">
        <w:rPr>
          <w:rFonts w:ascii="Calibri" w:hAnsi="Calibri" w:cs="Calibri"/>
          <w:color w:val="0A2864"/>
          <w:sz w:val="21"/>
          <w:szCs w:val="20"/>
          <w:lang w:val="nl-BE" w:eastAsia="de-DE"/>
        </w:rPr>
        <w:t xml:space="preserve"> </w:t>
      </w:r>
      <w:r w:rsidR="00F10D20" w:rsidRPr="00161E36">
        <w:rPr>
          <w:rFonts w:ascii="Calibri" w:hAnsi="Calibri" w:cs="Calibri"/>
          <w:color w:val="0A2864"/>
          <w:sz w:val="21"/>
          <w:szCs w:val="20"/>
          <w:lang w:val="nl-BE" w:eastAsia="de-DE"/>
        </w:rPr>
        <w:t xml:space="preserve"> </w:t>
      </w:r>
      <w:permStart w:id="1055205506" w:edGrp="everyone"/>
      <w:r w:rsidRPr="00161E36">
        <w:rPr>
          <w:rFonts w:ascii="Calibri" w:hAnsi="Calibri" w:cs="Calibri"/>
          <w:color w:val="0A2864"/>
          <w:sz w:val="21"/>
          <w:szCs w:val="20"/>
          <w:lang w:val="nl-BE" w:eastAsia="de-DE"/>
        </w:rPr>
        <w:t xml:space="preserve"> </w:t>
      </w:r>
      <w:r w:rsidR="001E5844" w:rsidRPr="00161E36">
        <w:rPr>
          <w:rFonts w:ascii="Calibri" w:hAnsi="Calibri" w:cs="Calibri"/>
          <w:color w:val="0A2864"/>
          <w:sz w:val="21"/>
          <w:szCs w:val="20"/>
          <w:lang w:val="nl-BE" w:eastAsia="de-DE"/>
        </w:rPr>
        <w:fldChar w:fldCharType="begin"/>
      </w:r>
      <w:r w:rsidR="004A6D4F" w:rsidRPr="00161E36">
        <w:rPr>
          <w:rFonts w:ascii="Calibri" w:hAnsi="Calibri" w:cs="Calibri"/>
          <w:color w:val="0A2864"/>
          <w:sz w:val="21"/>
          <w:szCs w:val="20"/>
          <w:lang w:val="nl-BE" w:eastAsia="de-DE"/>
        </w:rPr>
        <w:instrText xml:space="preserve"> TIME \@ "d MMMM yyyy" </w:instrText>
      </w:r>
      <w:r w:rsidR="001E5844" w:rsidRPr="00161E36">
        <w:rPr>
          <w:rFonts w:ascii="Calibri" w:hAnsi="Calibri" w:cs="Calibri"/>
          <w:color w:val="0A2864"/>
          <w:sz w:val="21"/>
          <w:szCs w:val="20"/>
          <w:lang w:val="nl-BE" w:eastAsia="de-DE"/>
        </w:rPr>
        <w:fldChar w:fldCharType="separate"/>
      </w:r>
      <w:r w:rsidR="00AB6551">
        <w:rPr>
          <w:rFonts w:ascii="Calibri" w:hAnsi="Calibri" w:cs="Calibri"/>
          <w:noProof/>
          <w:color w:val="0A2864"/>
          <w:sz w:val="21"/>
          <w:szCs w:val="20"/>
          <w:lang w:val="nl-BE" w:eastAsia="de-DE"/>
        </w:rPr>
        <w:t>6 maart 2013</w:t>
      </w:r>
      <w:r w:rsidR="001E5844" w:rsidRPr="00161E36">
        <w:rPr>
          <w:rFonts w:ascii="Calibri" w:hAnsi="Calibri" w:cs="Calibri"/>
          <w:color w:val="0A2864"/>
          <w:sz w:val="21"/>
          <w:szCs w:val="20"/>
          <w:lang w:val="nl-BE" w:eastAsia="de-DE"/>
        </w:rPr>
        <w:fldChar w:fldCharType="end"/>
      </w:r>
      <w:r w:rsidR="003E4F32" w:rsidRPr="00161E36">
        <w:rPr>
          <w:rFonts w:ascii="Ista Proforma-SemiboldItalic" w:hAnsi="Ista Proforma-SemiboldItalic" w:cs="Calibri"/>
          <w:sz w:val="20"/>
          <w:szCs w:val="20"/>
          <w:lang w:val="nl-BE"/>
        </w:rPr>
        <w:t xml:space="preserve">  </w:t>
      </w:r>
      <w:permEnd w:id="1055205506"/>
    </w:p>
    <w:p w:rsidR="00F10D20" w:rsidRDefault="00161E36" w:rsidP="00161E36">
      <w:pPr>
        <w:tabs>
          <w:tab w:val="left" w:pos="1440"/>
        </w:tabs>
        <w:rPr>
          <w:rFonts w:ascii="Ista Proforma-SemiboldItalic" w:hAnsi="Ista Proforma-SemiboldItalic"/>
          <w:noProof/>
          <w:lang w:val="nl-BE" w:eastAsia="fr-BE"/>
        </w:rPr>
      </w:pPr>
      <w:r>
        <w:rPr>
          <w:rFonts w:ascii="Ista Proforma-SemiboldItalic" w:hAnsi="Ista Proforma-SemiboldItalic"/>
          <w:noProof/>
          <w:lang w:val="nl-BE" w:eastAsia="fr-BE"/>
        </w:rPr>
        <w:tab/>
      </w:r>
    </w:p>
    <w:p w:rsidR="00161E36" w:rsidRPr="00161E36" w:rsidRDefault="00161E36" w:rsidP="00161E36">
      <w:pPr>
        <w:tabs>
          <w:tab w:val="left" w:pos="1440"/>
        </w:tabs>
        <w:rPr>
          <w:rFonts w:ascii="Ista Proforma-SemiboldItalic" w:hAnsi="Ista Proforma-SemiboldItalic"/>
          <w:noProof/>
          <w:lang w:val="nl-BE" w:eastAsia="fr-BE"/>
        </w:rPr>
      </w:pPr>
      <w:r w:rsidRPr="00161E36">
        <w:rPr>
          <w:rFonts w:ascii="Ista Proforma-SemiboldItalic" w:hAnsi="Ista Proforma-SemiboldItalic"/>
          <w:noProof/>
          <w:lang w:eastAsia="fr-BE"/>
        </w:rPr>
        <w:drawing>
          <wp:anchor distT="0" distB="0" distL="114300" distR="114300" simplePos="0" relativeHeight="251687936" behindDoc="1" locked="0" layoutInCell="1" allowOverlap="1">
            <wp:simplePos x="0" y="0"/>
            <wp:positionH relativeFrom="column">
              <wp:posOffset>4911042</wp:posOffset>
            </wp:positionH>
            <wp:positionV relativeFrom="paragraph">
              <wp:posOffset>458913</wp:posOffset>
            </wp:positionV>
            <wp:extent cx="1714860" cy="1319842"/>
            <wp:effectExtent l="19050" t="0" r="0" b="0"/>
            <wp:wrapNone/>
            <wp:docPr id="14"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9"/>
                    <a:srcRect/>
                    <a:stretch>
                      <a:fillRect/>
                    </a:stretch>
                  </pic:blipFill>
                  <pic:spPr bwMode="auto">
                    <a:xfrm>
                      <a:off x="0" y="0"/>
                      <a:ext cx="1714500" cy="1319530"/>
                    </a:xfrm>
                    <a:prstGeom prst="rect">
                      <a:avLst/>
                    </a:prstGeom>
                    <a:noFill/>
                  </pic:spPr>
                </pic:pic>
              </a:graphicData>
            </a:graphic>
          </wp:anchor>
        </w:drawing>
      </w:r>
    </w:p>
    <w:p w:rsidR="0084404E" w:rsidRPr="00161E36" w:rsidRDefault="0084404E" w:rsidP="0084404E">
      <w:pPr>
        <w:ind w:left="698" w:right="708" w:firstLine="720"/>
        <w:jc w:val="both"/>
        <w:rPr>
          <w:rFonts w:ascii="Calibri" w:hAnsi="Calibri" w:cs="Calibri"/>
          <w:b/>
          <w:color w:val="0A2864"/>
          <w:sz w:val="21"/>
          <w:szCs w:val="20"/>
          <w:lang w:val="nl-BE" w:eastAsia="de-DE"/>
        </w:rPr>
      </w:pPr>
      <w:bookmarkStart w:id="0" w:name="OLE_LINK1"/>
      <w:bookmarkStart w:id="1" w:name="OLE_LINK2"/>
      <w:permStart w:id="301142560" w:edGrp="everyone"/>
      <w:r w:rsidRPr="00161E36">
        <w:rPr>
          <w:rFonts w:ascii="Calibri" w:hAnsi="Calibri" w:cs="Calibri"/>
          <w:b/>
          <w:color w:val="0A2864"/>
          <w:sz w:val="21"/>
          <w:szCs w:val="20"/>
          <w:lang w:val="nl-BE" w:eastAsia="de-DE"/>
        </w:rPr>
        <w:t xml:space="preserve">CodeNameGerant  </w:t>
      </w:r>
      <w:bookmarkEnd w:id="0"/>
      <w:bookmarkEnd w:id="1"/>
    </w:p>
    <w:p w:rsidR="0084404E" w:rsidRPr="00161E36" w:rsidRDefault="0084404E" w:rsidP="0084404E">
      <w:pPr>
        <w:ind w:left="1418" w:right="708"/>
        <w:jc w:val="both"/>
        <w:rPr>
          <w:rFonts w:ascii="Calibri" w:hAnsi="Calibri" w:cs="Calibri"/>
          <w:b/>
          <w:color w:val="0A2864"/>
          <w:sz w:val="21"/>
          <w:szCs w:val="20"/>
          <w:lang w:val="nl-BE" w:eastAsia="de-DE"/>
        </w:rPr>
      </w:pPr>
      <w:bookmarkStart w:id="2" w:name="OLE_LINK3"/>
      <w:bookmarkStart w:id="3" w:name="OLE_LINK4"/>
      <w:r w:rsidRPr="00161E36">
        <w:rPr>
          <w:rFonts w:ascii="Calibri" w:hAnsi="Calibri" w:cs="Calibri"/>
          <w:b/>
          <w:color w:val="0A2864"/>
          <w:sz w:val="21"/>
          <w:szCs w:val="20"/>
          <w:lang w:val="nl-BE" w:eastAsia="de-DE"/>
        </w:rPr>
        <w:t>CodeAdresseGerant</w:t>
      </w:r>
      <w:bookmarkEnd w:id="2"/>
      <w:bookmarkEnd w:id="3"/>
    </w:p>
    <w:p w:rsidR="00F10D20" w:rsidRPr="00161E36" w:rsidRDefault="0084404E" w:rsidP="0084404E">
      <w:pPr>
        <w:ind w:left="1418" w:right="708"/>
        <w:jc w:val="both"/>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CodePostauxGerant LocaliteGerant</w:t>
      </w:r>
    </w:p>
    <w:p w:rsidR="00F10D20" w:rsidRPr="00161E36" w:rsidRDefault="00F10D20" w:rsidP="005D3725">
      <w:pPr>
        <w:ind w:left="1418" w:right="708"/>
        <w:jc w:val="both"/>
        <w:rPr>
          <w:rFonts w:ascii="Calibri" w:hAnsi="Calibri" w:cs="Calibri"/>
          <w:b/>
          <w:color w:val="0A2864"/>
          <w:sz w:val="21"/>
          <w:szCs w:val="20"/>
          <w:lang w:val="nl-BE" w:eastAsia="de-DE"/>
        </w:rPr>
      </w:pPr>
    </w:p>
    <w:permEnd w:id="301142560"/>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6455B9" w:rsidP="00C21806">
      <w:pPr>
        <w:ind w:left="698" w:firstLine="720"/>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ONZE REFERENTIES:</w:t>
      </w:r>
      <w:r w:rsidR="00F10D20" w:rsidRPr="00161E36">
        <w:rPr>
          <w:rFonts w:ascii="Calibri" w:hAnsi="Calibri" w:cs="Calibri"/>
          <w:b/>
          <w:color w:val="0A2864"/>
          <w:sz w:val="21"/>
          <w:szCs w:val="20"/>
          <w:lang w:val="nl-BE" w:eastAsia="de-DE"/>
        </w:rPr>
        <w:t xml:space="preserve"> </w:t>
      </w:r>
      <w:r w:rsidR="00F10D20" w:rsidRPr="00161E36">
        <w:rPr>
          <w:rFonts w:ascii="Calibri" w:hAnsi="Calibri" w:cs="Calibri"/>
          <w:b/>
          <w:color w:val="0A2864"/>
          <w:sz w:val="21"/>
          <w:szCs w:val="20"/>
          <w:lang w:val="nl-BE" w:eastAsia="de-DE"/>
        </w:rPr>
        <w:tab/>
        <w:t>Bxl/</w:t>
      </w:r>
      <w:permStart w:id="1680627072" w:edGrp="everyone"/>
      <w:r w:rsidR="00357E72">
        <w:rPr>
          <w:rFonts w:ascii="Calibri" w:hAnsi="Calibri" w:cs="Calibri"/>
          <w:b/>
          <w:color w:val="0A2864"/>
          <w:sz w:val="21"/>
          <w:szCs w:val="20"/>
          <w:lang w:val="nl-BE" w:eastAsia="de-DE"/>
        </w:rPr>
        <w:t>ED</w:t>
      </w:r>
      <w:r w:rsidR="00F10D20" w:rsidRPr="00161E36">
        <w:rPr>
          <w:rFonts w:ascii="Calibri" w:hAnsi="Calibri" w:cs="Calibri"/>
          <w:b/>
          <w:color w:val="0A2864"/>
          <w:sz w:val="21"/>
          <w:szCs w:val="20"/>
          <w:lang w:val="nl-BE" w:eastAsia="de-DE"/>
        </w:rPr>
        <w:t>/</w:t>
      </w:r>
      <w:r w:rsidR="00357E72">
        <w:rPr>
          <w:rFonts w:ascii="Calibri" w:hAnsi="Calibri" w:cs="Calibri"/>
          <w:b/>
          <w:color w:val="0A2864"/>
          <w:sz w:val="21"/>
          <w:szCs w:val="20"/>
          <w:lang w:val="nl-BE" w:eastAsia="de-DE"/>
        </w:rPr>
        <w:t>SL</w:t>
      </w:r>
      <w:permEnd w:id="1680627072"/>
    </w:p>
    <w:p w:rsidR="00F10D20" w:rsidRPr="00161E36" w:rsidRDefault="00F10D20" w:rsidP="00C21806">
      <w:pPr>
        <w:ind w:left="1418" w:right="708"/>
        <w:jc w:val="both"/>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ab/>
      </w:r>
      <w:r w:rsidRPr="00161E36">
        <w:rPr>
          <w:rFonts w:ascii="Calibri" w:hAnsi="Calibri" w:cs="Calibri"/>
          <w:b/>
          <w:color w:val="0A2864"/>
          <w:sz w:val="21"/>
          <w:szCs w:val="20"/>
          <w:lang w:val="nl-BE" w:eastAsia="de-DE"/>
        </w:rPr>
        <w:tab/>
      </w:r>
      <w:r w:rsidRPr="00161E36">
        <w:rPr>
          <w:rFonts w:ascii="Calibri" w:hAnsi="Calibri" w:cs="Calibri"/>
          <w:b/>
          <w:color w:val="0A2864"/>
          <w:sz w:val="21"/>
          <w:szCs w:val="20"/>
          <w:lang w:val="nl-BE" w:eastAsia="de-DE"/>
        </w:rPr>
        <w:tab/>
      </w:r>
      <w:r w:rsidRPr="00161E36">
        <w:rPr>
          <w:rFonts w:ascii="Calibri" w:hAnsi="Calibri" w:cs="Calibri"/>
          <w:b/>
          <w:color w:val="0A2864"/>
          <w:sz w:val="21"/>
          <w:szCs w:val="20"/>
          <w:lang w:val="nl-BE" w:eastAsia="de-DE"/>
        </w:rPr>
        <w:tab/>
        <w:t>Off</w:t>
      </w:r>
      <w:r w:rsidR="00161E36">
        <w:rPr>
          <w:rFonts w:ascii="Calibri" w:hAnsi="Calibri" w:cs="Calibri"/>
          <w:b/>
          <w:color w:val="0A2864"/>
          <w:sz w:val="21"/>
          <w:szCs w:val="20"/>
          <w:lang w:val="nl-BE" w:eastAsia="de-DE"/>
        </w:rPr>
        <w:t>erte</w:t>
      </w:r>
      <w:r w:rsidRPr="00161E36">
        <w:rPr>
          <w:rFonts w:ascii="Calibri" w:hAnsi="Calibri" w:cs="Calibri"/>
          <w:b/>
          <w:color w:val="0A2864"/>
          <w:sz w:val="21"/>
          <w:szCs w:val="20"/>
          <w:lang w:val="nl-BE" w:eastAsia="de-DE"/>
        </w:rPr>
        <w:t xml:space="preserve"> n° </w:t>
      </w:r>
      <w:bookmarkStart w:id="4" w:name="OLE_LINK5"/>
      <w:bookmarkStart w:id="5" w:name="OLE_LINK6"/>
      <w:permStart w:id="1559312453" w:edGrp="everyone"/>
      <w:r w:rsidR="00B665A8" w:rsidRPr="00161E36">
        <w:rPr>
          <w:rFonts w:ascii="Calibri" w:hAnsi="Calibri" w:cs="Calibri"/>
          <w:b/>
          <w:color w:val="0A2864"/>
          <w:sz w:val="21"/>
          <w:szCs w:val="20"/>
          <w:lang w:val="nl-BE" w:eastAsia="de-DE"/>
        </w:rPr>
        <w:t>CodeOffreNum</w:t>
      </w:r>
      <w:bookmarkEnd w:id="4"/>
      <w:bookmarkEnd w:id="5"/>
      <w:permEnd w:id="1559312453"/>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Default="00CF21F1" w:rsidP="00396A56">
      <w:pPr>
        <w:ind w:left="1418" w:right="708"/>
        <w:jc w:val="both"/>
        <w:rPr>
          <w:rFonts w:ascii="Calibri" w:hAnsi="Calibri" w:cs="Calibri"/>
          <w:color w:val="0A2864"/>
          <w:sz w:val="21"/>
          <w:szCs w:val="20"/>
          <w:lang w:val="nl-BE" w:eastAsia="de-DE"/>
        </w:rPr>
      </w:pPr>
      <w:r w:rsidRPr="00D4643D">
        <w:rPr>
          <w:rFonts w:ascii="Calibri" w:hAnsi="Calibri" w:cs="Calibri"/>
          <w:color w:val="0A2864"/>
          <w:sz w:val="21"/>
          <w:szCs w:val="20"/>
          <w:lang w:val="nl-BE" w:eastAsia="de-DE"/>
        </w:rPr>
        <w:t>Beste klant,</w:t>
      </w:r>
    </w:p>
    <w:p w:rsidR="00CF21F1" w:rsidRPr="00161E36" w:rsidRDefault="00CF21F1" w:rsidP="00396A56">
      <w:pPr>
        <w:ind w:left="1418" w:right="708"/>
        <w:jc w:val="both"/>
        <w:rPr>
          <w:rFonts w:ascii="Calibri" w:hAnsi="Calibri" w:cs="Calibri"/>
          <w:b/>
          <w:color w:val="0A2864"/>
          <w:sz w:val="21"/>
          <w:szCs w:val="20"/>
          <w:lang w:val="nl-BE" w:eastAsia="de-DE"/>
        </w:rPr>
      </w:pPr>
    </w:p>
    <w:p w:rsidR="00F10D20" w:rsidRPr="00161E36" w:rsidRDefault="00F10D20" w:rsidP="00396A56">
      <w:pPr>
        <w:ind w:left="1418" w:right="708"/>
        <w:jc w:val="both"/>
        <w:rPr>
          <w:rFonts w:ascii="Calibri" w:hAnsi="Calibri" w:cs="Calibri"/>
          <w:b/>
          <w:color w:val="0A2864"/>
          <w:sz w:val="21"/>
          <w:szCs w:val="20"/>
          <w:lang w:val="nl-BE" w:eastAsia="de-DE"/>
        </w:rPr>
      </w:pPr>
    </w:p>
    <w:p w:rsidR="00F10D20" w:rsidRPr="00161E36" w:rsidRDefault="006455B9" w:rsidP="00113648">
      <w:pPr>
        <w:ind w:left="1418" w:right="708"/>
        <w:jc w:val="both"/>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Betreft:</w:t>
      </w:r>
      <w:r w:rsidRPr="00161E36">
        <w:rPr>
          <w:rFonts w:ascii="Calibri" w:hAnsi="Calibri" w:cs="Calibri"/>
          <w:b/>
          <w:color w:val="0A2864"/>
          <w:sz w:val="21"/>
          <w:szCs w:val="20"/>
          <w:lang w:val="nl-BE" w:eastAsia="de-DE"/>
        </w:rPr>
        <w:tab/>
        <w:t xml:space="preserve">              prijsofferte voor de (vervanging) plaatsing van meetapparatuur</w:t>
      </w:r>
    </w:p>
    <w:p w:rsidR="00F10D20" w:rsidRPr="00161E36" w:rsidRDefault="006455B9" w:rsidP="005D3725">
      <w:pPr>
        <w:ind w:left="2835" w:right="708"/>
        <w:jc w:val="both"/>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GEBOUW:</w:t>
      </w:r>
      <w:r w:rsidR="00F10D20" w:rsidRPr="00161E36">
        <w:rPr>
          <w:rFonts w:ascii="Calibri" w:hAnsi="Calibri" w:cs="Calibri"/>
          <w:b/>
          <w:color w:val="0A2864"/>
          <w:sz w:val="21"/>
          <w:szCs w:val="20"/>
          <w:lang w:val="nl-BE" w:eastAsia="de-DE"/>
        </w:rPr>
        <w:t xml:space="preserve"> </w:t>
      </w:r>
      <w:bookmarkStart w:id="6" w:name="OLE_LINK7"/>
      <w:bookmarkStart w:id="7" w:name="OLE_LINK8"/>
      <w:bookmarkStart w:id="8" w:name="OLE_LINK9"/>
      <w:permStart w:id="746672761" w:edGrp="everyone"/>
      <w:r w:rsidR="00B665A8" w:rsidRPr="00161E36">
        <w:rPr>
          <w:rFonts w:ascii="Calibri" w:hAnsi="Calibri" w:cs="Calibri"/>
          <w:b/>
          <w:color w:val="0A2864"/>
          <w:sz w:val="21"/>
          <w:szCs w:val="20"/>
          <w:lang w:val="nl-BE" w:eastAsia="de-DE"/>
        </w:rPr>
        <w:t>CodeImmeuble</w:t>
      </w:r>
      <w:r w:rsidR="00F10D20" w:rsidRPr="00161E36">
        <w:rPr>
          <w:rFonts w:ascii="Calibri" w:hAnsi="Calibri" w:cs="Calibri"/>
          <w:b/>
          <w:color w:val="0A2864"/>
          <w:sz w:val="21"/>
          <w:szCs w:val="20"/>
          <w:lang w:val="nl-BE" w:eastAsia="de-DE"/>
        </w:rPr>
        <w:t xml:space="preserve"> </w:t>
      </w:r>
      <w:bookmarkEnd w:id="6"/>
      <w:bookmarkEnd w:id="7"/>
      <w:bookmarkEnd w:id="8"/>
      <w:r w:rsidR="00F10D20" w:rsidRPr="00161E36">
        <w:rPr>
          <w:rFonts w:ascii="Calibri" w:hAnsi="Calibri" w:cs="Calibri"/>
          <w:b/>
          <w:color w:val="0A2864"/>
          <w:sz w:val="21"/>
          <w:szCs w:val="20"/>
          <w:lang w:val="nl-BE" w:eastAsia="de-DE"/>
        </w:rPr>
        <w:t xml:space="preserve">– </w:t>
      </w:r>
      <w:bookmarkStart w:id="9" w:name="OLE_LINK10"/>
      <w:bookmarkStart w:id="10" w:name="OLE_LINK11"/>
      <w:bookmarkStart w:id="11" w:name="OLE_LINK12"/>
      <w:r w:rsidR="00025482" w:rsidRPr="00161E36">
        <w:rPr>
          <w:rFonts w:ascii="Calibri" w:hAnsi="Calibri" w:cs="Calibri"/>
          <w:b/>
          <w:color w:val="0A2864"/>
          <w:sz w:val="21"/>
          <w:szCs w:val="20"/>
          <w:lang w:val="nl-BE" w:eastAsia="de-DE"/>
        </w:rPr>
        <w:t>CodeAdresseImeuble</w:t>
      </w:r>
      <w:bookmarkEnd w:id="9"/>
      <w:bookmarkEnd w:id="10"/>
      <w:bookmarkEnd w:id="11"/>
    </w:p>
    <w:permEnd w:id="746672761"/>
    <w:p w:rsidR="00F10D20" w:rsidRPr="00161E36" w:rsidRDefault="00F10D20" w:rsidP="00396A56">
      <w:pPr>
        <w:ind w:left="1418" w:right="708"/>
        <w:jc w:val="both"/>
        <w:rPr>
          <w:rFonts w:ascii="Ista Proforma-SemiboldItalic" w:hAnsi="Ista Proforma-SemiboldItalic"/>
          <w:sz w:val="20"/>
          <w:szCs w:val="20"/>
          <w:lang w:val="nl-BE"/>
        </w:rPr>
      </w:pPr>
    </w:p>
    <w:p w:rsidR="00F10D20" w:rsidRPr="00161E36" w:rsidRDefault="00F10D20" w:rsidP="00396A56">
      <w:pPr>
        <w:ind w:left="1418" w:right="708"/>
        <w:jc w:val="both"/>
        <w:rPr>
          <w:rFonts w:ascii="Ista Proforma-SemiboldItalic" w:hAnsi="Ista Proforma-SemiboldItalic"/>
          <w:sz w:val="20"/>
          <w:szCs w:val="20"/>
          <w:lang w:val="nl-BE"/>
        </w:rPr>
      </w:pPr>
    </w:p>
    <w:p w:rsidR="00161E36" w:rsidRPr="00D4643D" w:rsidRDefault="00161E36" w:rsidP="00161E36">
      <w:pPr>
        <w:ind w:left="1418" w:right="850"/>
        <w:jc w:val="both"/>
        <w:rPr>
          <w:rFonts w:ascii="Calibri" w:hAnsi="Calibri" w:cs="Calibri"/>
          <w:b/>
          <w:color w:val="84B400"/>
          <w:sz w:val="21"/>
          <w:lang w:val="nl-BE" w:eastAsia="de-DE"/>
        </w:rPr>
      </w:pPr>
      <w:r w:rsidRPr="00D4643D">
        <w:rPr>
          <w:rFonts w:ascii="Calibri" w:hAnsi="Calibri" w:cs="Calibri"/>
          <w:b/>
          <w:color w:val="84B400"/>
          <w:sz w:val="21"/>
          <w:lang w:val="nl-BE" w:eastAsia="de-DE"/>
        </w:rPr>
        <w:t>Geen verlenging !</w:t>
      </w:r>
    </w:p>
    <w:p w:rsidR="00161E36" w:rsidRPr="0031201E" w:rsidRDefault="00161E36" w:rsidP="00161E36">
      <w:pPr>
        <w:ind w:left="1418" w:right="850"/>
        <w:jc w:val="both"/>
        <w:rPr>
          <w:rFonts w:ascii="Calibri" w:hAnsi="Calibri" w:cs="Calibri"/>
          <w:b/>
          <w:color w:val="84B400"/>
          <w:sz w:val="21"/>
          <w:lang w:val="nl-BE" w:eastAsia="de-DE"/>
        </w:rPr>
      </w:pPr>
      <w:r w:rsidRPr="0031201E">
        <w:rPr>
          <w:rFonts w:ascii="Calibri" w:hAnsi="Calibri" w:cs="Calibri"/>
          <w:b/>
          <w:color w:val="84B400"/>
          <w:sz w:val="21"/>
          <w:lang w:val="nl-BE" w:eastAsia="de-DE"/>
        </w:rPr>
        <w:t>Het tijdperk van de oude meettec</w:t>
      </w:r>
      <w:r>
        <w:rPr>
          <w:rFonts w:ascii="Calibri" w:hAnsi="Calibri" w:cs="Calibri"/>
          <w:b/>
          <w:color w:val="84B400"/>
          <w:sz w:val="21"/>
          <w:lang w:val="nl-BE" w:eastAsia="de-DE"/>
        </w:rPr>
        <w:t>hnieken is definitief voorbij</w:t>
      </w:r>
      <w:r w:rsidRPr="0031201E">
        <w:rPr>
          <w:rFonts w:ascii="Calibri" w:hAnsi="Calibri" w:cs="Calibri"/>
          <w:b/>
          <w:color w:val="84B400"/>
          <w:sz w:val="21"/>
          <w:lang w:val="nl-BE" w:eastAsia="de-DE"/>
        </w:rPr>
        <w:t>.</w:t>
      </w:r>
    </w:p>
    <w:p w:rsidR="00161E36" w:rsidRPr="0031201E" w:rsidRDefault="00161E36" w:rsidP="00161E36">
      <w:pPr>
        <w:ind w:left="1418" w:right="850"/>
        <w:jc w:val="both"/>
        <w:rPr>
          <w:rFonts w:ascii="Ista Proforma-SemiboldItalic" w:hAnsi="Ista Proforma-SemiboldItalic"/>
          <w:sz w:val="20"/>
          <w:szCs w:val="20"/>
          <w:lang w:val="nl-BE"/>
        </w:rPr>
      </w:pPr>
    </w:p>
    <w:p w:rsidR="00161E36" w:rsidRPr="00D4643D" w:rsidRDefault="00161E36" w:rsidP="00161E36">
      <w:pPr>
        <w:ind w:left="1418" w:right="850"/>
        <w:jc w:val="both"/>
        <w:rPr>
          <w:rFonts w:ascii="Ista Proforma-SemiboldItalic" w:hAnsi="Ista Proforma-SemiboldItalic"/>
          <w:sz w:val="20"/>
          <w:szCs w:val="20"/>
          <w:lang w:val="nl-BE"/>
        </w:rPr>
      </w:pPr>
      <w:r w:rsidRPr="0031201E">
        <w:rPr>
          <w:rFonts w:ascii="Ista Proforma-SemiboldItalic" w:hAnsi="Ista Proforma-SemiboldItalic"/>
          <w:sz w:val="20"/>
          <w:szCs w:val="20"/>
          <w:lang w:val="nl-BE"/>
        </w:rPr>
        <w:tab/>
      </w:r>
    </w:p>
    <w:p w:rsidR="00161E36" w:rsidRPr="005824B1" w:rsidRDefault="00161E36" w:rsidP="00161E36">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U gebruikt</w:t>
      </w:r>
      <w:r w:rsidRPr="005824B1">
        <w:rPr>
          <w:rFonts w:ascii="Calibri" w:hAnsi="Calibri" w:cs="Calibri"/>
          <w:color w:val="0A2864"/>
          <w:sz w:val="21"/>
          <w:szCs w:val="20"/>
          <w:lang w:val="nl-BE" w:eastAsia="de-DE"/>
        </w:rPr>
        <w:t xml:space="preserve"> nog</w:t>
      </w:r>
      <w:r>
        <w:rPr>
          <w:rFonts w:ascii="Calibri" w:hAnsi="Calibri" w:cs="Calibri"/>
          <w:color w:val="0A2864"/>
          <w:sz w:val="21"/>
          <w:szCs w:val="20"/>
          <w:lang w:val="nl-BE" w:eastAsia="de-DE"/>
        </w:rPr>
        <w:t xml:space="preserve"> steeds</w:t>
      </w:r>
      <w:r w:rsidRPr="005824B1">
        <w:rPr>
          <w:rFonts w:ascii="Calibri" w:hAnsi="Calibri" w:cs="Calibri"/>
          <w:color w:val="0A2864"/>
          <w:sz w:val="21"/>
          <w:szCs w:val="20"/>
          <w:lang w:val="nl-BE" w:eastAsia="de-DE"/>
        </w:rPr>
        <w:t xml:space="preserve"> warmtekostenverdelers die werken volgens het verdampingsprincipe</w:t>
      </w:r>
      <w:r>
        <w:rPr>
          <w:rFonts w:ascii="Calibri" w:hAnsi="Calibri" w:cs="Calibri"/>
          <w:color w:val="0A2864"/>
          <w:sz w:val="21"/>
          <w:szCs w:val="20"/>
          <w:lang w:val="nl-BE" w:eastAsia="de-DE"/>
        </w:rPr>
        <w:t>?</w:t>
      </w:r>
    </w:p>
    <w:p w:rsidR="00161E36" w:rsidRDefault="00161E36" w:rsidP="00161E36">
      <w:pPr>
        <w:suppressLineNumbers/>
        <w:ind w:left="1418" w:right="850"/>
        <w:rPr>
          <w:rFonts w:ascii="Calibri" w:hAnsi="Calibri" w:cs="Calibri"/>
          <w:color w:val="0A2864"/>
          <w:sz w:val="21"/>
          <w:szCs w:val="20"/>
          <w:lang w:val="nl-BE" w:eastAsia="de-DE"/>
        </w:rPr>
      </w:pPr>
      <w:r w:rsidRPr="006C06A8">
        <w:rPr>
          <w:rFonts w:ascii="Calibri" w:hAnsi="Calibri" w:cs="Calibri"/>
          <w:color w:val="0A2864"/>
          <w:sz w:val="21"/>
          <w:szCs w:val="20"/>
          <w:lang w:val="nl-BE" w:eastAsia="de-DE"/>
        </w:rPr>
        <w:t xml:space="preserve">De </w:t>
      </w:r>
      <w:r>
        <w:rPr>
          <w:rFonts w:ascii="Calibri" w:hAnsi="Calibri" w:cs="Calibri"/>
          <w:color w:val="0A2864"/>
          <w:sz w:val="21"/>
          <w:szCs w:val="20"/>
          <w:lang w:val="nl-BE" w:eastAsia="de-DE"/>
        </w:rPr>
        <w:t>aanbevolen gebruikstermijn</w:t>
      </w:r>
      <w:r w:rsidRPr="006C06A8">
        <w:rPr>
          <w:rFonts w:ascii="Calibri" w:hAnsi="Calibri" w:cs="Calibri"/>
          <w:color w:val="0A2864"/>
          <w:sz w:val="21"/>
          <w:szCs w:val="20"/>
          <w:lang w:val="nl-BE" w:eastAsia="de-DE"/>
        </w:rPr>
        <w:t xml:space="preserve"> van de batterij van uw elektronische warmtemeters is verstreken?</w:t>
      </w:r>
    </w:p>
    <w:p w:rsidR="00161E36" w:rsidRDefault="00161E36" w:rsidP="00161E36">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U heeft deze nog altijd niet veranderd?</w:t>
      </w:r>
    </w:p>
    <w:p w:rsidR="00161E36" w:rsidRPr="006C06A8" w:rsidRDefault="00161E36" w:rsidP="00161E36">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 xml:space="preserve">Als dit het geval is, nu moet u handelen! </w:t>
      </w:r>
    </w:p>
    <w:p w:rsidR="00161E36" w:rsidRPr="00D4643D" w:rsidRDefault="00161E36" w:rsidP="00161E36">
      <w:pPr>
        <w:suppressLineNumbers/>
        <w:ind w:left="698" w:right="850" w:firstLine="720"/>
        <w:rPr>
          <w:rFonts w:ascii="Calibri" w:hAnsi="Calibri" w:cs="Calibri"/>
          <w:color w:val="0A2864"/>
          <w:sz w:val="21"/>
          <w:szCs w:val="20"/>
          <w:lang w:val="nl-BE" w:eastAsia="de-DE"/>
        </w:rPr>
      </w:pPr>
    </w:p>
    <w:p w:rsidR="00161E36" w:rsidRPr="002E3598" w:rsidRDefault="00161E36" w:rsidP="00161E36">
      <w:pPr>
        <w:suppressLineNumbers/>
        <w:ind w:left="1418" w:right="850" w:firstLine="15"/>
        <w:rPr>
          <w:rFonts w:ascii="Calibri" w:hAnsi="Calibri" w:cs="Calibri"/>
          <w:color w:val="0A2864"/>
          <w:sz w:val="21"/>
          <w:szCs w:val="20"/>
          <w:lang w:val="nl-BE" w:eastAsia="de-DE"/>
        </w:rPr>
      </w:pPr>
      <w:r w:rsidRPr="002E3598">
        <w:rPr>
          <w:rFonts w:ascii="Calibri" w:hAnsi="Calibri" w:cs="Calibri"/>
          <w:color w:val="0A2864"/>
          <w:sz w:val="21"/>
          <w:szCs w:val="20"/>
          <w:lang w:val="nl-BE" w:eastAsia="de-DE"/>
        </w:rPr>
        <w:t xml:space="preserve">Schakel over naar de radio technologie met </w:t>
      </w:r>
      <w:r>
        <w:rPr>
          <w:rFonts w:ascii="Calibri" w:hAnsi="Calibri" w:cs="Calibri"/>
          <w:color w:val="0A2864"/>
          <w:sz w:val="21"/>
          <w:szCs w:val="20"/>
          <w:lang w:val="nl-BE" w:eastAsia="de-DE"/>
        </w:rPr>
        <w:t xml:space="preserve">elektronische warmtekostenverdeler </w:t>
      </w:r>
      <w:r w:rsidRPr="002E3598">
        <w:rPr>
          <w:rFonts w:ascii="Calibri" w:hAnsi="Calibri" w:cs="Calibri"/>
          <w:color w:val="0A2864"/>
          <w:sz w:val="21"/>
          <w:szCs w:val="20"/>
          <w:lang w:val="nl-BE" w:eastAsia="de-DE"/>
        </w:rPr>
        <w:t>doprimo®</w:t>
      </w:r>
      <w:r>
        <w:rPr>
          <w:rFonts w:ascii="Calibri" w:hAnsi="Calibri" w:cs="Calibri"/>
          <w:color w:val="0A2864"/>
          <w:sz w:val="21"/>
          <w:szCs w:val="20"/>
          <w:lang w:val="nl-BE" w:eastAsia="de-DE"/>
        </w:rPr>
        <w:t xml:space="preserve"> 3 of de radio waterteller en verkrijg o.a.:</w:t>
      </w:r>
    </w:p>
    <w:p w:rsidR="00161E36" w:rsidRPr="00D4643D" w:rsidRDefault="00161E36" w:rsidP="00161E36">
      <w:pPr>
        <w:suppressLineNumbers/>
        <w:ind w:left="698" w:right="850" w:firstLine="720"/>
        <w:rPr>
          <w:rFonts w:ascii="Calibri" w:hAnsi="Calibri" w:cs="Calibri"/>
          <w:color w:val="0A2864"/>
          <w:sz w:val="21"/>
          <w:szCs w:val="20"/>
          <w:lang w:val="nl-BE" w:eastAsia="de-DE"/>
        </w:rPr>
      </w:pPr>
    </w:p>
    <w:p w:rsidR="00161E36" w:rsidRPr="00724269" w:rsidRDefault="00161E36" w:rsidP="00161E36">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724269">
        <w:rPr>
          <w:rFonts w:ascii="Calibri" w:hAnsi="Calibri" w:cs="Calibri"/>
          <w:color w:val="0A2864"/>
          <w:sz w:val="21"/>
          <w:szCs w:val="20"/>
          <w:lang w:val="nl-BE" w:eastAsia="de-DE"/>
        </w:rPr>
        <w:t xml:space="preserve"> een meer betrouwbare afrekening, dankzij de meest recente en specifiekere apparatuur</w:t>
      </w:r>
    </w:p>
    <w:p w:rsidR="00161E36" w:rsidRPr="00434C8D" w:rsidRDefault="00161E36" w:rsidP="00161E36">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een oplossing voor telkens weer afwezige </w:t>
      </w:r>
      <w:r>
        <w:rPr>
          <w:rFonts w:ascii="Calibri" w:hAnsi="Calibri" w:cs="Calibri"/>
          <w:color w:val="0A2864"/>
          <w:sz w:val="21"/>
          <w:szCs w:val="20"/>
          <w:lang w:val="nl-BE" w:eastAsia="de-DE"/>
        </w:rPr>
        <w:t>bewoners</w:t>
      </w:r>
      <w:r w:rsidRPr="00434C8D">
        <w:rPr>
          <w:rFonts w:ascii="Calibri" w:hAnsi="Calibri" w:cs="Calibri"/>
          <w:color w:val="0A2864"/>
          <w:sz w:val="21"/>
          <w:szCs w:val="20"/>
          <w:lang w:val="nl-BE" w:eastAsia="de-DE"/>
        </w:rPr>
        <w:t xml:space="preserve"> </w:t>
      </w:r>
    </w:p>
    <w:p w:rsidR="00161E36" w:rsidRPr="00434C8D" w:rsidRDefault="00161E36" w:rsidP="00161E36">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een registratie van de verbruiksgegevens</w:t>
      </w:r>
      <w:r w:rsidRPr="00434C8D">
        <w:rPr>
          <w:rFonts w:ascii="Calibri" w:hAnsi="Calibri" w:cs="Calibri"/>
          <w:color w:val="0A2864"/>
          <w:sz w:val="21"/>
          <w:szCs w:val="20"/>
          <w:lang w:val="nl-BE" w:eastAsia="de-DE"/>
        </w:rPr>
        <w:tab/>
      </w:r>
    </w:p>
    <w:p w:rsidR="00161E36" w:rsidRPr="00B34C6D" w:rsidRDefault="00161E36" w:rsidP="00161E36">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een grotere transparantie dankzij een numerieke weergave.</w:t>
      </w:r>
    </w:p>
    <w:p w:rsidR="00161E36" w:rsidRPr="00B34C6D" w:rsidRDefault="00161E36" w:rsidP="00161E36">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een flexibele financiering : verhuur</w:t>
      </w:r>
      <w:r>
        <w:rPr>
          <w:rFonts w:ascii="Calibri" w:hAnsi="Calibri" w:cs="Calibri"/>
          <w:color w:val="0A2864"/>
          <w:sz w:val="21"/>
          <w:szCs w:val="20"/>
          <w:lang w:val="nl-BE" w:eastAsia="de-DE"/>
        </w:rPr>
        <w:t xml:space="preserve"> met onderhoudsgarantie</w:t>
      </w:r>
      <w:r w:rsidRPr="00B34C6D">
        <w:rPr>
          <w:rFonts w:ascii="Calibri" w:hAnsi="Calibri" w:cs="Calibri"/>
          <w:color w:val="0A2864"/>
          <w:sz w:val="21"/>
          <w:szCs w:val="20"/>
          <w:lang w:val="nl-BE" w:eastAsia="de-DE"/>
        </w:rPr>
        <w:t xml:space="preserve">, </w:t>
      </w:r>
      <w:r>
        <w:rPr>
          <w:rFonts w:ascii="Calibri" w:hAnsi="Calibri" w:cs="Calibri"/>
          <w:color w:val="0A2864"/>
          <w:sz w:val="21"/>
          <w:szCs w:val="20"/>
          <w:lang w:val="nl-BE" w:eastAsia="de-DE"/>
        </w:rPr>
        <w:t>zonder voorafgaande investering</w:t>
      </w:r>
    </w:p>
    <w:p w:rsidR="00161E36" w:rsidRPr="00D4643D" w:rsidRDefault="00161E36" w:rsidP="00161E36">
      <w:pPr>
        <w:ind w:left="1418" w:right="850"/>
        <w:jc w:val="both"/>
        <w:rPr>
          <w:rFonts w:ascii="Ista Proforma-SemiboldItalic" w:hAnsi="Ista Proforma-SemiboldItalic"/>
          <w:sz w:val="20"/>
          <w:szCs w:val="20"/>
          <w:lang w:val="nl-BE"/>
        </w:rPr>
      </w:pPr>
    </w:p>
    <w:p w:rsidR="00161E36" w:rsidRDefault="00161E36" w:rsidP="00161E36">
      <w:pPr>
        <w:ind w:left="1418" w:right="850"/>
        <w:jc w:val="both"/>
        <w:rPr>
          <w:rFonts w:ascii="Calibri" w:hAnsi="Calibri" w:cs="Calibri"/>
          <w:b/>
          <w:color w:val="84B400"/>
          <w:sz w:val="21"/>
          <w:lang w:val="nl-BE" w:eastAsia="de-DE"/>
        </w:rPr>
      </w:pPr>
      <w:r w:rsidRPr="00B34C6D">
        <w:rPr>
          <w:rFonts w:ascii="Calibri" w:hAnsi="Calibri" w:cs="Calibri"/>
          <w:b/>
          <w:color w:val="84B400"/>
          <w:sz w:val="21"/>
          <w:lang w:val="nl-BE" w:eastAsia="de-DE"/>
        </w:rPr>
        <w:t xml:space="preserve">Stuur de bijgevoegde offerte, </w:t>
      </w:r>
      <w:r>
        <w:rPr>
          <w:rFonts w:ascii="Calibri" w:hAnsi="Calibri" w:cs="Calibri"/>
          <w:b/>
          <w:color w:val="84B400"/>
          <w:sz w:val="21"/>
          <w:lang w:val="nl-BE" w:eastAsia="de-DE"/>
        </w:rPr>
        <w:t>ingevuld en ondertekend</w:t>
      </w:r>
      <w:r w:rsidRPr="00B1611C">
        <w:rPr>
          <w:rFonts w:ascii="Calibri" w:hAnsi="Calibri" w:cs="Calibri"/>
          <w:b/>
          <w:color w:val="84B400"/>
          <w:sz w:val="21"/>
          <w:lang w:val="nl-BE" w:eastAsia="de-DE"/>
        </w:rPr>
        <w:t xml:space="preserve"> </w:t>
      </w:r>
      <w:r>
        <w:rPr>
          <w:rFonts w:ascii="Calibri" w:hAnsi="Calibri" w:cs="Calibri"/>
          <w:b/>
          <w:color w:val="84B400"/>
          <w:sz w:val="21"/>
          <w:lang w:val="nl-BE" w:eastAsia="de-DE"/>
        </w:rPr>
        <w:t>terug per fax, post of mail.</w:t>
      </w:r>
    </w:p>
    <w:p w:rsidR="00161E36" w:rsidRPr="00B34C6D" w:rsidRDefault="00161E36" w:rsidP="00161E36">
      <w:pPr>
        <w:ind w:left="1418" w:right="850"/>
        <w:jc w:val="both"/>
        <w:rPr>
          <w:rFonts w:ascii="Calibri" w:hAnsi="Calibri" w:cs="Calibri"/>
          <w:b/>
          <w:color w:val="84B400"/>
          <w:sz w:val="21"/>
          <w:lang w:val="nl-BE" w:eastAsia="de-DE"/>
        </w:rPr>
      </w:pPr>
      <w:r>
        <w:rPr>
          <w:rFonts w:ascii="Calibri" w:hAnsi="Calibri" w:cs="Calibri"/>
          <w:b/>
          <w:color w:val="84B400"/>
          <w:sz w:val="21"/>
          <w:lang w:val="nl-BE" w:eastAsia="de-DE"/>
        </w:rPr>
        <w:t>Wij zorgen voor de rest!</w:t>
      </w:r>
    </w:p>
    <w:p w:rsidR="00161E36" w:rsidRDefault="00161E36" w:rsidP="00161E36">
      <w:pPr>
        <w:ind w:left="1418" w:right="708"/>
        <w:jc w:val="both"/>
        <w:rPr>
          <w:rFonts w:ascii="Ista Proforma-SemiboldItalic" w:hAnsi="Ista Proforma-SemiboldItalic"/>
          <w:noProof/>
          <w:sz w:val="20"/>
          <w:szCs w:val="20"/>
          <w:lang w:val="nl-BE" w:eastAsia="fr-BE"/>
        </w:rPr>
      </w:pPr>
    </w:p>
    <w:p w:rsidR="007A1460" w:rsidRPr="00D4643D" w:rsidRDefault="007A1460" w:rsidP="00161E36">
      <w:pPr>
        <w:ind w:left="1418" w:right="708"/>
        <w:jc w:val="both"/>
        <w:rPr>
          <w:rFonts w:ascii="Ista Proforma-SemiboldItalic" w:hAnsi="Ista Proforma-SemiboldItalic"/>
          <w:noProof/>
          <w:sz w:val="20"/>
          <w:szCs w:val="20"/>
          <w:lang w:val="nl-BE" w:eastAsia="fr-BE"/>
        </w:rPr>
      </w:pPr>
    </w:p>
    <w:p w:rsidR="00161E36" w:rsidRPr="00D4643D" w:rsidRDefault="007A1460" w:rsidP="00161E36">
      <w:pPr>
        <w:ind w:left="1418" w:right="708"/>
        <w:jc w:val="both"/>
        <w:rPr>
          <w:rFonts w:ascii="Ista Proforma-SemiboldItalic" w:hAnsi="Ista Proforma-SemiboldItalic"/>
          <w:noProof/>
          <w:sz w:val="20"/>
          <w:szCs w:val="20"/>
          <w:lang w:val="nl-BE" w:eastAsia="fr-BE"/>
        </w:rPr>
      </w:pPr>
      <w:r>
        <w:rPr>
          <w:rFonts w:ascii="Ista Proforma-SemiboldItalic" w:hAnsi="Ista Proforma-SemiboldItalic"/>
          <w:noProof/>
          <w:sz w:val="20"/>
          <w:szCs w:val="20"/>
          <w:lang w:eastAsia="fr-BE"/>
        </w:rPr>
        <w:drawing>
          <wp:anchor distT="0" distB="0" distL="114300" distR="114300" simplePos="0" relativeHeight="251697152" behindDoc="0" locked="0" layoutInCell="1" allowOverlap="1">
            <wp:simplePos x="0" y="0"/>
            <wp:positionH relativeFrom="column">
              <wp:posOffset>568325</wp:posOffset>
            </wp:positionH>
            <wp:positionV relativeFrom="paragraph">
              <wp:posOffset>65405</wp:posOffset>
            </wp:positionV>
            <wp:extent cx="1250950" cy="552450"/>
            <wp:effectExtent l="19050" t="0" r="6350" b="0"/>
            <wp:wrapNone/>
            <wp:docPr id="8" name="Image 1" descr="C:\Users\deweveed\Desktop\201206070945513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weveed\Desktop\20120607094551322.tif"/>
                    <pic:cNvPicPr>
                      <a:picLocks noChangeAspect="1" noChangeArrowheads="1"/>
                    </pic:cNvPicPr>
                  </pic:nvPicPr>
                  <pic:blipFill>
                    <a:blip r:embed="rId10"/>
                    <a:srcRect/>
                    <a:stretch>
                      <a:fillRect/>
                    </a:stretch>
                  </pic:blipFill>
                  <pic:spPr bwMode="auto">
                    <a:xfrm>
                      <a:off x="0" y="0"/>
                      <a:ext cx="1250950" cy="552450"/>
                    </a:xfrm>
                    <a:prstGeom prst="rect">
                      <a:avLst/>
                    </a:prstGeom>
                    <a:noFill/>
                    <a:ln w="9525">
                      <a:noFill/>
                      <a:miter lim="800000"/>
                      <a:headEnd/>
                      <a:tailEnd/>
                    </a:ln>
                  </pic:spPr>
                </pic:pic>
              </a:graphicData>
            </a:graphic>
          </wp:anchor>
        </w:drawing>
      </w:r>
      <w:r>
        <w:rPr>
          <w:rFonts w:ascii="Ista Proforma-SemiboldItalic" w:hAnsi="Ista Proforma-SemiboldItalic"/>
          <w:noProof/>
          <w:sz w:val="20"/>
          <w:szCs w:val="20"/>
          <w:lang w:eastAsia="fr-BE"/>
        </w:rPr>
        <w:drawing>
          <wp:anchor distT="0" distB="0" distL="114300" distR="114300" simplePos="0" relativeHeight="251696128" behindDoc="0" locked="0" layoutInCell="1" allowOverlap="1">
            <wp:simplePos x="0" y="0"/>
            <wp:positionH relativeFrom="column">
              <wp:posOffset>4540250</wp:posOffset>
            </wp:positionH>
            <wp:positionV relativeFrom="paragraph">
              <wp:posOffset>17780</wp:posOffset>
            </wp:positionV>
            <wp:extent cx="997585" cy="661670"/>
            <wp:effectExtent l="19050" t="0" r="0" b="0"/>
            <wp:wrapNone/>
            <wp:docPr id="7" name="Image 3"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atas Local --\Edouard\images\signature Mr laurent.tif"/>
                    <pic:cNvPicPr>
                      <a:picLocks noChangeAspect="1" noChangeArrowheads="1"/>
                    </pic:cNvPicPr>
                  </pic:nvPicPr>
                  <pic:blipFill>
                    <a:blip r:embed="rId11"/>
                    <a:srcRect/>
                    <a:stretch>
                      <a:fillRect/>
                    </a:stretch>
                  </pic:blipFill>
                  <pic:spPr bwMode="auto">
                    <a:xfrm>
                      <a:off x="0" y="0"/>
                      <a:ext cx="997585" cy="661670"/>
                    </a:xfrm>
                    <a:prstGeom prst="rect">
                      <a:avLst/>
                    </a:prstGeom>
                    <a:noFill/>
                    <a:ln w="9525">
                      <a:noFill/>
                      <a:miter lim="800000"/>
                      <a:headEnd/>
                      <a:tailEnd/>
                    </a:ln>
                  </pic:spPr>
                </pic:pic>
              </a:graphicData>
            </a:graphic>
          </wp:anchor>
        </w:drawing>
      </w:r>
    </w:p>
    <w:p w:rsidR="00161E36" w:rsidRPr="00D4643D" w:rsidRDefault="00161E36" w:rsidP="00161E36">
      <w:pPr>
        <w:tabs>
          <w:tab w:val="left" w:pos="1418"/>
        </w:tabs>
        <w:ind w:left="1418" w:right="708"/>
        <w:jc w:val="both"/>
        <w:rPr>
          <w:rFonts w:ascii="Ista Proforma-SemiboldItalic" w:hAnsi="Ista Proforma-SemiboldItalic"/>
          <w:noProof/>
          <w:sz w:val="20"/>
          <w:szCs w:val="20"/>
          <w:lang w:val="nl-BE" w:eastAsia="fr-BE"/>
        </w:rPr>
      </w:pPr>
    </w:p>
    <w:p w:rsidR="00161E36" w:rsidRPr="00D4643D" w:rsidRDefault="00161E36" w:rsidP="00161E36">
      <w:pPr>
        <w:ind w:left="1440" w:right="708" w:hanging="22"/>
        <w:jc w:val="both"/>
        <w:rPr>
          <w:rFonts w:ascii="Ista Proforma-SemiboldItalic" w:hAnsi="Ista Proforma-SemiboldItalic" w:cs="Calibri"/>
          <w:sz w:val="18"/>
          <w:szCs w:val="18"/>
          <w:lang w:val="nl-BE"/>
        </w:rPr>
      </w:pPr>
    </w:p>
    <w:p w:rsidR="00161E36" w:rsidRPr="00D4643D" w:rsidRDefault="00161E36" w:rsidP="00161E36">
      <w:pPr>
        <w:ind w:left="1985" w:right="708"/>
        <w:jc w:val="both"/>
        <w:rPr>
          <w:rFonts w:ascii="Ista Proforma-SemiboldItalic" w:hAnsi="Ista Proforma-SemiboldItalic" w:cs="Calibri"/>
          <w:b/>
          <w:sz w:val="18"/>
          <w:szCs w:val="18"/>
          <w:lang w:val="nl-BE"/>
        </w:rPr>
      </w:pPr>
    </w:p>
    <w:p w:rsidR="00161E36" w:rsidRPr="00D4643D" w:rsidRDefault="00161E36" w:rsidP="00161E36">
      <w:pPr>
        <w:ind w:left="1985" w:right="708"/>
        <w:jc w:val="both"/>
        <w:rPr>
          <w:rFonts w:ascii="Ista Proforma-SemiboldItalic" w:hAnsi="Ista Proforma-SemiboldItalic" w:cs="Calibri"/>
          <w:b/>
          <w:sz w:val="18"/>
          <w:szCs w:val="18"/>
          <w:lang w:val="nl-BE"/>
        </w:rPr>
      </w:pPr>
    </w:p>
    <w:p w:rsidR="00C72BB6" w:rsidRPr="00161E36" w:rsidRDefault="00C72BB6" w:rsidP="00C72BB6">
      <w:pPr>
        <w:ind w:left="720" w:right="708" w:firstLine="720"/>
        <w:jc w:val="both"/>
        <w:rPr>
          <w:rFonts w:ascii="Ista Proforma-SemiboldItalic" w:hAnsi="Ista Proforma-SemiboldItalic" w:cs="Calibri"/>
          <w:b/>
          <w:sz w:val="18"/>
          <w:szCs w:val="18"/>
          <w:lang w:val="nl-BE"/>
        </w:rPr>
      </w:pPr>
      <w:r>
        <w:rPr>
          <w:rFonts w:ascii="Ista Proforma-SemiboldItalic" w:hAnsi="Ista Proforma-SemiboldItalic" w:cs="Calibri"/>
          <w:b/>
          <w:sz w:val="18"/>
          <w:szCs w:val="18"/>
          <w:lang w:val="nl-BE"/>
        </w:rPr>
        <w:t>E. De Wever</w:t>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t xml:space="preserve"> </w:t>
      </w:r>
      <w:r w:rsidRPr="00161E36">
        <w:rPr>
          <w:rFonts w:ascii="Ista Proforma-SemiboldItalic" w:hAnsi="Ista Proforma-SemiboldItalic" w:cs="Calibri"/>
          <w:b/>
          <w:sz w:val="18"/>
          <w:szCs w:val="18"/>
          <w:lang w:val="nl-BE"/>
        </w:rPr>
        <w:tab/>
        <w:t>Ph. LAURENT</w:t>
      </w:r>
    </w:p>
    <w:p w:rsidR="00C72BB6" w:rsidRPr="00161E36" w:rsidRDefault="00C72BB6" w:rsidP="007A1460">
      <w:pPr>
        <w:ind w:left="720" w:right="708" w:firstLine="720"/>
        <w:jc w:val="both"/>
        <w:rPr>
          <w:rFonts w:ascii="Ista Proforma-SemiboldItalic" w:hAnsi="Ista Proforma-SemiboldItalic"/>
          <w:lang w:val="nl-BE"/>
        </w:rPr>
      </w:pPr>
      <w:r>
        <w:rPr>
          <w:rFonts w:ascii="Ista Proforma-SemiboldItalic" w:hAnsi="Ista Proforma-SemiboldItalic" w:cs="Calibri"/>
          <w:b/>
          <w:sz w:val="18"/>
          <w:szCs w:val="18"/>
          <w:lang w:val="nl-BE"/>
        </w:rPr>
        <w:t>Business Developer</w:t>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sidRPr="00937EB8">
        <w:rPr>
          <w:rFonts w:ascii="Ista Proforma-SemiboldItalic" w:hAnsi="Ista Proforma-SemiboldItalic" w:cs="Calibri"/>
          <w:b/>
          <w:sz w:val="18"/>
          <w:szCs w:val="18"/>
          <w:lang w:val="nl-BE"/>
        </w:rPr>
        <w:t>Algemeen directeur</w:t>
      </w:r>
    </w:p>
    <w:p w:rsidR="00F10D20" w:rsidRPr="00161E36" w:rsidRDefault="00F10D20">
      <w:pPr>
        <w:rPr>
          <w:rFonts w:ascii="Ista Proforma-SemiboldItalic" w:hAnsi="Ista Proforma-SemiboldItalic"/>
          <w:lang w:val="nl-BE"/>
        </w:rPr>
      </w:pPr>
      <w:r w:rsidRPr="00161E36">
        <w:rPr>
          <w:rFonts w:ascii="Ista Proforma-SemiboldItalic" w:hAnsi="Ista Proforma-SemiboldItalic"/>
          <w:lang w:val="nl-BE"/>
        </w:rPr>
        <w:br w:type="page"/>
      </w:r>
    </w:p>
    <w:p w:rsidR="00F10D20" w:rsidRPr="00161E36" w:rsidRDefault="00AB6551">
      <w:pPr>
        <w:rPr>
          <w:lang w:val="nl-BE"/>
        </w:rPr>
      </w:pPr>
      <w:permStart w:id="183441786" w:edGrp="everyone"/>
      <w:permStart w:id="1651774303" w:edGrp="everyone"/>
      <w:permStart w:id="1802065507" w:edGrp="everyone"/>
      <w:permStart w:id="1147434053" w:edGrp="everyone"/>
      <w:permStart w:id="33914811" w:edGrp="everyone"/>
      <w:permEnd w:id="183441786"/>
      <w:permEnd w:id="1651774303"/>
      <w:permEnd w:id="1802065507"/>
      <w:permEnd w:id="1147434053"/>
      <w:permEnd w:id="33914811"/>
      <w:r>
        <w:rPr>
          <w:noProof/>
          <w:lang w:eastAsia="fr-BE"/>
        </w:rPr>
        <w:lastRenderedPageBreak/>
        <mc:AlternateContent>
          <mc:Choice Requires="wps">
            <w:drawing>
              <wp:anchor distT="0" distB="0" distL="114300" distR="114300" simplePos="0" relativeHeight="251651072" behindDoc="1" locked="0" layoutInCell="1" allowOverlap="1">
                <wp:simplePos x="0" y="0"/>
                <wp:positionH relativeFrom="page">
                  <wp:posOffset>6400800</wp:posOffset>
                </wp:positionH>
                <wp:positionV relativeFrom="page">
                  <wp:posOffset>457200</wp:posOffset>
                </wp:positionV>
                <wp:extent cx="805815" cy="369570"/>
                <wp:effectExtent l="0" t="0" r="381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9D0A25" w:rsidRPr="00FA1230" w:rsidRDefault="009D0A25"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in;margin-top:36pt;width:63.45pt;height:29.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" filled="f" fillcolor="#9c0" stroked="f" strokecolor="gray">
                <v:textbox style="mso-fit-shape-to-text:t" inset=",7.2pt,,7.2pt">
                  <w:txbxContent>
                    <w:p w:rsidR="009D0A25" w:rsidRPr="00FA1230" w:rsidRDefault="009D0A25"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50048" behindDoc="1" locked="0" layoutInCell="1" allowOverlap="1">
                <wp:simplePos x="0" y="0"/>
                <wp:positionH relativeFrom="page">
                  <wp:posOffset>2971800</wp:posOffset>
                </wp:positionH>
                <wp:positionV relativeFrom="page">
                  <wp:posOffset>228600</wp:posOffset>
                </wp:positionV>
                <wp:extent cx="805815" cy="369570"/>
                <wp:effectExtent l="0" t="0" r="3810" b="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9D0A25" w:rsidRPr="00FA1230" w:rsidRDefault="009D0A25"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34pt;margin-top:18pt;width:63.45pt;height:29.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" filled="f" fillcolor="#9c0" stroked="f" strokecolor="gray">
                <v:textbox style="mso-fit-shape-to-text:t" inset=",7.2pt,,7.2pt">
                  <w:txbxContent>
                    <w:p w:rsidR="009D0A25" w:rsidRPr="00FA1230" w:rsidRDefault="009D0A25"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49024" behindDoc="1" locked="0" layoutInCell="1" allowOverlap="1">
                <wp:simplePos x="0" y="0"/>
                <wp:positionH relativeFrom="page">
                  <wp:posOffset>571500</wp:posOffset>
                </wp:positionH>
                <wp:positionV relativeFrom="page">
                  <wp:posOffset>457200</wp:posOffset>
                </wp:positionV>
                <wp:extent cx="936625" cy="369570"/>
                <wp:effectExtent l="0" t="0" r="0" b="0"/>
                <wp:wrapNone/>
                <wp:docPr id="3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9D0A25" w:rsidRPr="00FA1230" w:rsidRDefault="009D0A25"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45pt;margin-top:36pt;width:73.75pt;height:29.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" filled="f" fillcolor="#9c0" stroked="f" strokecolor="gray">
                <v:textbox style="mso-fit-shape-to-text:t" inset=",7.2pt,,7.2pt">
                  <w:txbxContent>
                    <w:p w:rsidR="009D0A25" w:rsidRPr="00FA1230" w:rsidRDefault="009D0A25" w:rsidP="00AB0530"/>
                  </w:txbxContent>
                </v:textbox>
                <w10:wrap anchorx="page" anchory="page"/>
              </v:shape>
            </w:pict>
          </mc:Fallback>
        </mc:AlternateContent>
      </w:r>
    </w:p>
    <w:p w:rsidR="00F10D20" w:rsidRPr="00161E36" w:rsidRDefault="00AB6551">
      <w:pPr>
        <w:rPr>
          <w:lang w:val="nl-BE"/>
        </w:rPr>
      </w:pPr>
      <w:r>
        <w:rPr>
          <w:noProof/>
          <w:lang w:eastAsia="fr-BE"/>
        </w:rPr>
        <mc:AlternateContent>
          <mc:Choice Requires="wps">
            <w:drawing>
              <wp:anchor distT="0" distB="0" distL="114300" distR="114300" simplePos="0" relativeHeight="251659264" behindDoc="0" locked="0" layoutInCell="1" allowOverlap="1">
                <wp:simplePos x="0" y="0"/>
                <wp:positionH relativeFrom="column">
                  <wp:posOffset>6515100</wp:posOffset>
                </wp:positionH>
                <wp:positionV relativeFrom="paragraph">
                  <wp:posOffset>141605</wp:posOffset>
                </wp:positionV>
                <wp:extent cx="800100" cy="342900"/>
                <wp:effectExtent l="0" t="0" r="0" b="1270"/>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AA1B64">
                            <w:pPr>
                              <w:rPr>
                                <w:rFonts w:ascii="Arial" w:hAnsi="Arial" w:cs="Arial"/>
                                <w:sz w:val="20"/>
                                <w:szCs w:val="20"/>
                                <w:lang w:val="de-DE"/>
                              </w:rPr>
                            </w:pPr>
                            <w:r>
                              <w:rPr>
                                <w:rFonts w:ascii="Arial" w:hAnsi="Arial" w:cs="Arial"/>
                                <w:sz w:val="20"/>
                                <w:szCs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2</w:t>
                            </w:r>
                            <w:r w:rsidR="009D0A25" w:rsidRPr="00B53A29">
                              <w:rPr>
                                <w:rFonts w:ascii="Arial" w:hAnsi="Arial" w:cs="Arial"/>
                                <w:sz w:val="20"/>
                                <w:szCs w:val="20"/>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513pt;margin-top:11.15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xZhAIAABc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" stroked="f">
                <v:textbox>
                  <w:txbxContent>
                    <w:p w:rsidR="009D0A25" w:rsidRPr="00B53A29" w:rsidRDefault="00AA1B64">
                      <w:pPr>
                        <w:rPr>
                          <w:rFonts w:ascii="Arial" w:hAnsi="Arial" w:cs="Arial"/>
                          <w:sz w:val="20"/>
                          <w:szCs w:val="20"/>
                          <w:lang w:val="de-DE"/>
                        </w:rPr>
                      </w:pPr>
                      <w:r>
                        <w:rPr>
                          <w:rFonts w:ascii="Arial" w:hAnsi="Arial" w:cs="Arial"/>
                          <w:sz w:val="20"/>
                          <w:szCs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2</w:t>
                      </w:r>
                      <w:r w:rsidR="009D0A25" w:rsidRPr="00B53A29">
                        <w:rPr>
                          <w:rFonts w:ascii="Arial" w:hAnsi="Arial" w:cs="Arial"/>
                          <w:sz w:val="20"/>
                          <w:szCs w:val="20"/>
                          <w:lang w:val="de-DE"/>
                        </w:rPr>
                        <w:t xml:space="preserve"> </w:t>
                      </w:r>
                    </w:p>
                  </w:txbxContent>
                </v:textbox>
              </v:shape>
            </w:pict>
          </mc:Fallback>
        </mc:AlternateContent>
      </w:r>
    </w:p>
    <w:p w:rsidR="00F10D20" w:rsidRPr="00161E36" w:rsidRDefault="00F10D20">
      <w:pPr>
        <w:rPr>
          <w:lang w:val="nl-BE"/>
        </w:rPr>
      </w:pPr>
    </w:p>
    <w:p w:rsidR="00F10D20" w:rsidRPr="00161E36" w:rsidRDefault="00F10D20">
      <w:pPr>
        <w:rPr>
          <w:lang w:val="nl-BE"/>
        </w:rPr>
      </w:pPr>
    </w:p>
    <w:p w:rsidR="00EF771E" w:rsidRDefault="00EF771E">
      <w:pPr>
        <w:rPr>
          <w:lang w:val="nl-BE"/>
        </w:rPr>
      </w:pPr>
    </w:p>
    <w:p w:rsidR="00F10D20" w:rsidRPr="00161E36" w:rsidRDefault="00AB6551">
      <w:pPr>
        <w:rPr>
          <w:lang w:val="nl-BE"/>
        </w:rPr>
      </w:pPr>
      <w:r>
        <w:rPr>
          <w:noProof/>
          <w:lang w:eastAsia="fr-BE"/>
        </w:rPr>
        <mc:AlternateContent>
          <mc:Choice Requires="wps">
            <w:drawing>
              <wp:anchor distT="0" distB="0" distL="114300" distR="114300" simplePos="0" relativeHeight="251658240" behindDoc="0" locked="0" layoutInCell="1" allowOverlap="1">
                <wp:simplePos x="0" y="0"/>
                <wp:positionH relativeFrom="page">
                  <wp:posOffset>364490</wp:posOffset>
                </wp:positionH>
                <wp:positionV relativeFrom="page">
                  <wp:posOffset>1918970</wp:posOffset>
                </wp:positionV>
                <wp:extent cx="6948805" cy="342900"/>
                <wp:effectExtent l="2540" t="4445" r="1905" b="0"/>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Pr="0097204C" w:rsidRDefault="00AA1B64" w:rsidP="00627250">
                            <w:pPr>
                              <w:pStyle w:val="ArticleHeading"/>
                              <w:shd w:val="clear" w:color="auto" w:fill="223D73"/>
                              <w:jc w:val="center"/>
                              <w:rPr>
                                <w:rFonts w:ascii="Ista Proforma-SemiboldItalic" w:hAnsi="Ista Proforma-SemiboldItalic"/>
                                <w:i/>
                                <w:color w:val="auto"/>
                                <w:szCs w:val="28"/>
                                <w:lang w:val="fr-FR"/>
                              </w:rPr>
                            </w:pPr>
                            <w:r w:rsidRPr="00C067B4">
                              <w:rPr>
                                <w:rFonts w:ascii="Ista Proforma-SemiboldItalic" w:hAnsi="Ista Proforma-SemiboldItalic"/>
                                <w:i/>
                                <w:color w:val="auto"/>
                                <w:szCs w:val="28"/>
                                <w:lang w:val="nl-BE"/>
                              </w:rPr>
                              <w:t>Energiebeheer</w:t>
                            </w:r>
                          </w:p>
                          <w:p w:rsidR="009D0A25" w:rsidRPr="00155270" w:rsidRDefault="009D0A25" w:rsidP="008A3874">
                            <w:pPr>
                              <w:shd w:val="clear" w:color="auto" w:fill="9DA9C1"/>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28.7pt;margin-top:151.1pt;width:547.1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QtQIAALI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" filled="f" stroked="f">
                <v:textbox inset="0,0,0,0">
                  <w:txbxContent>
                    <w:p w:rsidR="009D0A25" w:rsidRPr="0097204C" w:rsidRDefault="00AA1B64" w:rsidP="00627250">
                      <w:pPr>
                        <w:pStyle w:val="ArticleHeading"/>
                        <w:shd w:val="clear" w:color="auto" w:fill="223D73"/>
                        <w:jc w:val="center"/>
                        <w:rPr>
                          <w:rFonts w:ascii="Ista Proforma-SemiboldItalic" w:hAnsi="Ista Proforma-SemiboldItalic"/>
                          <w:i/>
                          <w:color w:val="auto"/>
                          <w:szCs w:val="28"/>
                          <w:lang w:val="fr-FR"/>
                        </w:rPr>
                      </w:pPr>
                      <w:r w:rsidRPr="00C067B4">
                        <w:rPr>
                          <w:rFonts w:ascii="Ista Proforma-SemiboldItalic" w:hAnsi="Ista Proforma-SemiboldItalic"/>
                          <w:i/>
                          <w:color w:val="auto"/>
                          <w:szCs w:val="28"/>
                          <w:lang w:val="nl-BE"/>
                        </w:rPr>
                        <w:t>Energiebeheer</w:t>
                      </w:r>
                    </w:p>
                    <w:p w:rsidR="009D0A25" w:rsidRPr="00155270" w:rsidRDefault="009D0A25" w:rsidP="008A3874">
                      <w:pPr>
                        <w:shd w:val="clear" w:color="auto" w:fill="9DA9C1"/>
                        <w:rPr>
                          <w:color w:val="003366"/>
                          <w:lang w:val="fr-FR"/>
                        </w:rPr>
                      </w:pPr>
                    </w:p>
                  </w:txbxContent>
                </v:textbox>
                <w10:wrap anchorx="page" anchory="page"/>
              </v:shape>
            </w:pict>
          </mc:Fallback>
        </mc:AlternateContent>
      </w:r>
    </w:p>
    <w:p w:rsidR="00F10D20" w:rsidRPr="00161E36" w:rsidRDefault="00F10D20">
      <w:pPr>
        <w:rPr>
          <w:lang w:val="nl-BE"/>
        </w:rPr>
      </w:pPr>
    </w:p>
    <w:p w:rsidR="00F10D20" w:rsidRPr="00161E36" w:rsidRDefault="00F10D20">
      <w:pPr>
        <w:rPr>
          <w:lang w:val="nl-BE"/>
        </w:rPr>
      </w:pPr>
    </w:p>
    <w:p w:rsidR="00F10D20" w:rsidRPr="00161E36" w:rsidRDefault="00AB6551">
      <w:pPr>
        <w:rPr>
          <w:lang w:val="nl-BE"/>
        </w:rPr>
      </w:pPr>
      <w:r>
        <w:rPr>
          <w:noProof/>
          <w:lang w:eastAsia="fr-BE"/>
        </w:rPr>
        <mc:AlternateContent>
          <mc:Choice Requires="wps">
            <w:drawing>
              <wp:anchor distT="0" distB="0" distL="114300" distR="114300" simplePos="0" relativeHeight="251641856" behindDoc="1" locked="0" layoutInCell="1" allowOverlap="1">
                <wp:simplePos x="0" y="0"/>
                <wp:positionH relativeFrom="page">
                  <wp:posOffset>5332095</wp:posOffset>
                </wp:positionH>
                <wp:positionV relativeFrom="page">
                  <wp:posOffset>2286000</wp:posOffset>
                </wp:positionV>
                <wp:extent cx="1981200" cy="7056120"/>
                <wp:effectExtent l="7620" t="0" r="1905" b="1905"/>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056120"/>
                        </a:xfrm>
                        <a:prstGeom prst="rect">
                          <a:avLst/>
                        </a:prstGeom>
                        <a:solidFill>
                          <a:srgbClr val="CED4E0">
                            <a:alpha val="22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Default="009D0A25" w:rsidP="00AB053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419.85pt;margin-top:180pt;width:156pt;height:555.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" fillcolor="#ced4e0" stroked="f">
                <v:fill opacity="14392f"/>
                <v:textbox inset="0,0,0,0">
                  <w:txbxContent>
                    <w:p w:rsidR="009D0A25" w:rsidRDefault="009D0A25"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48000" behindDoc="0" locked="0" layoutInCell="1" allowOverlap="1">
                <wp:simplePos x="0" y="0"/>
                <wp:positionH relativeFrom="page">
                  <wp:posOffset>5347970</wp:posOffset>
                </wp:positionH>
                <wp:positionV relativeFrom="page">
                  <wp:posOffset>2383790</wp:posOffset>
                </wp:positionV>
                <wp:extent cx="1943100" cy="3192780"/>
                <wp:effectExtent l="4445" t="254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19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Default="009D0A25" w:rsidP="00E44A24">
                            <w:pPr>
                              <w:pStyle w:val="QuoteText"/>
                              <w:rPr>
                                <w:rFonts w:ascii="Ista Proforma-SemiboldItalic" w:hAnsi="Ista Proforma-SemiboldItalic"/>
                                <w:sz w:val="18"/>
                                <w:szCs w:val="18"/>
                                <w:lang w:val="fr-FR"/>
                              </w:rPr>
                            </w:pPr>
                          </w:p>
                          <w:p w:rsidR="009D0A25" w:rsidRPr="00161E36" w:rsidRDefault="0019390E" w:rsidP="00616131">
                            <w:pPr>
                              <w:pStyle w:val="QuoteText"/>
                              <w:rPr>
                                <w:rFonts w:ascii="Ista Proforma-SemiboldItalic" w:hAnsi="Ista Proforma-SemiboldItalic"/>
                                <w:sz w:val="18"/>
                                <w:szCs w:val="18"/>
                                <w:lang w:val="nl-BE"/>
                              </w:rPr>
                            </w:pPr>
                            <w:r w:rsidRPr="002F3123">
                              <w:rPr>
                                <w:rFonts w:ascii="Ista Proforma-SemiboldItalic" w:hAnsi="Ista Proforma-SemiboldItalic"/>
                                <w:sz w:val="18"/>
                                <w:szCs w:val="18"/>
                                <w:lang w:val="nl-BE"/>
                              </w:rPr>
                              <w:t>Welke kosten kunnen door de beheerder verdeeld worden over de bewoners?</w:t>
                            </w:r>
                          </w:p>
                          <w:p w:rsidR="009D0A25" w:rsidRPr="00161E36" w:rsidRDefault="009D0A25" w:rsidP="00C56C81">
                            <w:pPr>
                              <w:pStyle w:val="BodyTextIndent"/>
                              <w:rPr>
                                <w:rFonts w:ascii="Ista Proforma-SemiboldItalic" w:hAnsi="Ista Proforma-SemiboldItalic"/>
                                <w:lang w:val="nl-BE"/>
                              </w:rPr>
                            </w:pP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9D0A25" w:rsidRPr="00161E36"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Gebruik van apparatuur voor de verwerking van het verbruik, factuur en verdeling inbegrepen</w:t>
                            </w:r>
                          </w:p>
                          <w:p w:rsidR="009D0A25" w:rsidRPr="00161E36" w:rsidRDefault="009D0A25" w:rsidP="00C56C81">
                            <w:pPr>
                              <w:pStyle w:val="BodyTextIndent"/>
                              <w:rPr>
                                <w:lang w:val="nl-B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421.1pt;margin-top:187.7pt;width:153pt;height:25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FStA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" filled="f" stroked="f">
                <v:textbox inset="0,0,0,0">
                  <w:txbxContent>
                    <w:p w:rsidR="009D0A25" w:rsidRDefault="009D0A25" w:rsidP="00E44A24">
                      <w:pPr>
                        <w:pStyle w:val="QuoteText"/>
                        <w:rPr>
                          <w:rFonts w:ascii="Ista Proforma-SemiboldItalic" w:hAnsi="Ista Proforma-SemiboldItalic"/>
                          <w:sz w:val="18"/>
                          <w:szCs w:val="18"/>
                          <w:lang w:val="fr-FR"/>
                        </w:rPr>
                      </w:pPr>
                    </w:p>
                    <w:p w:rsidR="009D0A25" w:rsidRPr="00161E36" w:rsidRDefault="0019390E" w:rsidP="00616131">
                      <w:pPr>
                        <w:pStyle w:val="QuoteText"/>
                        <w:rPr>
                          <w:rFonts w:ascii="Ista Proforma-SemiboldItalic" w:hAnsi="Ista Proforma-SemiboldItalic"/>
                          <w:sz w:val="18"/>
                          <w:szCs w:val="18"/>
                          <w:lang w:val="nl-BE"/>
                        </w:rPr>
                      </w:pPr>
                      <w:r w:rsidRPr="002F3123">
                        <w:rPr>
                          <w:rFonts w:ascii="Ista Proforma-SemiboldItalic" w:hAnsi="Ista Proforma-SemiboldItalic"/>
                          <w:sz w:val="18"/>
                          <w:szCs w:val="18"/>
                          <w:lang w:val="nl-BE"/>
                        </w:rPr>
                        <w:t>Welke kosten kunnen door de beheerder verdeeld worden over de bewoners?</w:t>
                      </w:r>
                    </w:p>
                    <w:p w:rsidR="009D0A25" w:rsidRPr="00161E36" w:rsidRDefault="009D0A25" w:rsidP="00C56C81">
                      <w:pPr>
                        <w:pStyle w:val="BodyTextIndent"/>
                        <w:rPr>
                          <w:rFonts w:ascii="Ista Proforma-SemiboldItalic" w:hAnsi="Ista Proforma-SemiboldItalic"/>
                          <w:lang w:val="nl-BE"/>
                        </w:rPr>
                      </w:pP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9D0A25" w:rsidRPr="00161E36"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Gebruik van apparatuur voor de verwerking van het verbruik, factuur en verdeling inbegrepen</w:t>
                      </w:r>
                    </w:p>
                    <w:p w:rsidR="009D0A25" w:rsidRPr="00161E36" w:rsidRDefault="009D0A25" w:rsidP="00C56C81">
                      <w:pPr>
                        <w:pStyle w:val="BodyTextIndent"/>
                        <w:rPr>
                          <w:lang w:val="nl-BE"/>
                        </w:rPr>
                      </w:pPr>
                    </w:p>
                  </w:txbxContent>
                </v:textbox>
                <w10:wrap anchorx="page" anchory="page"/>
              </v:shape>
            </w:pict>
          </mc:Fallback>
        </mc:AlternateContent>
      </w:r>
      <w:r>
        <w:rPr>
          <w:noProof/>
          <w:lang w:eastAsia="fr-BE"/>
        </w:rPr>
        <mc:AlternateContent>
          <mc:Choice Requires="wps">
            <w:drawing>
              <wp:anchor distT="0" distB="0" distL="114300" distR="114300" simplePos="0" relativeHeight="251640832" behindDoc="0" locked="0" layoutInCell="1" allowOverlap="1">
                <wp:simplePos x="0" y="0"/>
                <wp:positionH relativeFrom="page">
                  <wp:posOffset>2947670</wp:posOffset>
                </wp:positionH>
                <wp:positionV relativeFrom="page">
                  <wp:posOffset>2376170</wp:posOffset>
                </wp:positionV>
                <wp:extent cx="2167890" cy="1746885"/>
                <wp:effectExtent l="4445" t="4445" r="0" b="127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174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8"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232.1pt;margin-top:187.1pt;width:170.7pt;height:137.5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42880" behindDoc="0" locked="0" layoutInCell="1" allowOverlap="1">
                <wp:simplePos x="0" y="0"/>
                <wp:positionH relativeFrom="page">
                  <wp:posOffset>433070</wp:posOffset>
                </wp:positionH>
                <wp:positionV relativeFrom="page">
                  <wp:posOffset>2376170</wp:posOffset>
                </wp:positionV>
                <wp:extent cx="2194560" cy="2120900"/>
                <wp:effectExtent l="4445" t="4445" r="127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8">
                        <w:txbxContent>
                          <w:p w:rsidR="009D0A25" w:rsidRPr="00161E36" w:rsidRDefault="0019390E" w:rsidP="00113648">
                            <w:pPr>
                              <w:pStyle w:val="bodytext0"/>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euro uit om zich te verwarmen. In een flatgebouw is de</w:t>
                            </w:r>
                            <w:r w:rsidR="009D0A25" w:rsidRPr="00161E36">
                              <w:rPr>
                                <w:rFonts w:ascii="Ista Proforma-SemiboldItalic" w:hAnsi="Ista Proforma-SemiboldItalic"/>
                                <w:sz w:val="18"/>
                                <w:szCs w:val="18"/>
                                <w:lang w:val="nl-BE"/>
                              </w:rPr>
                              <w:t xml:space="preserve"> </w:t>
                            </w:r>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34.1pt;margin-top:187.1pt;width:172.8pt;height:167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" filled="f" stroked="f">
                <v:textbox style="mso-next-textbox:#Text Box 15" inset="0,0,0,0">
                  <w:txbxContent>
                    <w:p w:rsidR="009D0A25" w:rsidRPr="00161E36" w:rsidRDefault="0019390E" w:rsidP="00113648">
                      <w:pPr>
                        <w:pStyle w:val="bodytext0"/>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euro uit om zich te verwarmen. In een flatgebouw is de</w:t>
                      </w:r>
                      <w:r w:rsidR="009D0A25" w:rsidRPr="00161E36">
                        <w:rPr>
                          <w:rFonts w:ascii="Ista Proforma-SemiboldItalic" w:hAnsi="Ista Proforma-SemiboldItalic"/>
                          <w:sz w:val="18"/>
                          <w:szCs w:val="18"/>
                          <w:lang w:val="nl-BE"/>
                        </w:rPr>
                        <w:t xml:space="preserve"> </w:t>
                      </w:r>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v:textbox>
                <w10:wrap anchorx="page" anchory="page"/>
              </v:shape>
            </w:pict>
          </mc:Fallback>
        </mc:AlternateContent>
      </w: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444ED9">
      <w:pPr>
        <w:rPr>
          <w:lang w:val="nl-BE"/>
        </w:rPr>
      </w:pPr>
      <w:r>
        <w:rPr>
          <w:noProof/>
          <w:lang w:eastAsia="fr-BE"/>
        </w:rPr>
        <w:drawing>
          <wp:anchor distT="0" distB="0" distL="114300" distR="114300" simplePos="0" relativeHeight="251655168" behindDoc="1" locked="0" layoutInCell="1" allowOverlap="1">
            <wp:simplePos x="0" y="0"/>
            <wp:positionH relativeFrom="column">
              <wp:posOffset>3042920</wp:posOffset>
            </wp:positionH>
            <wp:positionV relativeFrom="paragraph">
              <wp:posOffset>147320</wp:posOffset>
            </wp:positionV>
            <wp:extent cx="1627505" cy="1069340"/>
            <wp:effectExtent l="1905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b="8577"/>
                    <a:stretch>
                      <a:fillRect/>
                    </a:stretch>
                  </pic:blipFill>
                  <pic:spPr bwMode="auto">
                    <a:xfrm>
                      <a:off x="0" y="0"/>
                      <a:ext cx="1627505" cy="1069340"/>
                    </a:xfrm>
                    <a:prstGeom prst="rect">
                      <a:avLst/>
                    </a:prstGeom>
                    <a:noFill/>
                  </pic:spPr>
                </pic:pic>
              </a:graphicData>
            </a:graphic>
          </wp:anchor>
        </w:drawing>
      </w: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AB6551">
      <w:pPr>
        <w:rPr>
          <w:lang w:val="nl-BE"/>
        </w:rPr>
      </w:pPr>
      <w:r>
        <w:rPr>
          <w:noProof/>
          <w:lang w:eastAsia="fr-BE"/>
        </w:rPr>
        <mc:AlternateContent>
          <mc:Choice Requires="wps">
            <w:drawing>
              <wp:anchor distT="0" distB="0" distL="114300" distR="114300" simplePos="0" relativeHeight="251646976" behindDoc="0" locked="0" layoutInCell="1" allowOverlap="1">
                <wp:simplePos x="0" y="0"/>
                <wp:positionH relativeFrom="page">
                  <wp:posOffset>5469890</wp:posOffset>
                </wp:positionH>
                <wp:positionV relativeFrom="page">
                  <wp:posOffset>4267200</wp:posOffset>
                </wp:positionV>
                <wp:extent cx="1693545" cy="680085"/>
                <wp:effectExtent l="254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808080"/>
                              </a:solidFill>
                              <a:miter lim="800000"/>
                              <a:headEnd/>
                              <a:tailEnd/>
                            </a14:hiddenLine>
                          </a:ext>
                        </a:extLst>
                      </wps:spPr>
                      <wps:txbx>
                        <w:txbxContent>
                          <w:p w:rsidR="009D0A25" w:rsidRPr="00EF30A7" w:rsidRDefault="009D0A25" w:rsidP="00EF30A7"/>
                        </w:txbxContent>
                      </wps:txbx>
                      <wps:bodyPr rot="0" vert="horz" wrap="square" lIns="91440" tIns="18288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margin-left:430.7pt;margin-top:336pt;width:133.35pt;height:53.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" filled="f" stroked="f" strokecolor="gray" strokeweight=".25pt">
                <v:textbox inset=",14.4pt,,0">
                  <w:txbxContent>
                    <w:p w:rsidR="009D0A25" w:rsidRPr="00EF30A7" w:rsidRDefault="009D0A25" w:rsidP="00EF30A7"/>
                  </w:txbxContent>
                </v:textbox>
                <w10:wrap anchorx="page" anchory="page"/>
              </v:shape>
            </w:pict>
          </mc:Fallback>
        </mc:AlternateContent>
      </w:r>
    </w:p>
    <w:p w:rsidR="00F10D20" w:rsidRPr="00161E36" w:rsidRDefault="00AB6551">
      <w:pPr>
        <w:rPr>
          <w:lang w:val="nl-BE"/>
        </w:rPr>
      </w:pPr>
      <w:r>
        <w:rPr>
          <w:noProof/>
          <w:lang w:eastAsia="fr-BE"/>
        </w:rPr>
        <mc:AlternateContent>
          <mc:Choice Requires="wps">
            <w:drawing>
              <wp:anchor distT="0" distB="0" distL="114300" distR="114300" simplePos="0" relativeHeight="251644928" behindDoc="0" locked="0" layoutInCell="1" allowOverlap="1">
                <wp:simplePos x="0" y="0"/>
                <wp:positionH relativeFrom="page">
                  <wp:posOffset>433070</wp:posOffset>
                </wp:positionH>
                <wp:positionV relativeFrom="page">
                  <wp:posOffset>4776470</wp:posOffset>
                </wp:positionV>
                <wp:extent cx="4855210" cy="342900"/>
                <wp:effectExtent l="4445" t="4445"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Pr="0097204C" w:rsidRDefault="0019390E" w:rsidP="00627250">
                            <w:pPr>
                              <w:pStyle w:val="ArticleHeading"/>
                              <w:shd w:val="clear" w:color="auto" w:fill="223D73"/>
                              <w:jc w:val="center"/>
                              <w:rPr>
                                <w:rFonts w:ascii="Ista Proforma-SemiboldItalic" w:hAnsi="Ista Proforma-SemiboldItalic"/>
                                <w:i/>
                                <w:color w:val="auto"/>
                                <w:szCs w:val="28"/>
                                <w:lang w:val="fr-FR"/>
                              </w:rPr>
                            </w:pPr>
                            <w:r w:rsidRPr="002F3123">
                              <w:rPr>
                                <w:rFonts w:ascii="Ista Proforma-SemiboldItalic" w:hAnsi="Ista Proforma-SemiboldItalic"/>
                                <w:i/>
                                <w:color w:val="auto"/>
                                <w:szCs w:val="28"/>
                                <w:lang w:val="nl-BE"/>
                              </w:rPr>
                              <w:t>Het radiofrequentiesysteem</w:t>
                            </w:r>
                          </w:p>
                          <w:p w:rsidR="009D0A25" w:rsidRPr="00155270" w:rsidRDefault="009D0A25" w:rsidP="00136E72">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margin-left:34.1pt;margin-top:376.1pt;width:382.3pt;height:2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iFsgIAALI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" filled="f" stroked="f">
                <v:textbox inset="0,0,0,0">
                  <w:txbxContent>
                    <w:p w:rsidR="009D0A25" w:rsidRPr="0097204C" w:rsidRDefault="0019390E" w:rsidP="00627250">
                      <w:pPr>
                        <w:pStyle w:val="ArticleHeading"/>
                        <w:shd w:val="clear" w:color="auto" w:fill="223D73"/>
                        <w:jc w:val="center"/>
                        <w:rPr>
                          <w:rFonts w:ascii="Ista Proforma-SemiboldItalic" w:hAnsi="Ista Proforma-SemiboldItalic"/>
                          <w:i/>
                          <w:color w:val="auto"/>
                          <w:szCs w:val="28"/>
                          <w:lang w:val="fr-FR"/>
                        </w:rPr>
                      </w:pPr>
                      <w:r w:rsidRPr="002F3123">
                        <w:rPr>
                          <w:rFonts w:ascii="Ista Proforma-SemiboldItalic" w:hAnsi="Ista Proforma-SemiboldItalic"/>
                          <w:i/>
                          <w:color w:val="auto"/>
                          <w:szCs w:val="28"/>
                          <w:lang w:val="nl-BE"/>
                        </w:rPr>
                        <w:t>Het radiofrequentiesysteem</w:t>
                      </w:r>
                    </w:p>
                    <w:p w:rsidR="009D0A25" w:rsidRPr="00155270" w:rsidRDefault="009D0A25" w:rsidP="00136E72">
                      <w:pPr>
                        <w:rPr>
                          <w:color w:val="003366"/>
                          <w:lang w:val="fr-FR"/>
                        </w:rPr>
                      </w:pPr>
                    </w:p>
                  </w:txbxContent>
                </v:textbox>
                <w10:wrap anchorx="page" anchory="page"/>
              </v:shape>
            </w:pict>
          </mc:Fallback>
        </mc:AlternateContent>
      </w:r>
    </w:p>
    <w:p w:rsidR="00F10D20" w:rsidRPr="00161E36" w:rsidRDefault="00F10D20">
      <w:pPr>
        <w:rPr>
          <w:lang w:val="nl-BE"/>
        </w:rPr>
      </w:pPr>
    </w:p>
    <w:p w:rsidR="00F10D20" w:rsidRPr="00161E36" w:rsidRDefault="00AB6551">
      <w:pPr>
        <w:rPr>
          <w:lang w:val="nl-BE"/>
        </w:rPr>
      </w:pPr>
      <w:r>
        <w:rPr>
          <w:noProof/>
          <w:lang w:eastAsia="fr-BE"/>
        </w:rPr>
        <mc:AlternateContent>
          <mc:Choice Requires="wps">
            <w:drawing>
              <wp:anchor distT="0" distB="0" distL="114300" distR="114300" simplePos="0" relativeHeight="251645952" behindDoc="0" locked="0" layoutInCell="1" allowOverlap="1">
                <wp:simplePos x="0" y="0"/>
                <wp:positionH relativeFrom="page">
                  <wp:posOffset>2719070</wp:posOffset>
                </wp:positionH>
                <wp:positionV relativeFrom="page">
                  <wp:posOffset>5233670</wp:posOffset>
                </wp:positionV>
                <wp:extent cx="2062480" cy="1398270"/>
                <wp:effectExtent l="4445" t="4445" r="0" b="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1"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margin-left:214.1pt;margin-top:412.1pt;width:162.4pt;height:110.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43904" behindDoc="0" locked="0" layoutInCell="1" allowOverlap="1">
                <wp:simplePos x="0" y="0"/>
                <wp:positionH relativeFrom="page">
                  <wp:posOffset>433070</wp:posOffset>
                </wp:positionH>
                <wp:positionV relativeFrom="page">
                  <wp:posOffset>5233670</wp:posOffset>
                </wp:positionV>
                <wp:extent cx="2194560" cy="1866900"/>
                <wp:effectExtent l="4445" t="4445" r="1270" b="0"/>
                <wp:wrapNone/>
                <wp:docPr id="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1">
                        <w:txbxContent>
                          <w:p w:rsidR="009D0A25" w:rsidRPr="00161E36" w:rsidRDefault="007338C9" w:rsidP="00113648">
                            <w:pPr>
                              <w:pStyle w:val="bodytext0"/>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009D0A25" w:rsidRPr="00161E36">
                              <w:rPr>
                                <w:rFonts w:ascii="Ista Proforma-SemiboldItalic" w:hAnsi="Ista Proforma-SemiboldItalic"/>
                                <w:sz w:val="18"/>
                                <w:szCs w:val="18"/>
                                <w:lang w:val="nl-BE"/>
                              </w:rPr>
                              <w:t xml:space="preserve"> </w:t>
                            </w:r>
                          </w:p>
                          <w:p w:rsidR="009D0A25" w:rsidRPr="00161E36" w:rsidRDefault="009D0A25" w:rsidP="00113648">
                            <w:pPr>
                              <w:pStyle w:val="bodytext0"/>
                              <w:jc w:val="both"/>
                              <w:rPr>
                                <w:rFonts w:ascii="Ista Proforma-SemiboldItalic" w:hAnsi="Ista Proforma-SemiboldItalic"/>
                                <w:sz w:val="18"/>
                                <w:szCs w:val="18"/>
                                <w:lang w:val="nl-BE"/>
                              </w:rPr>
                            </w:pPr>
                          </w:p>
                          <w:p w:rsidR="009D0A25" w:rsidRPr="00161E36" w:rsidRDefault="007338C9" w:rsidP="00113648">
                            <w:pPr>
                              <w:pStyle w:val="bodytext0"/>
                              <w:jc w:val="both"/>
                              <w:rPr>
                                <w:rFonts w:ascii="Ista TheSans" w:hAnsi="Ista TheSans"/>
                                <w:sz w:val="18"/>
                                <w:szCs w:val="18"/>
                                <w:lang w:val="nl-BE"/>
                              </w:rPr>
                            </w:pPr>
                            <w:r>
                              <w:rPr>
                                <w:rFonts w:ascii="Ista Proforma-SemiboldItalic" w:hAnsi="Ista Proforma-SemiboldItalic"/>
                                <w:sz w:val="18"/>
                                <w:szCs w:val="18"/>
                                <w:lang w:val="nl-BE"/>
                              </w:rPr>
                              <w:t xml:space="preserve">                                                                         </w:t>
                            </w:r>
                            <w:r w:rsidRPr="00D1605A">
                              <w:rPr>
                                <w:rFonts w:ascii="Ista Proforma-SemiboldItalic" w:hAnsi="Ista Proforma-SemiboldItalic"/>
                                <w:sz w:val="18"/>
                                <w:szCs w:val="18"/>
                                <w:lang w:val="nl-BE"/>
                              </w:rPr>
                              <w:t xml:space="preserve">Het door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hyperlink r:id="rId13" w:history="1">
                              <w:r w:rsidRPr="00D1605A">
                                <w:rPr>
                                  <w:rStyle w:val="Hyperlink"/>
                                  <w:rFonts w:ascii="Ista Proforma-SemiboldItalic" w:hAnsi="Ista Proforma-SemiboldItalic"/>
                                  <w:sz w:val="18"/>
                                  <w:szCs w:val="18"/>
                                  <w:lang w:val="nl-BE"/>
                                </w:rPr>
                                <w:t>www.ista.be</w:t>
                              </w:r>
                            </w:hyperlink>
                            <w:r w:rsidRPr="00D1605A">
                              <w:rPr>
                                <w:rFonts w:ascii="Ista Proforma-SemiboldItalic" w:hAnsi="Ista Proforma-SemiboldItalic"/>
                                <w:sz w:val="18"/>
                                <w:szCs w:val="18"/>
                                <w:lang w:val="nl-BE"/>
                              </w:rPr>
                              <w:t>.</w:t>
                            </w:r>
                            <w:r w:rsidR="009D0A25" w:rsidRPr="00161E36">
                              <w:rPr>
                                <w:rFonts w:ascii="Ista Proforma-SemiboldItalic" w:hAnsi="Ista Proforma-SemiboldItalic"/>
                                <w:sz w:val="18"/>
                                <w:szCs w:val="18"/>
                                <w:lang w:val="nl-B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34.1pt;margin-top:412.1pt;width:172.8pt;height:147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" filled="f" stroked="f">
                <v:textbox style="mso-next-textbox:#Text Box 20" inset="0,0,0,0">
                  <w:txbxContent>
                    <w:p w:rsidR="009D0A25" w:rsidRPr="00161E36" w:rsidRDefault="007338C9" w:rsidP="00113648">
                      <w:pPr>
                        <w:pStyle w:val="bodytext0"/>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009D0A25" w:rsidRPr="00161E36">
                        <w:rPr>
                          <w:rFonts w:ascii="Ista Proforma-SemiboldItalic" w:hAnsi="Ista Proforma-SemiboldItalic"/>
                          <w:sz w:val="18"/>
                          <w:szCs w:val="18"/>
                          <w:lang w:val="nl-BE"/>
                        </w:rPr>
                        <w:t xml:space="preserve"> </w:t>
                      </w:r>
                    </w:p>
                    <w:p w:rsidR="009D0A25" w:rsidRPr="00161E36" w:rsidRDefault="009D0A25" w:rsidP="00113648">
                      <w:pPr>
                        <w:pStyle w:val="bodytext0"/>
                        <w:jc w:val="both"/>
                        <w:rPr>
                          <w:rFonts w:ascii="Ista Proforma-SemiboldItalic" w:hAnsi="Ista Proforma-SemiboldItalic"/>
                          <w:sz w:val="18"/>
                          <w:szCs w:val="18"/>
                          <w:lang w:val="nl-BE"/>
                        </w:rPr>
                      </w:pPr>
                    </w:p>
                    <w:p w:rsidR="009D0A25" w:rsidRPr="00161E36" w:rsidRDefault="007338C9" w:rsidP="00113648">
                      <w:pPr>
                        <w:pStyle w:val="bodytext0"/>
                        <w:jc w:val="both"/>
                        <w:rPr>
                          <w:rFonts w:ascii="Ista TheSans" w:hAnsi="Ista TheSans"/>
                          <w:sz w:val="18"/>
                          <w:szCs w:val="18"/>
                          <w:lang w:val="nl-BE"/>
                        </w:rPr>
                      </w:pPr>
                      <w:r>
                        <w:rPr>
                          <w:rFonts w:ascii="Ista Proforma-SemiboldItalic" w:hAnsi="Ista Proforma-SemiboldItalic"/>
                          <w:sz w:val="18"/>
                          <w:szCs w:val="18"/>
                          <w:lang w:val="nl-BE"/>
                        </w:rPr>
                        <w:t xml:space="preserve">                                                                         </w:t>
                      </w:r>
                      <w:r w:rsidRPr="00D1605A">
                        <w:rPr>
                          <w:rFonts w:ascii="Ista Proforma-SemiboldItalic" w:hAnsi="Ista Proforma-SemiboldItalic"/>
                          <w:sz w:val="18"/>
                          <w:szCs w:val="18"/>
                          <w:lang w:val="nl-BE"/>
                        </w:rPr>
                        <w:t xml:space="preserve">Het door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hyperlink r:id="rId14" w:history="1">
                        <w:r w:rsidRPr="00D1605A">
                          <w:rPr>
                            <w:rStyle w:val="Hyperlink"/>
                            <w:rFonts w:ascii="Ista Proforma-SemiboldItalic" w:hAnsi="Ista Proforma-SemiboldItalic"/>
                            <w:sz w:val="18"/>
                            <w:szCs w:val="18"/>
                            <w:lang w:val="nl-BE"/>
                          </w:rPr>
                          <w:t>www.ista.be</w:t>
                        </w:r>
                      </w:hyperlink>
                      <w:r w:rsidRPr="00D1605A">
                        <w:rPr>
                          <w:rFonts w:ascii="Ista Proforma-SemiboldItalic" w:hAnsi="Ista Proforma-SemiboldItalic"/>
                          <w:sz w:val="18"/>
                          <w:szCs w:val="18"/>
                          <w:lang w:val="nl-BE"/>
                        </w:rPr>
                        <w:t>.</w:t>
                      </w:r>
                      <w:r w:rsidR="009D0A25" w:rsidRPr="00161E36">
                        <w:rPr>
                          <w:rFonts w:ascii="Ista Proforma-SemiboldItalic" w:hAnsi="Ista Proforma-SemiboldItalic"/>
                          <w:sz w:val="18"/>
                          <w:szCs w:val="18"/>
                          <w:lang w:val="nl-BE"/>
                        </w:rPr>
                        <w:t xml:space="preserve"> </w:t>
                      </w:r>
                    </w:p>
                  </w:txbxContent>
                </v:textbox>
                <w10:wrap anchorx="page" anchory="page"/>
              </v:shape>
            </w:pict>
          </mc:Fallback>
        </mc:AlternateContent>
      </w:r>
    </w:p>
    <w:p w:rsidR="00F10D20" w:rsidRPr="00161E36" w:rsidRDefault="00F10D20">
      <w:pPr>
        <w:rPr>
          <w:lang w:val="nl-BE"/>
        </w:rPr>
      </w:pPr>
    </w:p>
    <w:p w:rsidR="00F10D20" w:rsidRPr="00161E36" w:rsidRDefault="009D0A25">
      <w:pPr>
        <w:rPr>
          <w:lang w:val="nl-BE"/>
        </w:rPr>
      </w:pPr>
      <w:r>
        <w:rPr>
          <w:noProof/>
          <w:lang w:eastAsia="fr-BE"/>
        </w:rPr>
        <w:drawing>
          <wp:anchor distT="0" distB="0" distL="114300" distR="114300" simplePos="0" relativeHeight="251653120" behindDoc="1" locked="0" layoutInCell="1" allowOverlap="1">
            <wp:simplePos x="0" y="0"/>
            <wp:positionH relativeFrom="column">
              <wp:posOffset>5732145</wp:posOffset>
            </wp:positionH>
            <wp:positionV relativeFrom="paragraph">
              <wp:posOffset>158750</wp:posOffset>
            </wp:positionV>
            <wp:extent cx="1069340" cy="1336675"/>
            <wp:effectExtent l="0" t="0" r="0" b="0"/>
            <wp:wrapNone/>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srcRect/>
                    <a:stretch>
                      <a:fillRect/>
                    </a:stretch>
                  </pic:blipFill>
                  <pic:spPr bwMode="auto">
                    <a:xfrm rot="814558">
                      <a:off x="0" y="0"/>
                      <a:ext cx="1069340" cy="1336675"/>
                    </a:xfrm>
                    <a:prstGeom prst="rect">
                      <a:avLst/>
                    </a:prstGeom>
                    <a:noFill/>
                  </pic:spPr>
                </pic:pic>
              </a:graphicData>
            </a:graphic>
          </wp:anchor>
        </w:drawing>
      </w: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7E0FF9">
      <w:pPr>
        <w:rPr>
          <w:lang w:val="nl-BE"/>
        </w:rPr>
      </w:pPr>
      <w:r>
        <w:rPr>
          <w:noProof/>
          <w:lang w:eastAsia="fr-BE"/>
        </w:rPr>
        <w:drawing>
          <wp:anchor distT="0" distB="0" distL="114300" distR="114300" simplePos="0" relativeHeight="251652096" behindDoc="0" locked="0" layoutInCell="1" allowOverlap="1">
            <wp:simplePos x="0" y="0"/>
            <wp:positionH relativeFrom="column">
              <wp:posOffset>964049</wp:posOffset>
            </wp:positionH>
            <wp:positionV relativeFrom="paragraph">
              <wp:posOffset>108010</wp:posOffset>
            </wp:positionV>
            <wp:extent cx="3302120" cy="2009955"/>
            <wp:effectExtent l="19050" t="0" r="0" b="0"/>
            <wp:wrapNone/>
            <wp:docPr id="23" name="Image 279" descr="50c12e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9" descr="50c12e70ad"/>
                    <pic:cNvPicPr>
                      <a:picLocks noChangeAspect="1" noChangeArrowheads="1"/>
                    </pic:cNvPicPr>
                  </pic:nvPicPr>
                  <pic:blipFill>
                    <a:blip r:embed="rId16"/>
                    <a:srcRect/>
                    <a:stretch>
                      <a:fillRect/>
                    </a:stretch>
                  </pic:blipFill>
                  <pic:spPr bwMode="auto">
                    <a:xfrm>
                      <a:off x="0" y="0"/>
                      <a:ext cx="3302120" cy="2009955"/>
                    </a:xfrm>
                    <a:prstGeom prst="rect">
                      <a:avLst/>
                    </a:prstGeom>
                    <a:noFill/>
                  </pic:spPr>
                </pic:pic>
              </a:graphicData>
            </a:graphic>
          </wp:anchor>
        </w:drawing>
      </w:r>
    </w:p>
    <w:p w:rsidR="00F10D20" w:rsidRPr="00161E36" w:rsidRDefault="00F10D20">
      <w:pPr>
        <w:rPr>
          <w:lang w:val="nl-BE"/>
        </w:rPr>
      </w:pPr>
    </w:p>
    <w:p w:rsidR="00F10D20" w:rsidRPr="00161E36" w:rsidRDefault="009D0A25">
      <w:pPr>
        <w:rPr>
          <w:lang w:val="nl-BE"/>
        </w:rPr>
      </w:pPr>
      <w:r>
        <w:rPr>
          <w:noProof/>
          <w:lang w:eastAsia="fr-BE"/>
        </w:rPr>
        <w:drawing>
          <wp:anchor distT="0" distB="0" distL="114300" distR="114300" simplePos="0" relativeHeight="251654144" behindDoc="1" locked="0" layoutInCell="1" allowOverlap="1">
            <wp:simplePos x="0" y="0"/>
            <wp:positionH relativeFrom="column">
              <wp:posOffset>5677668</wp:posOffset>
            </wp:positionH>
            <wp:positionV relativeFrom="paragraph">
              <wp:posOffset>160262</wp:posOffset>
            </wp:positionV>
            <wp:extent cx="1153052" cy="1431206"/>
            <wp:effectExtent l="57150" t="0" r="142348" b="111844"/>
            <wp:wrapNone/>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srcRect/>
                    <a:stretch>
                      <a:fillRect/>
                    </a:stretch>
                  </pic:blipFill>
                  <pic:spPr bwMode="auto">
                    <a:xfrm rot="-1194143">
                      <a:off x="0" y="0"/>
                      <a:ext cx="1153052" cy="1431206"/>
                    </a:xfrm>
                    <a:prstGeom prst="rect">
                      <a:avLst/>
                    </a:prstGeom>
                    <a:noFill/>
                  </pic:spPr>
                </pic:pic>
              </a:graphicData>
            </a:graphic>
          </wp:anchor>
        </w:drawing>
      </w:r>
    </w:p>
    <w:p w:rsidR="00F10D20" w:rsidRPr="00161E36" w:rsidRDefault="00F10D20">
      <w:pPr>
        <w:rPr>
          <w:lang w:val="nl-BE"/>
        </w:rPr>
      </w:pPr>
    </w:p>
    <w:p w:rsidR="00F10D20" w:rsidRPr="00161E36" w:rsidRDefault="00F10D20">
      <w:pPr>
        <w:rPr>
          <w:lang w:val="nl-BE"/>
        </w:rPr>
      </w:pPr>
    </w:p>
    <w:p w:rsidR="00F10D20" w:rsidRPr="00161E36" w:rsidRDefault="00F10D20" w:rsidP="00113648">
      <w:pPr>
        <w:rPr>
          <w:lang w:val="nl-BE"/>
        </w:rPr>
      </w:pPr>
    </w:p>
    <w:p w:rsidR="00F10D20" w:rsidRPr="00161E36" w:rsidRDefault="00F10D20" w:rsidP="00FF12D2">
      <w:pPr>
        <w:rPr>
          <w:lang w:val="nl-BE"/>
        </w:rPr>
      </w:pPr>
    </w:p>
    <w:p w:rsidR="00F10D20" w:rsidRPr="00161E36" w:rsidRDefault="00F10D20" w:rsidP="00D6713A">
      <w:pPr>
        <w:rPr>
          <w:lang w:val="nl-BE"/>
        </w:rPr>
      </w:pPr>
    </w:p>
    <w:p w:rsidR="00F10D20" w:rsidRPr="00161E36" w:rsidRDefault="00F10D20" w:rsidP="00D6713A">
      <w:pPr>
        <w:rPr>
          <w:lang w:val="nl-BE"/>
        </w:rPr>
      </w:pPr>
    </w:p>
    <w:p w:rsidR="00F10D20" w:rsidRPr="00161E36" w:rsidRDefault="00F10D20" w:rsidP="00D6713A">
      <w:pPr>
        <w:rPr>
          <w:lang w:val="nl-BE"/>
        </w:rPr>
      </w:pPr>
    </w:p>
    <w:p w:rsidR="00F10D20" w:rsidRPr="00161E36" w:rsidRDefault="00F10D20" w:rsidP="00D6713A">
      <w:pPr>
        <w:rPr>
          <w:lang w:val="nl-BE"/>
        </w:rPr>
      </w:pPr>
    </w:p>
    <w:p w:rsidR="00F10D20" w:rsidRPr="00161E36" w:rsidRDefault="00F10D20" w:rsidP="00332B14">
      <w:pPr>
        <w:tabs>
          <w:tab w:val="left" w:pos="9482"/>
        </w:tabs>
        <w:rPr>
          <w:lang w:val="nl-BE"/>
        </w:rPr>
      </w:pPr>
    </w:p>
    <w:p w:rsidR="00F10D20" w:rsidRPr="00161E36" w:rsidRDefault="00F10D20">
      <w:pPr>
        <w:rPr>
          <w:lang w:val="nl-BE"/>
        </w:rPr>
      </w:pPr>
      <w:r w:rsidRPr="00161E36">
        <w:rPr>
          <w:lang w:val="nl-BE"/>
        </w:rPr>
        <w:br w:type="page"/>
      </w:r>
    </w:p>
    <w:p w:rsidR="00F10D20" w:rsidRPr="00161E36" w:rsidRDefault="00F10D20" w:rsidP="00332B14">
      <w:pPr>
        <w:tabs>
          <w:tab w:val="left" w:pos="9482"/>
        </w:tabs>
        <w:rPr>
          <w:lang w:val="nl-BE"/>
        </w:rPr>
      </w:pPr>
    </w:p>
    <w:p w:rsidR="00F10D20" w:rsidRPr="00161E36" w:rsidRDefault="00F10D20" w:rsidP="00332B14">
      <w:pPr>
        <w:tabs>
          <w:tab w:val="left" w:pos="9482"/>
        </w:tabs>
        <w:rPr>
          <w:lang w:val="nl-BE"/>
        </w:rPr>
      </w:pPr>
    </w:p>
    <w:p w:rsidR="00F10D20" w:rsidRPr="00161E36" w:rsidRDefault="00AB6551" w:rsidP="00332B14">
      <w:pPr>
        <w:tabs>
          <w:tab w:val="left" w:pos="9482"/>
        </w:tabs>
        <w:rPr>
          <w:lang w:val="nl-BE"/>
        </w:rPr>
      </w:pPr>
      <w:r>
        <w:rPr>
          <w:noProof/>
          <w:lang w:eastAsia="fr-BE"/>
        </w:rPr>
        <mc:AlternateContent>
          <mc:Choice Requires="wps">
            <w:drawing>
              <wp:anchor distT="0" distB="0" distL="114300" distR="114300" simplePos="0" relativeHeight="251660288" behindDoc="0" locked="0" layoutInCell="1" allowOverlap="1">
                <wp:simplePos x="0" y="0"/>
                <wp:positionH relativeFrom="column">
                  <wp:posOffset>6515100</wp:posOffset>
                </wp:positionH>
                <wp:positionV relativeFrom="paragraph">
                  <wp:posOffset>6350</wp:posOffset>
                </wp:positionV>
                <wp:extent cx="800100" cy="342900"/>
                <wp:effectExtent l="0" t="0" r="0" b="3175"/>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7734E9" w:rsidP="00B53A29">
                            <w:pPr>
                              <w:rPr>
                                <w:rFonts w:ascii="Arial" w:hAnsi="Arial" w:cs="Arial"/>
                                <w:sz w:val="20"/>
                                <w:szCs w:val="20"/>
                                <w:lang w:val="de-DE"/>
                              </w:rPr>
                            </w:pPr>
                            <w:r>
                              <w:rPr>
                                <w:rFonts w:ascii="Arial" w:hAnsi="Arial" w:cs="Arial"/>
                                <w:sz w:val="20"/>
                                <w:szCs w:val="20"/>
                                <w:lang w:val="de-DE"/>
                              </w:rPr>
                              <w:t>Pagina</w:t>
                            </w:r>
                            <w:r w:rsidR="009D0A25">
                              <w:rPr>
                                <w:rFonts w:ascii="Arial" w:hAnsi="Arial" w:cs="Arial"/>
                                <w:sz w:val="20"/>
                                <w:szCs w:val="20"/>
                                <w:lang w:val="de-DE"/>
                              </w:rPr>
                              <w:t xml:space="preserve"> </w:t>
                            </w:r>
                            <w:r w:rsidR="009D0A25" w:rsidRPr="00B53A29">
                              <w:rPr>
                                <w:rFonts w:ascii="Arial" w:hAnsi="Arial" w:cs="Arial"/>
                                <w:sz w:val="20"/>
                                <w:szCs w:val="20"/>
                                <w:lang w:val="de-DE"/>
                              </w:rPr>
                              <w:t xml:space="preserve">- </w:t>
                            </w:r>
                            <w:r w:rsidR="00052B3F">
                              <w:rPr>
                                <w:rFonts w:ascii="Arial" w:hAnsi="Arial" w:cs="Arial"/>
                                <w:sz w:val="20"/>
                                <w:szCs w:val="20"/>
                                <w:lang w:val="de-DE"/>
                              </w:rPr>
                              <w:t>3</w:t>
                            </w:r>
                            <w:r w:rsidR="009D0A25" w:rsidRPr="00B53A29">
                              <w:rPr>
                                <w:rFonts w:ascii="Arial" w:hAnsi="Arial" w:cs="Arial"/>
                                <w:sz w:val="20"/>
                                <w:szCs w:val="20"/>
                                <w:lang w:val="de-DE"/>
                              </w:rPr>
                              <w:t xml:space="preserve"> </w:t>
                            </w:r>
                          </w:p>
                          <w:p w:rsidR="009D0A25" w:rsidRPr="00B53A29" w:rsidRDefault="009D0A25"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9" type="#_x0000_t202" style="position:absolute;margin-left:513pt;margin-top:.5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i5gg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" stroked="f">
                <v:textbox>
                  <w:txbxContent>
                    <w:p w:rsidR="009D0A25" w:rsidRPr="00B53A29" w:rsidRDefault="007734E9" w:rsidP="00B53A29">
                      <w:pPr>
                        <w:rPr>
                          <w:rFonts w:ascii="Arial" w:hAnsi="Arial" w:cs="Arial"/>
                          <w:sz w:val="20"/>
                          <w:szCs w:val="20"/>
                          <w:lang w:val="de-DE"/>
                        </w:rPr>
                      </w:pPr>
                      <w:r>
                        <w:rPr>
                          <w:rFonts w:ascii="Arial" w:hAnsi="Arial" w:cs="Arial"/>
                          <w:sz w:val="20"/>
                          <w:szCs w:val="20"/>
                          <w:lang w:val="de-DE"/>
                        </w:rPr>
                        <w:t>Pagina</w:t>
                      </w:r>
                      <w:r w:rsidR="009D0A25">
                        <w:rPr>
                          <w:rFonts w:ascii="Arial" w:hAnsi="Arial" w:cs="Arial"/>
                          <w:sz w:val="20"/>
                          <w:szCs w:val="20"/>
                          <w:lang w:val="de-DE"/>
                        </w:rPr>
                        <w:t xml:space="preserve"> </w:t>
                      </w:r>
                      <w:r w:rsidR="009D0A25" w:rsidRPr="00B53A29">
                        <w:rPr>
                          <w:rFonts w:ascii="Arial" w:hAnsi="Arial" w:cs="Arial"/>
                          <w:sz w:val="20"/>
                          <w:szCs w:val="20"/>
                          <w:lang w:val="de-DE"/>
                        </w:rPr>
                        <w:t xml:space="preserve">- </w:t>
                      </w:r>
                      <w:r w:rsidR="00052B3F">
                        <w:rPr>
                          <w:rFonts w:ascii="Arial" w:hAnsi="Arial" w:cs="Arial"/>
                          <w:sz w:val="20"/>
                          <w:szCs w:val="20"/>
                          <w:lang w:val="de-DE"/>
                        </w:rPr>
                        <w:t>3</w:t>
                      </w:r>
                      <w:r w:rsidR="009D0A25" w:rsidRPr="00B53A29">
                        <w:rPr>
                          <w:rFonts w:ascii="Arial" w:hAnsi="Arial" w:cs="Arial"/>
                          <w:sz w:val="20"/>
                          <w:szCs w:val="20"/>
                          <w:lang w:val="de-DE"/>
                        </w:rPr>
                        <w:t xml:space="preserve"> </w:t>
                      </w:r>
                    </w:p>
                    <w:p w:rsidR="009D0A25" w:rsidRPr="00B53A29" w:rsidRDefault="009D0A25" w:rsidP="00B53A29"/>
                  </w:txbxContent>
                </v:textbox>
              </v:shape>
            </w:pict>
          </mc:Fallback>
        </mc:AlternateContent>
      </w:r>
    </w:p>
    <w:p w:rsidR="00F10D20" w:rsidRPr="00161E36" w:rsidRDefault="00F10D20" w:rsidP="00332B14">
      <w:pPr>
        <w:tabs>
          <w:tab w:val="left" w:pos="9482"/>
        </w:tabs>
        <w:rPr>
          <w:rFonts w:ascii="Calibri" w:hAnsi="Calibri" w:cs="Calibri"/>
          <w:sz w:val="20"/>
          <w:szCs w:val="20"/>
          <w:lang w:val="nl-BE"/>
        </w:rPr>
      </w:pPr>
    </w:p>
    <w:p w:rsidR="00F10D20" w:rsidRPr="00161E36" w:rsidRDefault="00F10D20" w:rsidP="00BE38B9">
      <w:pPr>
        <w:tabs>
          <w:tab w:val="left" w:pos="1500"/>
        </w:tabs>
        <w:rPr>
          <w:lang w:val="nl-BE"/>
        </w:rPr>
      </w:pPr>
    </w:p>
    <w:p w:rsidR="00F10D20" w:rsidRPr="00161E36" w:rsidRDefault="00F10D20" w:rsidP="00BE38B9">
      <w:pPr>
        <w:tabs>
          <w:tab w:val="left" w:pos="1500"/>
        </w:tabs>
        <w:rPr>
          <w:lang w:val="nl-BE"/>
        </w:rPr>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7"/>
        <w:gridCol w:w="2837"/>
        <w:gridCol w:w="2863"/>
        <w:gridCol w:w="1948"/>
      </w:tblGrid>
      <w:tr w:rsidR="00840D6D" w:rsidRPr="00644A1E" w:rsidTr="00B27A8C">
        <w:trPr>
          <w:trHeight w:val="554"/>
        </w:trPr>
        <w:tc>
          <w:tcPr>
            <w:tcW w:w="1471" w:type="pct"/>
            <w:vAlign w:val="center"/>
          </w:tcPr>
          <w:p w:rsidR="00186BD4" w:rsidRPr="0008048C" w:rsidRDefault="001678E8" w:rsidP="00840D6D">
            <w:pPr>
              <w:tabs>
                <w:tab w:val="left" w:pos="975"/>
              </w:tabs>
              <w:rPr>
                <w:rFonts w:ascii="Ista Proforma-SemiboldItalic" w:hAnsi="Ista Proforma-SemiboldItalic" w:cs="Calibri"/>
                <w:b/>
                <w:sz w:val="20"/>
                <w:szCs w:val="20"/>
              </w:rPr>
            </w:pPr>
            <w:permStart w:id="780808959" w:edGrp="everyone" w:colFirst="3" w:colLast="3"/>
            <w:permStart w:id="639243656" w:edGrp="everyone" w:colFirst="1" w:colLast="1"/>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de offerte:</w:t>
            </w:r>
          </w:p>
        </w:tc>
        <w:tc>
          <w:tcPr>
            <w:tcW w:w="1309" w:type="pct"/>
            <w:vAlign w:val="center"/>
          </w:tcPr>
          <w:p w:rsidR="00186BD4" w:rsidRPr="00644A1E" w:rsidRDefault="00025482" w:rsidP="00840D6D">
            <w:pPr>
              <w:rPr>
                <w:rFonts w:ascii="Ista Proforma-SemiboldItalic" w:hAnsi="Ista Proforma-SemiboldItalic" w:cs="Calibri"/>
                <w:sz w:val="20"/>
                <w:szCs w:val="20"/>
              </w:rPr>
            </w:pPr>
            <w:r>
              <w:rPr>
                <w:rFonts w:ascii="Ista Proforma-SemiboldItalic" w:hAnsi="Ista Proforma-SemiboldItalic" w:cs="Arial"/>
                <w:sz w:val="20"/>
                <w:szCs w:val="20"/>
              </w:rPr>
              <w:t>CodeOffreNum</w:t>
            </w:r>
          </w:p>
        </w:tc>
        <w:tc>
          <w:tcPr>
            <w:tcW w:w="1321" w:type="pct"/>
            <w:vAlign w:val="center"/>
          </w:tcPr>
          <w:p w:rsidR="00186BD4" w:rsidRPr="0008048C" w:rsidRDefault="001678E8" w:rsidP="00840D6D">
            <w:pPr>
              <w:tabs>
                <w:tab w:val="left" w:pos="975"/>
              </w:tabs>
              <w:rPr>
                <w:rFonts w:ascii="Ista Proforma-SemiboldItalic" w:hAnsi="Ista Proforma-SemiboldItalic" w:cs="Calibri"/>
                <w:b/>
                <w:sz w:val="20"/>
                <w:szCs w:val="20"/>
              </w:rPr>
            </w:pPr>
            <w:r w:rsidRPr="00937EB8">
              <w:rPr>
                <w:rFonts w:ascii="Ista Proforma-SemiboldItalic" w:hAnsi="Ista Proforma-SemiboldItalic" w:cs="Calibri"/>
                <w:b/>
                <w:sz w:val="20"/>
                <w:szCs w:val="20"/>
                <w:lang w:val="nl-BE"/>
              </w:rPr>
              <w:t>Datum</w:t>
            </w:r>
          </w:p>
        </w:tc>
        <w:tc>
          <w:tcPr>
            <w:tcW w:w="899" w:type="pct"/>
            <w:vAlign w:val="center"/>
          </w:tcPr>
          <w:p w:rsidR="00186BD4" w:rsidRPr="00644A1E" w:rsidRDefault="001E5844" w:rsidP="00840D6D">
            <w:pPr>
              <w:tabs>
                <w:tab w:val="left" w:pos="975"/>
              </w:tabs>
              <w:rPr>
                <w:rFonts w:ascii="Ista Proforma-SemiboldItalic" w:hAnsi="Ista Proforma-SemiboldItalic" w:cs="Calibri"/>
                <w:b/>
                <w:sz w:val="20"/>
                <w:szCs w:val="20"/>
              </w:rPr>
            </w:pPr>
            <w:r w:rsidRPr="00644A1E">
              <w:rPr>
                <w:rFonts w:ascii="Ista Proforma-SemiboldItalic" w:hAnsi="Ista Proforma-SemiboldItalic" w:cs="Calibri"/>
                <w:sz w:val="20"/>
                <w:szCs w:val="20"/>
              </w:rPr>
              <w:fldChar w:fldCharType="begin"/>
            </w:r>
            <w:r w:rsidR="00186BD4" w:rsidRPr="00644A1E">
              <w:rPr>
                <w:rFonts w:ascii="Ista Proforma-SemiboldItalic" w:hAnsi="Ista Proforma-SemiboldItalic" w:cs="Calibri"/>
                <w:sz w:val="20"/>
                <w:szCs w:val="20"/>
              </w:rPr>
              <w:instrText xml:space="preserve"> TIME  \@ "d MMMM yyyy" </w:instrText>
            </w:r>
            <w:r w:rsidRPr="00644A1E">
              <w:rPr>
                <w:rFonts w:ascii="Ista Proforma-SemiboldItalic" w:hAnsi="Ista Proforma-SemiboldItalic" w:cs="Calibri"/>
                <w:sz w:val="20"/>
                <w:szCs w:val="20"/>
              </w:rPr>
              <w:fldChar w:fldCharType="separate"/>
            </w:r>
            <w:r w:rsidR="00AB6551">
              <w:rPr>
                <w:rFonts w:ascii="Ista Proforma-SemiboldItalic" w:hAnsi="Ista Proforma-SemiboldItalic" w:cs="Calibri"/>
                <w:noProof/>
                <w:sz w:val="20"/>
                <w:szCs w:val="20"/>
              </w:rPr>
              <w:t>6 mars 2013</w:t>
            </w:r>
            <w:r w:rsidRPr="00644A1E">
              <w:rPr>
                <w:rFonts w:ascii="Ista Proforma-SemiboldItalic" w:hAnsi="Ista Proforma-SemiboldItalic" w:cs="Calibri"/>
                <w:sz w:val="20"/>
                <w:szCs w:val="20"/>
              </w:rPr>
              <w:fldChar w:fldCharType="end"/>
            </w:r>
          </w:p>
        </w:tc>
      </w:tr>
      <w:tr w:rsidR="00840D6D" w:rsidRPr="00644A1E" w:rsidTr="00B27A8C">
        <w:trPr>
          <w:trHeight w:val="576"/>
        </w:trPr>
        <w:tc>
          <w:tcPr>
            <w:tcW w:w="1471" w:type="pct"/>
            <w:vAlign w:val="center"/>
          </w:tcPr>
          <w:p w:rsidR="00186BD4" w:rsidRPr="0008048C" w:rsidRDefault="001678E8" w:rsidP="00840D6D">
            <w:pPr>
              <w:tabs>
                <w:tab w:val="left" w:pos="975"/>
              </w:tabs>
              <w:rPr>
                <w:rFonts w:ascii="Ista Proforma-SemiboldItalic" w:hAnsi="Ista Proforma-SemiboldItalic" w:cs="Calibri"/>
                <w:b/>
                <w:sz w:val="20"/>
                <w:szCs w:val="20"/>
              </w:rPr>
            </w:pPr>
            <w:permStart w:id="1299145669" w:edGrp="everyone" w:colFirst="3" w:colLast="3"/>
            <w:permStart w:id="336419252" w:edGrp="everyone" w:colFirst="1" w:colLast="1"/>
            <w:permEnd w:id="780808959"/>
            <w:permEnd w:id="639243656"/>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w:t>
            </w:r>
            <w:r>
              <w:rPr>
                <w:rFonts w:ascii="Ista Proforma-SemiboldItalic" w:hAnsi="Ista Proforma-SemiboldItalic" w:cs="Calibri"/>
                <w:b/>
                <w:sz w:val="20"/>
                <w:szCs w:val="20"/>
                <w:lang w:val="nl-BE"/>
              </w:rPr>
              <w:t xml:space="preserve">het </w:t>
            </w:r>
            <w:r w:rsidRPr="00937EB8">
              <w:rPr>
                <w:rFonts w:ascii="Ista Proforma-SemiboldItalic" w:hAnsi="Ista Proforma-SemiboldItalic" w:cs="Calibri"/>
                <w:b/>
                <w:sz w:val="20"/>
                <w:szCs w:val="20"/>
                <w:lang w:val="nl-BE"/>
              </w:rPr>
              <w:t>gebouw:</w:t>
            </w:r>
          </w:p>
        </w:tc>
        <w:tc>
          <w:tcPr>
            <w:tcW w:w="1309" w:type="pct"/>
            <w:vAlign w:val="center"/>
          </w:tcPr>
          <w:p w:rsidR="00186BD4" w:rsidRPr="008B5156" w:rsidRDefault="00025482" w:rsidP="00840D6D">
            <w:pPr>
              <w:tabs>
                <w:tab w:val="left" w:pos="975"/>
              </w:tabs>
              <w:rPr>
                <w:rFonts w:ascii="Ista Proforma-SemiboldItalic" w:hAnsi="Ista Proforma-SemiboldItalic" w:cs="Calibri"/>
                <w:sz w:val="20"/>
                <w:szCs w:val="20"/>
              </w:rPr>
            </w:pPr>
            <w:r w:rsidRPr="008B5156">
              <w:rPr>
                <w:rFonts w:ascii="Ista Proforma-SemiboldItalic" w:hAnsi="Ista Proforma-SemiboldItalic" w:cs="Arial"/>
                <w:sz w:val="20"/>
                <w:szCs w:val="20"/>
              </w:rPr>
              <w:t>CodeImmeuble</w:t>
            </w:r>
          </w:p>
        </w:tc>
        <w:tc>
          <w:tcPr>
            <w:tcW w:w="1321" w:type="pct"/>
            <w:vAlign w:val="center"/>
          </w:tcPr>
          <w:p w:rsidR="00186BD4" w:rsidRPr="00161E36" w:rsidRDefault="001678E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Naam van de beheerder of eigenaar van het gebouw:</w:t>
            </w:r>
          </w:p>
        </w:tc>
        <w:tc>
          <w:tcPr>
            <w:tcW w:w="899" w:type="pct"/>
            <w:vAlign w:val="center"/>
          </w:tcPr>
          <w:p w:rsidR="00186BD4" w:rsidRPr="008B5156" w:rsidRDefault="00A67526" w:rsidP="00840D6D">
            <w:pPr>
              <w:tabs>
                <w:tab w:val="left" w:pos="975"/>
              </w:tabs>
              <w:rPr>
                <w:rFonts w:ascii="Ista Proforma-SemiboldItalic" w:hAnsi="Ista Proforma-SemiboldItalic" w:cs="Calibri"/>
                <w:sz w:val="20"/>
                <w:szCs w:val="20"/>
                <w:u w:val="single"/>
              </w:rPr>
            </w:pPr>
            <w:r w:rsidRPr="008B5156">
              <w:rPr>
                <w:rFonts w:ascii="Ista Proforma-SemiboldItalic" w:hAnsi="Ista Proforma-SemiboldItalic" w:cs="Arial"/>
                <w:sz w:val="20"/>
                <w:szCs w:val="20"/>
              </w:rPr>
              <w:t>CodeNameGerant</w:t>
            </w:r>
          </w:p>
        </w:tc>
      </w:tr>
      <w:tr w:rsidR="00840D6D" w:rsidRPr="00644A1E" w:rsidTr="00B27A8C">
        <w:trPr>
          <w:trHeight w:val="694"/>
        </w:trPr>
        <w:tc>
          <w:tcPr>
            <w:tcW w:w="1471" w:type="pct"/>
            <w:tcBorders>
              <w:bottom w:val="single" w:sz="4" w:space="0" w:color="auto"/>
            </w:tcBorders>
            <w:vAlign w:val="center"/>
          </w:tcPr>
          <w:p w:rsidR="00186BD4" w:rsidRPr="0008048C" w:rsidRDefault="001678E8" w:rsidP="00840D6D">
            <w:pPr>
              <w:tabs>
                <w:tab w:val="left" w:pos="975"/>
              </w:tabs>
              <w:rPr>
                <w:rFonts w:ascii="Ista Proforma-SemiboldItalic" w:hAnsi="Ista Proforma-SemiboldItalic" w:cs="Calibri"/>
                <w:b/>
                <w:sz w:val="20"/>
                <w:szCs w:val="20"/>
              </w:rPr>
            </w:pPr>
            <w:permStart w:id="1123973586" w:edGrp="everyone" w:colFirst="3" w:colLast="3"/>
            <w:permStart w:id="488984157" w:edGrp="everyone" w:colFirst="1" w:colLast="1"/>
            <w:permEnd w:id="1299145669"/>
            <w:permEnd w:id="336419252"/>
            <w:r w:rsidRPr="00937EB8">
              <w:rPr>
                <w:rFonts w:ascii="Ista Proforma-SemiboldItalic" w:hAnsi="Ista Proforma-SemiboldItalic" w:cs="Calibri"/>
                <w:b/>
                <w:sz w:val="20"/>
                <w:szCs w:val="20"/>
                <w:lang w:val="nl-BE"/>
              </w:rPr>
              <w:t>Adres van het gebouw:</w:t>
            </w:r>
          </w:p>
          <w:p w:rsidR="00186BD4" w:rsidRPr="0008048C" w:rsidRDefault="00186BD4" w:rsidP="00840D6D">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186BD4" w:rsidRPr="008B5156" w:rsidRDefault="00025482" w:rsidP="00840D6D">
            <w:pPr>
              <w:tabs>
                <w:tab w:val="left" w:pos="975"/>
              </w:tabs>
              <w:rPr>
                <w:rFonts w:ascii="Ista Proforma-SemiboldItalic" w:hAnsi="Ista Proforma-SemiboldItalic" w:cs="Calibri"/>
                <w:sz w:val="20"/>
                <w:szCs w:val="20"/>
              </w:rPr>
            </w:pPr>
            <w:r w:rsidRPr="008B5156">
              <w:rPr>
                <w:rFonts w:ascii="Ista Proforma-SemiboldItalic" w:hAnsi="Ista Proforma-SemiboldItalic" w:cs="Arial"/>
                <w:sz w:val="20"/>
                <w:szCs w:val="20"/>
              </w:rPr>
              <w:t>CodeAdresseImeuble</w:t>
            </w:r>
          </w:p>
        </w:tc>
        <w:tc>
          <w:tcPr>
            <w:tcW w:w="1321" w:type="pct"/>
            <w:tcBorders>
              <w:bottom w:val="single" w:sz="4" w:space="0" w:color="auto"/>
            </w:tcBorders>
            <w:vAlign w:val="center"/>
          </w:tcPr>
          <w:p w:rsidR="00186BD4" w:rsidRPr="00161E36" w:rsidRDefault="001678E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Adres van de beheerder of eigenaar van het gebouw:</w:t>
            </w:r>
          </w:p>
        </w:tc>
        <w:tc>
          <w:tcPr>
            <w:tcW w:w="899" w:type="pct"/>
            <w:tcBorders>
              <w:bottom w:val="single" w:sz="4" w:space="0" w:color="auto"/>
            </w:tcBorders>
            <w:vAlign w:val="center"/>
          </w:tcPr>
          <w:p w:rsidR="00186BD4" w:rsidRPr="008B5156" w:rsidRDefault="00025482" w:rsidP="00840D6D">
            <w:pPr>
              <w:tabs>
                <w:tab w:val="left" w:pos="975"/>
              </w:tabs>
              <w:rPr>
                <w:rFonts w:ascii="Ista Proforma-SemiboldItalic" w:hAnsi="Ista Proforma-SemiboldItalic" w:cs="Calibri"/>
                <w:sz w:val="20"/>
                <w:szCs w:val="20"/>
                <w:u w:val="single"/>
              </w:rPr>
            </w:pPr>
            <w:r w:rsidRPr="008B5156">
              <w:rPr>
                <w:rFonts w:ascii="Ista Proforma-SemiboldItalic" w:hAnsi="Ista Proforma-SemiboldItalic" w:cs="Arial"/>
                <w:sz w:val="20"/>
                <w:szCs w:val="20"/>
              </w:rPr>
              <w:t>CodeAdresseGerant</w:t>
            </w:r>
            <w:r w:rsidR="006472A1" w:rsidRPr="006472A1">
              <w:rPr>
                <w:rFonts w:ascii="Ista Proforma-SemiboldItalic" w:hAnsi="Ista Proforma-SemiboldItalic" w:cs="Arial"/>
                <w:sz w:val="20"/>
                <w:szCs w:val="20"/>
              </w:rPr>
              <w:t>,</w:t>
            </w:r>
            <w:r w:rsidR="006472A1" w:rsidRPr="006472A1">
              <w:rPr>
                <w:rFonts w:ascii="Calibri" w:hAnsi="Calibri" w:cs="Calibri"/>
                <w:b/>
                <w:color w:val="0A2864"/>
                <w:sz w:val="20"/>
                <w:szCs w:val="20"/>
                <w:lang w:val="fr-FR" w:eastAsia="de-DE"/>
              </w:rPr>
              <w:t xml:space="preserve"> </w:t>
            </w:r>
            <w:r w:rsidR="006472A1" w:rsidRPr="006472A1">
              <w:rPr>
                <w:rFonts w:ascii="Ista Proforma-SemiboldItalic" w:hAnsi="Ista Proforma-SemiboldItalic" w:cs="Calibri"/>
                <w:sz w:val="20"/>
                <w:szCs w:val="20"/>
                <w:lang w:val="fr-FR" w:eastAsia="de-DE"/>
              </w:rPr>
              <w:t>CodePostauxGerant, LocaliteGerant</w:t>
            </w:r>
          </w:p>
        </w:tc>
      </w:tr>
      <w:permEnd w:id="1123973586"/>
      <w:permEnd w:id="488984157"/>
    </w:tbl>
    <w:p w:rsidR="00186BD4" w:rsidRDefault="00186BD4" w:rsidP="00186BD4">
      <w:pPr>
        <w:tabs>
          <w:tab w:val="left" w:pos="1500"/>
        </w:tabs>
        <w:ind w:left="142"/>
      </w:pPr>
    </w:p>
    <w:p w:rsidR="00186BD4" w:rsidRDefault="00186BD4" w:rsidP="00BE38B9">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475304" w:rsidRPr="006D7E27" w:rsidTr="00627250">
        <w:trPr>
          <w:trHeight w:val="542"/>
        </w:trPr>
        <w:tc>
          <w:tcPr>
            <w:tcW w:w="10900" w:type="dxa"/>
            <w:gridSpan w:val="2"/>
            <w:shd w:val="clear" w:color="auto" w:fill="223D73"/>
            <w:vAlign w:val="center"/>
          </w:tcPr>
          <w:p w:rsidR="00475304" w:rsidRPr="00475304" w:rsidRDefault="00E472A1" w:rsidP="00186BD4">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verhuur</w:t>
            </w:r>
          </w:p>
        </w:tc>
      </w:tr>
      <w:tr w:rsidR="00F10D20" w:rsidRPr="00EF771E" w:rsidTr="00475304">
        <w:trPr>
          <w:trHeight w:val="1858"/>
        </w:trPr>
        <w:tc>
          <w:tcPr>
            <w:tcW w:w="2864" w:type="dxa"/>
            <w:tcBorders>
              <w:bottom w:val="single" w:sz="4" w:space="0" w:color="auto"/>
            </w:tcBorders>
            <w:vAlign w:val="center"/>
          </w:tcPr>
          <w:p w:rsidR="00F10D20" w:rsidRPr="00D31AB4" w:rsidRDefault="001E5844" w:rsidP="00644A1E">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D31AB4">
              <w:rPr>
                <w:rFonts w:ascii="Ista Proforma-SemiboldItalic" w:hAnsi="Ista Proforma-SemiboldItalic" w:cs="Calibri"/>
                <w:sz w:val="32"/>
                <w:szCs w:val="32"/>
                <w:u w:val="single"/>
              </w:rPr>
              <w:instrText xml:space="preserve"> FORMCHECKBOX </w:instrText>
            </w:r>
            <w:r w:rsidRPr="00D31AB4">
              <w:rPr>
                <w:rFonts w:ascii="Ista Proforma-SemiboldItalic" w:hAnsi="Ista Proforma-SemiboldItalic" w:cs="Calibri"/>
                <w:sz w:val="32"/>
                <w:szCs w:val="32"/>
                <w:u w:val="single"/>
              </w:rPr>
            </w:r>
            <w:r w:rsidRPr="00D31AB4">
              <w:rPr>
                <w:rFonts w:ascii="Ista Proforma-SemiboldItalic" w:hAnsi="Ista Proforma-SemiboldItalic" w:cs="Calibri"/>
                <w:sz w:val="32"/>
                <w:szCs w:val="32"/>
                <w:u w:val="single"/>
              </w:rPr>
              <w:fldChar w:fldCharType="end"/>
            </w:r>
            <w:r w:rsidR="00F10D20" w:rsidRPr="00D31AB4">
              <w:rPr>
                <w:rFonts w:ascii="Ista Proforma-SemiboldItalic" w:hAnsi="Ista Proforma-SemiboldItalic" w:cs="Calibri"/>
                <w:sz w:val="32"/>
                <w:szCs w:val="32"/>
                <w:u w:val="single"/>
              </w:rPr>
              <w:t xml:space="preserve"> </w:t>
            </w:r>
          </w:p>
        </w:tc>
        <w:tc>
          <w:tcPr>
            <w:tcW w:w="8036" w:type="dxa"/>
            <w:tcBorders>
              <w:bottom w:val="single" w:sz="4" w:space="0" w:color="auto"/>
            </w:tcBorders>
            <w:vAlign w:val="center"/>
          </w:tcPr>
          <w:p w:rsidR="00F10D20" w:rsidRPr="00161E36" w:rsidRDefault="00F10D20" w:rsidP="00D31AB4">
            <w:pPr>
              <w:tabs>
                <w:tab w:val="left" w:pos="975"/>
              </w:tabs>
              <w:rPr>
                <w:rFonts w:ascii="Ista Proforma-SemiboldItalic" w:hAnsi="Ista Proforma-SemiboldItalic" w:cs="Calibri"/>
                <w:b/>
                <w:lang w:val="nl-BE"/>
              </w:rPr>
            </w:pPr>
          </w:p>
          <w:p w:rsidR="00F10D20" w:rsidRPr="00161E36" w:rsidRDefault="00E472A1" w:rsidP="00D31AB4">
            <w:pPr>
              <w:tabs>
                <w:tab w:val="left" w:pos="975"/>
              </w:tabs>
              <w:rPr>
                <w:rFonts w:ascii="Ista Proforma-SemiboldItalic" w:hAnsi="Ista Proforma-SemiboldItalic" w:cs="Calibri"/>
                <w:sz w:val="20"/>
                <w:szCs w:val="20"/>
                <w:lang w:val="nl-BE"/>
              </w:rPr>
            </w:pPr>
            <w:r w:rsidRPr="00937EB8">
              <w:rPr>
                <w:rFonts w:ascii="Ista Proforma-SemiboldItalic" w:hAnsi="Ista Proforma-SemiboldItalic" w:cs="Calibri"/>
                <w:b/>
                <w:sz w:val="22"/>
                <w:szCs w:val="22"/>
                <w:lang w:val="nl-BE"/>
              </w:rPr>
              <w:t>Verhuur</w:t>
            </w:r>
            <w:r w:rsidRPr="00161E36">
              <w:rPr>
                <w:rFonts w:ascii="Ista Proforma-SemiboldItalic" w:hAnsi="Ista Proforma-SemiboldItalic" w:cs="Calibri"/>
                <w:b/>
                <w:sz w:val="22"/>
                <w:szCs w:val="22"/>
                <w:lang w:val="nl-BE"/>
              </w:rPr>
              <w:t xml:space="preserve"> </w:t>
            </w:r>
            <w:r w:rsidR="00F10D20" w:rsidRPr="00161E36">
              <w:rPr>
                <w:rFonts w:ascii="Ista Proforma-SemiboldItalic" w:hAnsi="Ista Proforma-SemiboldItalic" w:cs="Calibri"/>
                <w:b/>
                <w:sz w:val="22"/>
                <w:szCs w:val="22"/>
                <w:lang w:val="nl-BE"/>
              </w:rPr>
              <w:t xml:space="preserve"> </w:t>
            </w:r>
            <w:r w:rsidR="00F10D20" w:rsidRPr="00161E36">
              <w:rPr>
                <w:rFonts w:ascii="Ista Proforma-SemiboldItalic" w:hAnsi="Ista Proforma-SemiboldItalic" w:cs="Calibri"/>
                <w:b/>
                <w:sz w:val="16"/>
                <w:szCs w:val="16"/>
                <w:lang w:val="nl-BE"/>
              </w:rPr>
              <w:t>(1)</w:t>
            </w:r>
          </w:p>
          <w:p w:rsidR="00F10D20" w:rsidRPr="00161E36" w:rsidRDefault="00F10D20" w:rsidP="00644A1E">
            <w:pPr>
              <w:tabs>
                <w:tab w:val="left" w:pos="1842"/>
              </w:tabs>
              <w:rPr>
                <w:rFonts w:ascii="Ista Proforma-SemiboldItalic" w:hAnsi="Ista Proforma-SemiboldItalic" w:cs="Calibri"/>
                <w:b/>
                <w:sz w:val="18"/>
                <w:szCs w:val="18"/>
                <w:u w:val="single"/>
                <w:lang w:val="nl-BE"/>
              </w:rPr>
            </w:pPr>
          </w:p>
          <w:p w:rsidR="00F10D20" w:rsidRPr="00161E36" w:rsidRDefault="00E472A1" w:rsidP="00D31AB4">
            <w:pPr>
              <w:tabs>
                <w:tab w:val="left" w:pos="1842"/>
                <w:tab w:val="left" w:pos="2292"/>
                <w:tab w:val="left" w:pos="4896"/>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De standaardservice omvat:</w:t>
            </w:r>
            <w:r w:rsidR="00F10D20" w:rsidRPr="00161E36">
              <w:rPr>
                <w:rFonts w:ascii="Ista Proforma-SemiboldItalic" w:hAnsi="Ista Proforma-SemiboldItalic" w:cs="Calibri"/>
                <w:b/>
                <w:sz w:val="18"/>
                <w:szCs w:val="18"/>
                <w:u w:val="single"/>
                <w:lang w:val="nl-BE"/>
              </w:rPr>
              <w:t xml:space="preserve"> </w:t>
            </w:r>
          </w:p>
          <w:p w:rsidR="00F10D20" w:rsidRPr="00161E36" w:rsidRDefault="00F10D20" w:rsidP="00D31AB4">
            <w:pPr>
              <w:tabs>
                <w:tab w:val="left" w:pos="1842"/>
                <w:tab w:val="left" w:pos="2292"/>
                <w:tab w:val="left" w:pos="4896"/>
              </w:tabs>
              <w:rPr>
                <w:rFonts w:ascii="Ista Proforma-SemiboldItalic" w:hAnsi="Ista Proforma-SemiboldItalic" w:cs="Calibri"/>
                <w:b/>
                <w:sz w:val="18"/>
                <w:szCs w:val="18"/>
                <w:u w:val="single"/>
                <w:lang w:val="nl-BE"/>
              </w:rPr>
            </w:pPr>
          </w:p>
          <w:p w:rsidR="00F10D20" w:rsidRPr="00161E36" w:rsidRDefault="00F10D20" w:rsidP="00D31AB4">
            <w:pPr>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E472A1" w:rsidRPr="00937EB8">
              <w:rPr>
                <w:rFonts w:ascii="Ista Proforma-SemiboldItalic" w:hAnsi="Ista Proforma-SemiboldItalic" w:cs="Calibri"/>
                <w:sz w:val="18"/>
                <w:szCs w:val="18"/>
                <w:lang w:val="nl-BE"/>
              </w:rPr>
              <w:t>de levering en plaatsing van de onderstaande apparatuur</w:t>
            </w:r>
          </w:p>
          <w:p w:rsidR="00F10D20" w:rsidRPr="00161E36" w:rsidRDefault="00F10D20" w:rsidP="00D31AB4">
            <w:pPr>
              <w:pStyle w:val="BodyText"/>
              <w:tabs>
                <w:tab w:val="num" w:pos="5805"/>
              </w:tabs>
              <w:spacing w:after="0" w:line="240" w:lineRule="auto"/>
              <w:ind w:left="720"/>
              <w:rPr>
                <w:rFonts w:ascii="Ista Proforma-SemiboldItalic" w:hAnsi="Ista Proforma-SemiboldItalic" w:cs="Calibri"/>
                <w:color w:val="auto"/>
                <w:szCs w:val="18"/>
                <w:lang w:val="nl-BE"/>
              </w:rPr>
            </w:pPr>
            <w:r w:rsidRPr="00161E36">
              <w:rPr>
                <w:rFonts w:ascii="Ista Proforma-SemiboldItalic" w:hAnsi="Ista Proforma-SemiboldItalic" w:cs="Calibri"/>
                <w:color w:val="auto"/>
                <w:szCs w:val="18"/>
                <w:lang w:val="nl-BE"/>
              </w:rPr>
              <w:t xml:space="preserve">- </w:t>
            </w:r>
            <w:r w:rsidR="006F067D" w:rsidRPr="00937EB8">
              <w:rPr>
                <w:rFonts w:ascii="Ista Proforma-SemiboldItalic" w:hAnsi="Ista Proforma-SemiboldItalic" w:cs="Calibri"/>
                <w:color w:val="auto"/>
                <w:szCs w:val="18"/>
                <w:lang w:val="nl-BE"/>
              </w:rPr>
              <w:t xml:space="preserve">Een controle van de goede werking + jaarlijkse </w:t>
            </w:r>
            <w:r w:rsidR="006F067D">
              <w:rPr>
                <w:rFonts w:ascii="Ista Proforma-SemiboldItalic" w:hAnsi="Ista Proforma-SemiboldItalic" w:cs="Calibri"/>
                <w:color w:val="auto"/>
                <w:szCs w:val="18"/>
                <w:lang w:val="nl-BE"/>
              </w:rPr>
              <w:t>meteropneming</w:t>
            </w:r>
          </w:p>
          <w:p w:rsidR="00F10D20" w:rsidRPr="00161E36" w:rsidRDefault="00F10D20" w:rsidP="00D31AB4">
            <w:pPr>
              <w:tabs>
                <w:tab w:val="left" w:pos="1842"/>
              </w:tabs>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6F067D" w:rsidRPr="00937EB8">
              <w:rPr>
                <w:rFonts w:ascii="Ista Proforma-SemiboldItalic" w:hAnsi="Ista Proforma-SemiboldItalic" w:cs="Calibri"/>
                <w:sz w:val="18"/>
                <w:szCs w:val="18"/>
                <w:lang w:val="nl-BE"/>
              </w:rPr>
              <w:t xml:space="preserve">De verdeling van de kosten + versturen van de documenten </w:t>
            </w:r>
            <w:r w:rsidR="006F067D">
              <w:rPr>
                <w:rFonts w:ascii="Ista Proforma-SemiboldItalic" w:hAnsi="Ista Proforma-SemiboldItalic" w:cs="Calibri"/>
                <w:sz w:val="18"/>
                <w:szCs w:val="18"/>
                <w:lang w:val="nl-BE"/>
              </w:rPr>
              <w:t>met de</w:t>
            </w:r>
            <w:r w:rsidR="006F067D" w:rsidRPr="00937EB8">
              <w:rPr>
                <w:rFonts w:ascii="Ista Proforma-SemiboldItalic" w:hAnsi="Ista Proforma-SemiboldItalic" w:cs="Calibri"/>
                <w:sz w:val="18"/>
                <w:szCs w:val="18"/>
                <w:lang w:val="nl-BE"/>
              </w:rPr>
              <w:t xml:space="preserve"> post of per e-mail</w:t>
            </w:r>
          </w:p>
          <w:p w:rsidR="00F10D20" w:rsidRPr="00161E36" w:rsidRDefault="00F10D20" w:rsidP="003F0D54">
            <w:pPr>
              <w:tabs>
                <w:tab w:val="left" w:pos="975"/>
              </w:tabs>
              <w:jc w:val="center"/>
              <w:rPr>
                <w:rFonts w:ascii="Ista Proforma-SemiboldItalic" w:hAnsi="Ista Proforma-SemiboldItalic" w:cs="Calibri"/>
                <w:sz w:val="20"/>
                <w:szCs w:val="20"/>
                <w:lang w:val="nl-BE"/>
              </w:rPr>
            </w:pPr>
          </w:p>
        </w:tc>
      </w:tr>
    </w:tbl>
    <w:p w:rsidR="00F10D20" w:rsidRPr="00161E36" w:rsidRDefault="00F10D20" w:rsidP="006E7087">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74"/>
        <w:gridCol w:w="2700"/>
        <w:gridCol w:w="2700"/>
      </w:tblGrid>
      <w:tr w:rsidR="00F10D20" w:rsidRPr="00AB6551" w:rsidTr="00D21D3D">
        <w:trPr>
          <w:cantSplit/>
          <w:trHeight w:val="564"/>
        </w:trPr>
        <w:tc>
          <w:tcPr>
            <w:tcW w:w="5508" w:type="dxa"/>
            <w:gridSpan w:val="2"/>
            <w:tcBorders>
              <w:top w:val="single" w:sz="4" w:space="0" w:color="auto"/>
              <w:bottom w:val="single" w:sz="4" w:space="0" w:color="auto"/>
              <w:right w:val="single" w:sz="4" w:space="0" w:color="auto"/>
            </w:tcBorders>
            <w:vAlign w:val="center"/>
          </w:tcPr>
          <w:p w:rsidR="00F10D20" w:rsidRPr="00644A1E" w:rsidRDefault="006F067D" w:rsidP="006F067D">
            <w:pPr>
              <w:tabs>
                <w:tab w:val="left" w:pos="975"/>
              </w:tabs>
              <w:jc w:val="center"/>
              <w:rPr>
                <w:rFonts w:ascii="Ista Proforma-SemiboldItalic" w:hAnsi="Ista Proforma-SemiboldItalic"/>
                <w:b/>
              </w:rPr>
            </w:pPr>
            <w:r w:rsidRPr="00937EB8">
              <w:rPr>
                <w:rFonts w:ascii="Ista Proforma-SemiboldItalic" w:hAnsi="Ista Proforma-SemiboldItalic"/>
                <w:b/>
                <w:lang w:val="nl-BE"/>
              </w:rPr>
              <w:t>Apparatuur</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F10D20" w:rsidRPr="00644A1E" w:rsidRDefault="006F067D" w:rsidP="00644A1E">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700" w:type="dxa"/>
            <w:tcBorders>
              <w:top w:val="single" w:sz="4" w:space="0" w:color="auto"/>
              <w:left w:val="single" w:sz="4" w:space="0" w:color="auto"/>
              <w:bottom w:val="single" w:sz="4" w:space="0" w:color="auto"/>
            </w:tcBorders>
            <w:vAlign w:val="center"/>
          </w:tcPr>
          <w:p w:rsidR="006F067D" w:rsidRPr="00937EB8" w:rsidRDefault="006F067D" w:rsidP="006F067D">
            <w:pPr>
              <w:tabs>
                <w:tab w:val="left" w:pos="975"/>
              </w:tabs>
              <w:jc w:val="both"/>
              <w:rPr>
                <w:rFonts w:ascii="Ista Proforma-SemiboldItalic" w:hAnsi="Ista Proforma-SemiboldItalic"/>
                <w:b/>
                <w:lang w:val="nl-BE"/>
              </w:rPr>
            </w:pPr>
            <w:r>
              <w:rPr>
                <w:rFonts w:ascii="Ista Proforma-SemiboldItalic" w:hAnsi="Ista Proforma-SemiboldItalic"/>
                <w:b/>
                <w:lang w:val="nl-BE"/>
              </w:rPr>
              <w:t xml:space="preserve">            </w:t>
            </w:r>
            <w:r w:rsidRPr="00937EB8">
              <w:rPr>
                <w:rFonts w:ascii="Ista Proforma-SemiboldItalic" w:hAnsi="Ista Proforma-SemiboldItalic"/>
                <w:b/>
                <w:lang w:val="nl-BE"/>
              </w:rPr>
              <w:t xml:space="preserve">Huurprijs </w:t>
            </w:r>
          </w:p>
          <w:p w:rsidR="00F10D20" w:rsidRPr="00EF771E" w:rsidRDefault="006F067D" w:rsidP="006F067D">
            <w:pPr>
              <w:tabs>
                <w:tab w:val="left" w:pos="975"/>
              </w:tabs>
              <w:jc w:val="center"/>
              <w:rPr>
                <w:rFonts w:ascii="Ista Proforma-SemiboldItalic" w:hAnsi="Ista Proforma-SemiboldItalic"/>
                <w:b/>
                <w:sz w:val="16"/>
                <w:szCs w:val="16"/>
                <w:lang w:val="nl-BE"/>
              </w:rPr>
            </w:pPr>
            <w:r w:rsidRPr="00937EB8">
              <w:rPr>
                <w:rFonts w:ascii="Ista Proforma-SemiboldItalic" w:hAnsi="Ista Proforma-SemiboldItalic"/>
                <w:b/>
                <w:sz w:val="16"/>
                <w:szCs w:val="16"/>
                <w:lang w:val="nl-BE"/>
              </w:rPr>
              <w:t>excl. btw</w:t>
            </w:r>
            <w:r w:rsidR="003B369F">
              <w:rPr>
                <w:rFonts w:ascii="Ista Proforma-SemiboldItalic" w:hAnsi="Ista Proforma-SemiboldItalic"/>
                <w:b/>
                <w:sz w:val="16"/>
                <w:szCs w:val="16"/>
                <w:lang w:val="nl-BE"/>
              </w:rPr>
              <w:t xml:space="preserve"> </w:t>
            </w:r>
            <w:r w:rsidR="003B369F" w:rsidRPr="00EF771E">
              <w:rPr>
                <w:rFonts w:ascii="Ista Proforma-SemiboldItalic" w:hAnsi="Ista Proforma-SemiboldItalic"/>
                <w:sz w:val="16"/>
                <w:szCs w:val="16"/>
                <w:lang w:val="nl-BE"/>
              </w:rPr>
              <w:t>(per apparaat)</w:t>
            </w:r>
          </w:p>
        </w:tc>
      </w:tr>
      <w:permStart w:id="233265511" w:edGrp="everyone" w:colFirst="3" w:colLast="3"/>
      <w:permStart w:id="677119957" w:edGrp="everyone" w:colFirst="2" w:colLast="2"/>
      <w:tr w:rsidR="00F10D20" w:rsidRPr="006D7E27" w:rsidTr="00D21D3D">
        <w:trPr>
          <w:trHeight w:val="340"/>
        </w:trPr>
        <w:tc>
          <w:tcPr>
            <w:tcW w:w="534" w:type="dxa"/>
            <w:tcBorders>
              <w:top w:val="single" w:sz="4" w:space="0" w:color="auto"/>
            </w:tcBorders>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F10D20" w:rsidRPr="00161E36" w:rsidRDefault="006F067D" w:rsidP="00644A1E">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700" w:type="dxa"/>
            <w:tcBorders>
              <w:top w:val="single" w:sz="4" w:space="0" w:color="auto"/>
              <w:left w:val="single" w:sz="4" w:space="0" w:color="auto"/>
              <w:bottom w:val="nil"/>
              <w:right w:val="single" w:sz="4" w:space="0" w:color="auto"/>
            </w:tcBorders>
            <w:vAlign w:val="center"/>
          </w:tcPr>
          <w:p w:rsidR="00F10D20" w:rsidRPr="00644A1E" w:rsidRDefault="00CD014B"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CodeDP</w:t>
            </w:r>
            <w:r w:rsidR="006742C8">
              <w:rPr>
                <w:rFonts w:ascii="Ista Proforma-SemiboldItalic" w:hAnsi="Ista Proforma-SemiboldItalic"/>
                <w:sz w:val="18"/>
                <w:szCs w:val="18"/>
              </w:rPr>
              <w:t>RLoc</w:t>
            </w:r>
          </w:p>
        </w:tc>
        <w:tc>
          <w:tcPr>
            <w:tcW w:w="2700" w:type="dxa"/>
            <w:tcBorders>
              <w:top w:val="single" w:sz="4" w:space="0" w:color="auto"/>
              <w:left w:val="single" w:sz="4" w:space="0" w:color="auto"/>
              <w:bottom w:val="nil"/>
            </w:tcBorders>
            <w:vAlign w:val="center"/>
          </w:tcPr>
          <w:p w:rsidR="00F10D20" w:rsidRPr="00644A1E" w:rsidRDefault="006742C8"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PrixDPRLoc</w:t>
            </w:r>
          </w:p>
        </w:tc>
      </w:tr>
      <w:permStart w:id="1687755249" w:edGrp="everyone" w:colFirst="3" w:colLast="3"/>
      <w:permStart w:id="1316888442" w:edGrp="everyone" w:colFirst="2" w:colLast="2"/>
      <w:permEnd w:id="233265511"/>
      <w:permEnd w:id="677119957"/>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161E36" w:rsidRDefault="006F067D" w:rsidP="00644A1E">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700" w:type="dxa"/>
            <w:tcBorders>
              <w:top w:val="nil"/>
              <w:left w:val="single" w:sz="4" w:space="0" w:color="auto"/>
              <w:bottom w:val="nil"/>
              <w:right w:val="single" w:sz="4" w:space="0" w:color="auto"/>
            </w:tcBorders>
            <w:vAlign w:val="center"/>
          </w:tcPr>
          <w:p w:rsidR="00F10D20" w:rsidRPr="00644A1E" w:rsidRDefault="00CD014B" w:rsidP="00B5236F">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CodeDP</w:t>
            </w:r>
            <w:r w:rsidR="006742C8">
              <w:rPr>
                <w:rFonts w:ascii="Ista Proforma-SemiboldItalic" w:hAnsi="Ista Proforma-SemiboldItalic"/>
                <w:sz w:val="18"/>
                <w:szCs w:val="18"/>
              </w:rPr>
              <w:t>RSLoc</w:t>
            </w:r>
          </w:p>
        </w:tc>
        <w:tc>
          <w:tcPr>
            <w:tcW w:w="2700" w:type="dxa"/>
            <w:tcBorders>
              <w:top w:val="nil"/>
              <w:left w:val="single" w:sz="4" w:space="0" w:color="auto"/>
              <w:bottom w:val="nil"/>
            </w:tcBorders>
            <w:vAlign w:val="center"/>
          </w:tcPr>
          <w:p w:rsidR="00F10D20" w:rsidRPr="00644A1E" w:rsidRDefault="00CD014B" w:rsidP="00B5236F">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PrixDP</w:t>
            </w:r>
            <w:r w:rsidR="00E646BD">
              <w:rPr>
                <w:rFonts w:ascii="Ista Proforma-SemiboldItalic" w:hAnsi="Ista Proforma-SemiboldItalic"/>
                <w:sz w:val="18"/>
                <w:szCs w:val="18"/>
              </w:rPr>
              <w:t>RSLoc</w:t>
            </w:r>
          </w:p>
        </w:tc>
      </w:tr>
      <w:permStart w:id="1187740695" w:edGrp="everyone" w:colFirst="3" w:colLast="3"/>
      <w:permStart w:id="1264659133" w:edGrp="everyone" w:colFirst="2" w:colLast="2"/>
      <w:permEnd w:id="1687755249"/>
      <w:permEnd w:id="1316888442"/>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Koudwatermeters</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CodeDomaquaLoc</w:t>
            </w:r>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PrixDomaquaLoc</w:t>
            </w:r>
          </w:p>
        </w:tc>
      </w:tr>
      <w:permStart w:id="2061176175" w:edGrp="everyone" w:colFirst="3" w:colLast="3"/>
      <w:permStart w:id="1790276664" w:edGrp="everyone" w:colFirst="2" w:colLast="2"/>
      <w:permEnd w:id="1187740695"/>
      <w:permEnd w:id="1264659133"/>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Koudwatermeters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CodeDomaquaRLoc</w:t>
            </w:r>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PrixDomaquaRLoc</w:t>
            </w:r>
          </w:p>
        </w:tc>
      </w:tr>
      <w:permStart w:id="29323364" w:edGrp="everyone" w:colFirst="3" w:colLast="3"/>
      <w:permStart w:id="332217731" w:edGrp="everyone" w:colFirst="2" w:colLast="2"/>
      <w:permEnd w:id="2061176175"/>
      <w:permEnd w:id="1790276664"/>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CodeDomaquaChLoc</w:t>
            </w:r>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PrixDomaquaLoc</w:t>
            </w:r>
          </w:p>
        </w:tc>
      </w:tr>
      <w:permStart w:id="42157180" w:edGrp="everyone" w:colFirst="3" w:colLast="3"/>
      <w:permStart w:id="1390084954" w:edGrp="everyone" w:colFirst="2" w:colLast="2"/>
      <w:permEnd w:id="29323364"/>
      <w:permEnd w:id="332217731"/>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CodeDomaquaCh</w:t>
            </w:r>
            <w:r w:rsidR="00514A49">
              <w:rPr>
                <w:rFonts w:ascii="Ista Proforma-SemiboldItalic" w:hAnsi="Ista Proforma-SemiboldItalic"/>
                <w:sz w:val="18"/>
                <w:szCs w:val="18"/>
              </w:rPr>
              <w:t>R</w:t>
            </w:r>
            <w:r>
              <w:rPr>
                <w:rFonts w:ascii="Ista Proforma-SemiboldItalic" w:hAnsi="Ista Proforma-SemiboldItalic"/>
                <w:sz w:val="18"/>
                <w:szCs w:val="18"/>
              </w:rPr>
              <w:t>Loc</w:t>
            </w:r>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w:t>
            </w:r>
            <w:r w:rsidR="00AB6551">
              <w:rPr>
                <w:rFonts w:ascii="Ista Proforma-SemiboldItalic" w:hAnsi="Ista Proforma-SemiboldItalic"/>
                <w:sz w:val="18"/>
                <w:szCs w:val="18"/>
              </w:rPr>
              <w:t>Ch</w:t>
            </w:r>
            <w:r>
              <w:rPr>
                <w:rFonts w:ascii="Ista Proforma-SemiboldItalic" w:hAnsi="Ista Proforma-SemiboldItalic"/>
                <w:sz w:val="18"/>
                <w:szCs w:val="18"/>
              </w:rPr>
              <w:t>RLoc</w:t>
            </w:r>
          </w:p>
        </w:tc>
      </w:tr>
      <w:permStart w:id="1160729189" w:edGrp="everyone" w:colFirst="3" w:colLast="3"/>
      <w:permStart w:id="1927896289" w:edGrp="everyone" w:colFirst="2" w:colLast="2"/>
      <w:permEnd w:id="42157180"/>
      <w:permEnd w:id="1390084954"/>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161E36" w:rsidRDefault="006F067D" w:rsidP="00A22F42">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Warmtemeters van het type sensonic II</w:t>
            </w:r>
            <w:r w:rsidR="00A22F42">
              <w:rPr>
                <w:rFonts w:ascii="Ista Proforma-SemiboldItalic" w:hAnsi="Ista Proforma-SemiboldItalic" w:cs="Arial"/>
                <w:sz w:val="18"/>
                <w:szCs w:val="18"/>
                <w:lang w:val="nl-BE"/>
              </w:rPr>
              <w:t xml:space="preserve"> </w:t>
            </w:r>
            <w:r w:rsidR="00A22F42" w:rsidRPr="00937EB8">
              <w:rPr>
                <w:rFonts w:ascii="Ista Proforma-SemiboldItalic" w:hAnsi="Ista Proforma-SemiboldItalic" w:cs="Arial"/>
                <w:b/>
                <w:sz w:val="18"/>
                <w:szCs w:val="18"/>
                <w:lang w:val="nl-BE"/>
              </w:rPr>
              <w:t>radio</w:t>
            </w:r>
            <w:r w:rsidR="00A22F42">
              <w:rPr>
                <w:rFonts w:ascii="Ista Proforma-SemiboldItalic" w:hAnsi="Ista Proforma-SemiboldItalic" w:cs="Arial"/>
                <w:b/>
                <w:sz w:val="18"/>
                <w:szCs w:val="18"/>
                <w:lang w:val="nl-BE"/>
              </w:rPr>
              <w:t xml:space="preserve"> (1/2)</w:t>
            </w:r>
          </w:p>
        </w:tc>
        <w:tc>
          <w:tcPr>
            <w:tcW w:w="2700" w:type="dxa"/>
            <w:tcBorders>
              <w:top w:val="nil"/>
              <w:left w:val="single" w:sz="4" w:space="0" w:color="auto"/>
              <w:bottom w:val="nil"/>
              <w:right w:val="single" w:sz="4" w:space="0" w:color="auto"/>
            </w:tcBorders>
            <w:vAlign w:val="center"/>
          </w:tcPr>
          <w:p w:rsidR="00F10D20" w:rsidRPr="00644A1E" w:rsidRDefault="00B5236F" w:rsidP="00B5236F">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CodeSensonicLoc</w:t>
            </w:r>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PrixSensonic</w:t>
            </w:r>
            <w:r>
              <w:rPr>
                <w:rFonts w:ascii="Ista Proforma-SemiboldItalic" w:hAnsi="Ista Proforma-SemiboldItalic"/>
                <w:sz w:val="18"/>
                <w:szCs w:val="18"/>
              </w:rPr>
              <w:t>Loc</w:t>
            </w:r>
          </w:p>
        </w:tc>
      </w:tr>
      <w:permStart w:id="371335303" w:edGrp="everyone" w:colFirst="3" w:colLast="3"/>
      <w:permStart w:id="503273451" w:edGrp="everyone" w:colFirst="2" w:colLast="2"/>
      <w:permEnd w:id="1160729189"/>
      <w:permEnd w:id="1927896289"/>
      <w:tr w:rsidR="00F10D20" w:rsidRPr="006D7E27" w:rsidTr="00D21D3D">
        <w:trPr>
          <w:trHeight w:val="340"/>
        </w:trPr>
        <w:tc>
          <w:tcPr>
            <w:tcW w:w="534" w:type="dxa"/>
            <w:tcBorders>
              <w:bottom w:val="single" w:sz="4" w:space="0" w:color="auto"/>
            </w:tcBorders>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bottom w:val="single" w:sz="4" w:space="0" w:color="auto"/>
              <w:right w:val="single" w:sz="4" w:space="0" w:color="auto"/>
            </w:tcBorders>
            <w:vAlign w:val="center"/>
          </w:tcPr>
          <w:p w:rsidR="00F10D20" w:rsidRPr="00161E36" w:rsidRDefault="006F067D" w:rsidP="00644A1E">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sensonic II </w:t>
            </w:r>
            <w:r w:rsidRPr="00937EB8">
              <w:rPr>
                <w:rFonts w:ascii="Ista Proforma-SemiboldItalic" w:hAnsi="Ista Proforma-SemiboldItalic" w:cs="Arial"/>
                <w:b/>
                <w:sz w:val="18"/>
                <w:szCs w:val="18"/>
                <w:lang w:val="nl-BE"/>
              </w:rPr>
              <w:t>radio</w:t>
            </w:r>
            <w:r w:rsidR="00A22F42">
              <w:rPr>
                <w:rFonts w:ascii="Ista Proforma-SemiboldItalic" w:hAnsi="Ista Proforma-SemiboldItalic" w:cs="Arial"/>
                <w:b/>
                <w:sz w:val="18"/>
                <w:szCs w:val="18"/>
                <w:lang w:val="nl-BE"/>
              </w:rPr>
              <w:t xml:space="preserve"> (3/4)</w:t>
            </w:r>
          </w:p>
        </w:tc>
        <w:tc>
          <w:tcPr>
            <w:tcW w:w="2700" w:type="dxa"/>
            <w:tcBorders>
              <w:top w:val="nil"/>
              <w:left w:val="single" w:sz="4" w:space="0" w:color="auto"/>
              <w:bottom w:val="single" w:sz="4" w:space="0" w:color="auto"/>
              <w:right w:val="single" w:sz="4" w:space="0" w:color="auto"/>
            </w:tcBorders>
            <w:vAlign w:val="center"/>
          </w:tcPr>
          <w:p w:rsidR="00F10D20" w:rsidRPr="00644A1E" w:rsidRDefault="00B5236F" w:rsidP="00B5236F">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CodeSensonicRLoc</w:t>
            </w:r>
          </w:p>
        </w:tc>
        <w:tc>
          <w:tcPr>
            <w:tcW w:w="2700" w:type="dxa"/>
            <w:tcBorders>
              <w:top w:val="nil"/>
              <w:left w:val="single" w:sz="4" w:space="0" w:color="auto"/>
              <w:bottom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PrixSensonicR</w:t>
            </w:r>
            <w:r>
              <w:rPr>
                <w:rFonts w:ascii="Ista Proforma-SemiboldItalic" w:hAnsi="Ista Proforma-SemiboldItalic"/>
                <w:sz w:val="18"/>
                <w:szCs w:val="18"/>
              </w:rPr>
              <w:t>Loc</w:t>
            </w:r>
          </w:p>
        </w:tc>
      </w:tr>
      <w:permEnd w:id="371335303"/>
      <w:permEnd w:id="503273451"/>
    </w:tbl>
    <w:p w:rsidR="00F10D20" w:rsidRDefault="00F10D20" w:rsidP="00005211">
      <w:pPr>
        <w:ind w:firstLine="720"/>
        <w:rPr>
          <w:rFonts w:ascii="Calibri" w:hAnsi="Calibri"/>
          <w:color w:val="1F497D"/>
        </w:rPr>
      </w:pPr>
    </w:p>
    <w:p w:rsidR="00F10D20" w:rsidRPr="006D7E27" w:rsidRDefault="00F10D20" w:rsidP="00005211">
      <w:pPr>
        <w:tabs>
          <w:tab w:val="left" w:pos="975"/>
        </w:tabs>
        <w:rPr>
          <w:rFonts w:ascii="Ista Proforma-SemiboldItalic" w:hAnsi="Ista Proforma-SemiboldItalic" w:cs="Arial"/>
          <w:sz w:val="18"/>
          <w:szCs w:val="18"/>
        </w:rPr>
      </w:pPr>
    </w:p>
    <w:p w:rsidR="00F10D20" w:rsidRPr="00161E36" w:rsidRDefault="006F067D" w:rsidP="00005211">
      <w:pPr>
        <w:pStyle w:val="ListParagraph"/>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Maak uw keuze door het betreffende hok aan te kruisen</w:t>
      </w:r>
    </w:p>
    <w:p w:rsidR="00F10D20" w:rsidRPr="00161E36" w:rsidRDefault="006F067D" w:rsidP="00005211">
      <w:pPr>
        <w:pStyle w:val="ListParagraph"/>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Voor standaardradiators (platen of kolommen)</w:t>
      </w:r>
    </w:p>
    <w:p w:rsidR="00F10D20" w:rsidRPr="006472A1" w:rsidRDefault="00186BD4" w:rsidP="00005211">
      <w:pPr>
        <w:pStyle w:val="ListParagraph"/>
        <w:numPr>
          <w:ilvl w:val="0"/>
          <w:numId w:val="12"/>
        </w:numPr>
        <w:tabs>
          <w:tab w:val="left" w:pos="975"/>
        </w:tabs>
        <w:ind w:right="425"/>
        <w:rPr>
          <w:rFonts w:ascii="Ista Proforma-SemiboldItalic" w:hAnsi="Ista Proforma-SemiboldItalic"/>
          <w:sz w:val="16"/>
          <w:szCs w:val="16"/>
          <w:lang w:val="en-GB"/>
        </w:rPr>
      </w:pPr>
      <w:r>
        <w:rPr>
          <w:rFonts w:ascii="Ista Proforma-SemiboldItalic" w:hAnsi="Ista Proforma-SemiboldItalic" w:cs="Calibri"/>
          <w:noProof/>
          <w:sz w:val="16"/>
          <w:szCs w:val="16"/>
          <w:lang w:eastAsia="fr-BE"/>
        </w:rPr>
        <w:drawing>
          <wp:anchor distT="0" distB="0" distL="114300" distR="114300" simplePos="0" relativeHeight="251667456" behindDoc="0" locked="0" layoutInCell="1" allowOverlap="1">
            <wp:simplePos x="0" y="0"/>
            <wp:positionH relativeFrom="column">
              <wp:posOffset>467995</wp:posOffset>
            </wp:positionH>
            <wp:positionV relativeFrom="paragraph">
              <wp:posOffset>118110</wp:posOffset>
            </wp:positionV>
            <wp:extent cx="1835150" cy="534670"/>
            <wp:effectExtent l="1905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1835150" cy="534670"/>
                    </a:xfrm>
                    <a:prstGeom prst="rect">
                      <a:avLst/>
                    </a:prstGeom>
                    <a:noFill/>
                  </pic:spPr>
                </pic:pic>
              </a:graphicData>
            </a:graphic>
          </wp:anchor>
        </w:drawing>
      </w:r>
      <w:r w:rsidR="006F067D" w:rsidRPr="00937EB8">
        <w:rPr>
          <w:rFonts w:ascii="Ista Proforma-SemiboldItalic" w:hAnsi="Ista Proforma-SemiboldItalic" w:cs="Calibri"/>
          <w:sz w:val="16"/>
          <w:szCs w:val="16"/>
          <w:lang w:val="nl-BE"/>
        </w:rPr>
        <w:t>Voor ingebouwde radiators, convectors of radiatorkasten</w:t>
      </w:r>
    </w:p>
    <w:p w:rsidR="00F10D20" w:rsidRPr="006472A1" w:rsidRDefault="00F10D20" w:rsidP="00475304">
      <w:pPr>
        <w:rPr>
          <w:rFonts w:ascii="Calibri" w:hAnsi="Calibri"/>
          <w:b/>
          <w:color w:val="1F497D"/>
          <w:sz w:val="16"/>
          <w:szCs w:val="16"/>
          <w:lang w:val="en-GB"/>
        </w:rPr>
      </w:pPr>
      <w:r w:rsidRPr="006472A1">
        <w:rPr>
          <w:rFonts w:ascii="Calibri" w:hAnsi="Calibri"/>
          <w:b/>
          <w:color w:val="1F497D"/>
          <w:sz w:val="16"/>
          <w:szCs w:val="16"/>
          <w:lang w:val="en-GB"/>
        </w:rPr>
        <w:br w:type="page"/>
      </w:r>
    </w:p>
    <w:p w:rsidR="00F10D20" w:rsidRPr="006472A1" w:rsidRDefault="00F10D20" w:rsidP="00113648">
      <w:pPr>
        <w:pStyle w:val="ListParagraph"/>
        <w:ind w:left="709"/>
        <w:rPr>
          <w:rFonts w:ascii="Calibri" w:hAnsi="Calibri" w:cs="Calibri"/>
          <w:b/>
          <w:color w:val="1F497D"/>
          <w:sz w:val="18"/>
          <w:szCs w:val="18"/>
          <w:lang w:val="en-GB"/>
        </w:rPr>
      </w:pPr>
    </w:p>
    <w:p w:rsidR="00F10D20" w:rsidRPr="006472A1" w:rsidRDefault="00F10D20" w:rsidP="00113648">
      <w:pPr>
        <w:ind w:left="709"/>
        <w:rPr>
          <w:rFonts w:ascii="Calibri" w:hAnsi="Calibri" w:cs="Calibri"/>
          <w:b/>
          <w:color w:val="1F497D"/>
          <w:sz w:val="18"/>
          <w:szCs w:val="18"/>
          <w:lang w:val="en-GB"/>
        </w:rPr>
      </w:pPr>
    </w:p>
    <w:p w:rsidR="00F10D20" w:rsidRPr="006472A1" w:rsidRDefault="00AB6551" w:rsidP="00113648">
      <w:pPr>
        <w:pStyle w:val="BodyText"/>
        <w:ind w:left="709"/>
        <w:jc w:val="both"/>
        <w:rPr>
          <w:rFonts w:ascii="Calibri" w:hAnsi="Calibri" w:cs="Calibri"/>
          <w:b/>
          <w:color w:val="1F497D"/>
          <w:szCs w:val="18"/>
          <w:u w:val="single"/>
          <w:lang w:val="en-GB"/>
        </w:rPr>
      </w:pPr>
      <w:r>
        <w:rPr>
          <w:noProof/>
          <w:lang w:eastAsia="fr-BE"/>
        </w:rPr>
        <mc:AlternateContent>
          <mc:Choice Requires="wps">
            <w:drawing>
              <wp:anchor distT="0" distB="0" distL="114300" distR="114300" simplePos="0" relativeHeight="251661312" behindDoc="0" locked="0" layoutInCell="1" allowOverlap="1">
                <wp:simplePos x="0" y="0"/>
                <wp:positionH relativeFrom="column">
                  <wp:posOffset>6515100</wp:posOffset>
                </wp:positionH>
                <wp:positionV relativeFrom="paragraph">
                  <wp:posOffset>20320</wp:posOffset>
                </wp:positionV>
                <wp:extent cx="800100" cy="342900"/>
                <wp:effectExtent l="0" t="1270" r="0" b="0"/>
                <wp:wrapNone/>
                <wp:docPr id="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8047AE" w:rsidP="00B53A29">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4</w:t>
                            </w:r>
                            <w:r w:rsidR="009D0A25" w:rsidRPr="00B53A29">
                              <w:rPr>
                                <w:rFonts w:ascii="Arial" w:hAnsi="Arial" w:cs="Arial"/>
                                <w:sz w:val="20"/>
                                <w:szCs w:val="20"/>
                                <w:lang w:val="de-DE"/>
                              </w:rPr>
                              <w:t xml:space="preserve"> </w:t>
                            </w:r>
                          </w:p>
                          <w:p w:rsidR="009D0A25" w:rsidRPr="00B53A29" w:rsidRDefault="009D0A25"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left:0;text-align:left;margin-left:513pt;margin-top:1.6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" stroked="f">
                <v:textbox>
                  <w:txbxContent>
                    <w:p w:rsidR="009D0A25" w:rsidRPr="00B53A29" w:rsidRDefault="008047AE" w:rsidP="00B53A29">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4</w:t>
                      </w:r>
                      <w:r w:rsidR="009D0A25" w:rsidRPr="00B53A29">
                        <w:rPr>
                          <w:rFonts w:ascii="Arial" w:hAnsi="Arial" w:cs="Arial"/>
                          <w:sz w:val="20"/>
                          <w:szCs w:val="20"/>
                          <w:lang w:val="de-DE"/>
                        </w:rPr>
                        <w:t xml:space="preserve"> </w:t>
                      </w:r>
                    </w:p>
                    <w:p w:rsidR="009D0A25" w:rsidRPr="00B53A29" w:rsidRDefault="009D0A25" w:rsidP="00B53A29"/>
                  </w:txbxContent>
                </v:textbox>
              </v:shape>
            </w:pict>
          </mc:Fallback>
        </mc:AlternateContent>
      </w:r>
    </w:p>
    <w:p w:rsidR="00F10D20" w:rsidRPr="006472A1" w:rsidRDefault="00F10D20" w:rsidP="00FE74F6">
      <w:pPr>
        <w:tabs>
          <w:tab w:val="left" w:pos="1500"/>
        </w:tabs>
        <w:rPr>
          <w:lang w:val="en-GB"/>
        </w:rPr>
      </w:pPr>
    </w:p>
    <w:p w:rsidR="00F10D20" w:rsidRPr="006472A1" w:rsidRDefault="00F10D20" w:rsidP="00FE74F6">
      <w:pPr>
        <w:tabs>
          <w:tab w:val="left" w:pos="1500"/>
        </w:tabs>
        <w:rPr>
          <w:lang w:val="en-GB"/>
        </w:rPr>
      </w:pPr>
    </w:p>
    <w:p w:rsidR="00186BD4" w:rsidRPr="006472A1" w:rsidRDefault="00186BD4" w:rsidP="00FE74F6">
      <w:pPr>
        <w:tabs>
          <w:tab w:val="left" w:pos="1500"/>
        </w:tabs>
        <w:rPr>
          <w:lang w:val="en-GB"/>
        </w:rPr>
      </w:pPr>
    </w:p>
    <w:p w:rsidR="00186BD4" w:rsidRPr="006472A1" w:rsidRDefault="00186BD4" w:rsidP="00FE74F6">
      <w:pPr>
        <w:tabs>
          <w:tab w:val="left" w:pos="1500"/>
        </w:tabs>
        <w:rPr>
          <w:lang w:val="en-GB"/>
        </w:rPr>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475304" w:rsidRPr="00475304" w:rsidTr="00627250">
        <w:trPr>
          <w:trHeight w:val="542"/>
        </w:trPr>
        <w:tc>
          <w:tcPr>
            <w:tcW w:w="10900" w:type="dxa"/>
            <w:gridSpan w:val="2"/>
            <w:shd w:val="clear" w:color="auto" w:fill="223D73"/>
            <w:vAlign w:val="center"/>
          </w:tcPr>
          <w:p w:rsidR="00475304" w:rsidRPr="00475304" w:rsidRDefault="008047AE" w:rsidP="009D0A25">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aankoop</w:t>
            </w:r>
          </w:p>
        </w:tc>
      </w:tr>
      <w:tr w:rsidR="00F10D20" w:rsidRPr="00EF771E" w:rsidTr="00B27A8C">
        <w:trPr>
          <w:trHeight w:val="1793"/>
        </w:trPr>
        <w:tc>
          <w:tcPr>
            <w:tcW w:w="2864" w:type="dxa"/>
            <w:tcBorders>
              <w:top w:val="single" w:sz="4" w:space="0" w:color="auto"/>
              <w:bottom w:val="single" w:sz="4" w:space="0" w:color="auto"/>
            </w:tcBorders>
            <w:vAlign w:val="center"/>
          </w:tcPr>
          <w:p w:rsidR="00B27A8C" w:rsidRPr="00B27A8C" w:rsidRDefault="001E5844" w:rsidP="00B27A8C">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1C2607">
              <w:rPr>
                <w:rFonts w:ascii="Ista Proforma-SemiboldItalic" w:hAnsi="Ista Proforma-SemiboldItalic" w:cs="Calibri"/>
                <w:sz w:val="32"/>
                <w:szCs w:val="32"/>
                <w:u w:val="single"/>
              </w:rPr>
              <w:instrText xml:space="preserve"> FORMCHECKBOX </w:instrText>
            </w:r>
            <w:r w:rsidRPr="001C2607">
              <w:rPr>
                <w:rFonts w:ascii="Ista Proforma-SemiboldItalic" w:hAnsi="Ista Proforma-SemiboldItalic" w:cs="Calibri"/>
                <w:sz w:val="32"/>
                <w:szCs w:val="32"/>
                <w:u w:val="single"/>
              </w:rPr>
            </w:r>
            <w:r w:rsidRPr="001C2607">
              <w:rPr>
                <w:rFonts w:ascii="Ista Proforma-SemiboldItalic" w:hAnsi="Ista Proforma-SemiboldItalic" w:cs="Calibri"/>
                <w:sz w:val="32"/>
                <w:szCs w:val="32"/>
                <w:u w:val="single"/>
              </w:rPr>
              <w:fldChar w:fldCharType="end"/>
            </w:r>
          </w:p>
          <w:p w:rsidR="00F10D20" w:rsidRPr="00644A1E" w:rsidRDefault="00F10D20" w:rsidP="00B27A8C">
            <w:pPr>
              <w:pStyle w:val="BodyText"/>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475304" w:rsidRDefault="00475304" w:rsidP="001C2607">
            <w:pPr>
              <w:tabs>
                <w:tab w:val="left" w:pos="975"/>
              </w:tabs>
              <w:rPr>
                <w:rFonts w:ascii="Ista Proforma-SemiboldItalic" w:hAnsi="Ista Proforma-SemiboldItalic" w:cs="Calibri"/>
                <w:b/>
              </w:rPr>
            </w:pPr>
          </w:p>
          <w:p w:rsidR="00F10D20" w:rsidRPr="00161E36" w:rsidRDefault="006733CF" w:rsidP="001C2607">
            <w:pPr>
              <w:tabs>
                <w:tab w:val="left" w:pos="975"/>
              </w:tabs>
              <w:rPr>
                <w:rFonts w:ascii="Ista Proforma-SemiboldItalic" w:hAnsi="Ista Proforma-SemiboldItalic" w:cs="Calibri"/>
                <w:sz w:val="20"/>
                <w:szCs w:val="20"/>
                <w:lang w:val="nl-BE"/>
              </w:rPr>
            </w:pPr>
            <w:r w:rsidRPr="00937EB8">
              <w:rPr>
                <w:rFonts w:ascii="Ista Proforma-SemiboldItalic" w:hAnsi="Ista Proforma-SemiboldItalic" w:cs="Calibri"/>
                <w:b/>
                <w:sz w:val="22"/>
                <w:szCs w:val="22"/>
                <w:lang w:val="nl-BE"/>
              </w:rPr>
              <w:t xml:space="preserve">Aankoop </w:t>
            </w:r>
            <w:r w:rsidR="00F10D20" w:rsidRPr="00161E36">
              <w:rPr>
                <w:rFonts w:ascii="Ista Proforma-SemiboldItalic" w:hAnsi="Ista Proforma-SemiboldItalic" w:cs="Calibri"/>
                <w:b/>
                <w:sz w:val="16"/>
                <w:szCs w:val="16"/>
                <w:lang w:val="nl-BE"/>
              </w:rPr>
              <w:t>(1)</w:t>
            </w:r>
            <w:r w:rsidR="00F10D20" w:rsidRPr="00161E36">
              <w:rPr>
                <w:rFonts w:ascii="Ista Proforma-SemiboldItalic" w:hAnsi="Ista Proforma-SemiboldItalic" w:cs="Calibri"/>
                <w:b/>
                <w:sz w:val="22"/>
                <w:szCs w:val="22"/>
                <w:lang w:val="nl-BE"/>
              </w:rPr>
              <w:t xml:space="preserve"> </w:t>
            </w:r>
          </w:p>
          <w:p w:rsidR="00F10D20" w:rsidRPr="00161E36" w:rsidRDefault="00F10D20" w:rsidP="00023C9C">
            <w:pPr>
              <w:tabs>
                <w:tab w:val="left" w:pos="1842"/>
              </w:tabs>
              <w:rPr>
                <w:rFonts w:ascii="Ista Proforma-SemiboldItalic" w:hAnsi="Ista Proforma-SemiboldItalic" w:cs="Calibri"/>
                <w:b/>
                <w:sz w:val="18"/>
                <w:szCs w:val="18"/>
                <w:u w:val="single"/>
                <w:lang w:val="nl-BE"/>
              </w:rPr>
            </w:pPr>
          </w:p>
          <w:p w:rsidR="00F10D20" w:rsidRPr="00161E36" w:rsidRDefault="006733CF"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Verdelers:</w:t>
            </w:r>
            <w:r w:rsidR="00F10D20" w:rsidRPr="00161E36">
              <w:rPr>
                <w:rFonts w:ascii="Ista Proforma-SemiboldItalic" w:hAnsi="Ista Proforma-SemiboldItalic" w:cs="Calibri"/>
                <w:b/>
                <w:sz w:val="18"/>
                <w:szCs w:val="18"/>
                <w:u w:val="single"/>
                <w:lang w:val="nl-BE"/>
              </w:rPr>
              <w:t xml:space="preserve"> </w:t>
            </w:r>
          </w:p>
          <w:p w:rsidR="00F10D20" w:rsidRPr="00161E36" w:rsidRDefault="00F10D20" w:rsidP="001C2607">
            <w:pPr>
              <w:tabs>
                <w:tab w:val="left" w:pos="1842"/>
              </w:tabs>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6733CF" w:rsidRPr="00937EB8">
              <w:rPr>
                <w:rFonts w:ascii="Ista Proforma-SemiboldItalic" w:hAnsi="Ista Proforma-SemiboldItalic" w:cs="Calibri"/>
                <w:sz w:val="18"/>
                <w:szCs w:val="18"/>
                <w:lang w:val="nl-BE"/>
              </w:rPr>
              <w:t>omvat de levering en (vervanging) plaatsing van de apparatuur</w:t>
            </w:r>
          </w:p>
          <w:p w:rsidR="00F10D20" w:rsidRPr="00161E36" w:rsidRDefault="00F10D20" w:rsidP="001C2607">
            <w:pPr>
              <w:tabs>
                <w:tab w:val="left" w:pos="1842"/>
              </w:tabs>
              <w:ind w:left="720"/>
              <w:rPr>
                <w:rFonts w:ascii="Ista Proforma-SemiboldItalic" w:hAnsi="Ista Proforma-SemiboldItalic" w:cs="Calibri"/>
                <w:b/>
                <w:sz w:val="18"/>
                <w:szCs w:val="18"/>
                <w:u w:val="single"/>
                <w:lang w:val="nl-BE"/>
              </w:rPr>
            </w:pPr>
          </w:p>
          <w:p w:rsidR="00F10D20" w:rsidRPr="00161E36" w:rsidRDefault="006733CF"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Water</w:t>
            </w:r>
            <w:r>
              <w:rPr>
                <w:rFonts w:ascii="Ista Proforma-SemiboldItalic" w:hAnsi="Ista Proforma-SemiboldItalic" w:cs="Calibri"/>
                <w:b/>
                <w:sz w:val="18"/>
                <w:szCs w:val="18"/>
                <w:u w:val="single"/>
                <w:lang w:val="nl-BE"/>
              </w:rPr>
              <w:t>meters</w:t>
            </w:r>
            <w:r w:rsidRPr="00937EB8">
              <w:rPr>
                <w:rFonts w:ascii="Ista Proforma-SemiboldItalic" w:hAnsi="Ista Proforma-SemiboldItalic" w:cs="Calibri"/>
                <w:b/>
                <w:sz w:val="18"/>
                <w:szCs w:val="18"/>
                <w:u w:val="single"/>
                <w:lang w:val="nl-BE"/>
              </w:rPr>
              <w:t xml:space="preserve"> en warmtemeters (sensonic II):</w:t>
            </w:r>
          </w:p>
          <w:p w:rsidR="00F10D20" w:rsidRPr="00161E36" w:rsidRDefault="00F10D20" w:rsidP="001C2607">
            <w:pPr>
              <w:tabs>
                <w:tab w:val="left" w:pos="1842"/>
              </w:tabs>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6733CF" w:rsidRPr="00937EB8">
              <w:rPr>
                <w:rFonts w:ascii="Ista Proforma-SemiboldItalic" w:hAnsi="Ista Proforma-SemiboldItalic" w:cs="Calibri"/>
                <w:sz w:val="18"/>
                <w:szCs w:val="18"/>
                <w:lang w:val="nl-BE"/>
              </w:rPr>
              <w:t xml:space="preserve"> omvat de levering en de vervanging van de bestaande apparatuur</w:t>
            </w:r>
          </w:p>
          <w:p w:rsidR="00F10D20" w:rsidRPr="00161E36" w:rsidRDefault="00F10D20" w:rsidP="003829D6">
            <w:pPr>
              <w:tabs>
                <w:tab w:val="left" w:pos="975"/>
              </w:tabs>
              <w:jc w:val="center"/>
              <w:rPr>
                <w:rFonts w:ascii="Ista Proforma-SemiboldItalic" w:hAnsi="Ista Proforma-SemiboldItalic" w:cs="Calibri"/>
                <w:sz w:val="20"/>
                <w:szCs w:val="20"/>
                <w:lang w:val="nl-BE"/>
              </w:rPr>
            </w:pPr>
          </w:p>
        </w:tc>
      </w:tr>
    </w:tbl>
    <w:p w:rsidR="00F10D20" w:rsidRPr="00161E36" w:rsidRDefault="00F10D20" w:rsidP="00FE74F6">
      <w:pPr>
        <w:tabs>
          <w:tab w:val="left" w:pos="975"/>
        </w:tabs>
        <w:ind w:right="425"/>
        <w:rPr>
          <w:rFonts w:ascii="Ista Proforma-SemiboldItalic" w:hAnsi="Ista Proforma-SemiboldItalic"/>
          <w:lang w:val="nl-BE"/>
        </w:rPr>
      </w:pPr>
    </w:p>
    <w:p w:rsidR="00F10D20" w:rsidRPr="00161E36" w:rsidRDefault="00F10D20" w:rsidP="00FE74F6">
      <w:pPr>
        <w:tabs>
          <w:tab w:val="left" w:pos="975"/>
        </w:tabs>
        <w:ind w:right="425"/>
        <w:rPr>
          <w:rFonts w:ascii="Ista Proforma-SemiboldItalic" w:hAnsi="Ista Proforma-SemiboldItalic"/>
          <w:lang w:val="nl-BE"/>
        </w:rPr>
      </w:pPr>
    </w:p>
    <w:p w:rsidR="00F10D20" w:rsidRPr="00161E36" w:rsidRDefault="00F10D20" w:rsidP="00FE74F6">
      <w:pPr>
        <w:tabs>
          <w:tab w:val="left" w:pos="975"/>
        </w:tabs>
        <w:ind w:right="425"/>
        <w:rPr>
          <w:rFonts w:ascii="Ista Proforma-SemiboldItalic" w:hAnsi="Ista Proforma-SemiboldItalic"/>
          <w:lang w:val="nl-BE"/>
        </w:rPr>
      </w:pPr>
    </w:p>
    <w:p w:rsidR="00F10D20" w:rsidRPr="00161E36" w:rsidRDefault="00F10D20" w:rsidP="00FE74F6">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36"/>
        <w:gridCol w:w="2659"/>
        <w:gridCol w:w="2827"/>
      </w:tblGrid>
      <w:tr w:rsidR="00F10D20" w:rsidRPr="00EF771E" w:rsidTr="005C4473">
        <w:trPr>
          <w:cantSplit/>
          <w:trHeight w:val="564"/>
        </w:trPr>
        <w:tc>
          <w:tcPr>
            <w:tcW w:w="5470" w:type="dxa"/>
            <w:gridSpan w:val="2"/>
            <w:tcBorders>
              <w:top w:val="single" w:sz="4" w:space="0" w:color="auto"/>
              <w:bottom w:val="single" w:sz="4" w:space="0" w:color="auto"/>
              <w:right w:val="single" w:sz="4" w:space="0" w:color="auto"/>
            </w:tcBorders>
            <w:vAlign w:val="center"/>
          </w:tcPr>
          <w:p w:rsidR="00F10D20" w:rsidRPr="00644A1E" w:rsidRDefault="009778DD" w:rsidP="009778DD">
            <w:pPr>
              <w:tabs>
                <w:tab w:val="left" w:pos="975"/>
              </w:tabs>
              <w:jc w:val="center"/>
              <w:rPr>
                <w:rFonts w:ascii="Ista Proforma-SemiboldItalic" w:hAnsi="Ista Proforma-SemiboldItalic"/>
                <w:b/>
              </w:rPr>
            </w:pPr>
            <w:r w:rsidRPr="00937EB8">
              <w:rPr>
                <w:rFonts w:ascii="Ista Proforma-SemiboldItalic" w:hAnsi="Ista Proforma-SemiboldItalic"/>
                <w:b/>
                <w:lang w:val="nl-BE"/>
              </w:rPr>
              <w:t>Apparatuur</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F10D20" w:rsidRPr="00644A1E" w:rsidRDefault="009778DD" w:rsidP="00023C9C">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827" w:type="dxa"/>
            <w:tcBorders>
              <w:top w:val="single" w:sz="4" w:space="0" w:color="auto"/>
              <w:left w:val="single" w:sz="4" w:space="0" w:color="auto"/>
              <w:bottom w:val="single" w:sz="4" w:space="0" w:color="auto"/>
            </w:tcBorders>
            <w:vAlign w:val="center"/>
          </w:tcPr>
          <w:p w:rsidR="009778DD" w:rsidRPr="00937EB8" w:rsidRDefault="009778DD" w:rsidP="009778DD">
            <w:pPr>
              <w:tabs>
                <w:tab w:val="left" w:pos="975"/>
              </w:tabs>
              <w:jc w:val="both"/>
              <w:rPr>
                <w:rFonts w:ascii="Ista Proforma-SemiboldItalic" w:hAnsi="Ista Proforma-SemiboldItalic"/>
                <w:b/>
                <w:lang w:val="nl-BE"/>
              </w:rPr>
            </w:pPr>
            <w:r>
              <w:rPr>
                <w:rFonts w:ascii="Ista Proforma-SemiboldItalic" w:hAnsi="Ista Proforma-SemiboldItalic"/>
                <w:b/>
                <w:lang w:val="nl-BE"/>
              </w:rPr>
              <w:t xml:space="preserve">          </w:t>
            </w:r>
            <w:r w:rsidRPr="00937EB8">
              <w:rPr>
                <w:rFonts w:ascii="Ista Proforma-SemiboldItalic" w:hAnsi="Ista Proforma-SemiboldItalic"/>
                <w:b/>
                <w:lang w:val="nl-BE"/>
              </w:rPr>
              <w:t xml:space="preserve">Verkoopprijs </w:t>
            </w:r>
          </w:p>
          <w:p w:rsidR="00F10D20" w:rsidRPr="00EF771E" w:rsidRDefault="009778DD" w:rsidP="009778DD">
            <w:pPr>
              <w:tabs>
                <w:tab w:val="left" w:pos="975"/>
              </w:tabs>
              <w:jc w:val="center"/>
              <w:rPr>
                <w:rFonts w:ascii="Ista Proforma-SemiboldItalic" w:hAnsi="Ista Proforma-SemiboldItalic"/>
                <w:b/>
                <w:lang w:val="nl-BE"/>
              </w:rPr>
            </w:pPr>
            <w:r w:rsidRPr="00937EB8">
              <w:rPr>
                <w:rFonts w:ascii="Ista Proforma-SemiboldItalic" w:hAnsi="Ista Proforma-SemiboldItalic"/>
                <w:b/>
                <w:sz w:val="16"/>
                <w:szCs w:val="16"/>
                <w:lang w:val="nl-BE"/>
              </w:rPr>
              <w:t>excl. btw</w:t>
            </w:r>
            <w:r w:rsidR="003B369F">
              <w:rPr>
                <w:rFonts w:ascii="Ista Proforma-SemiboldItalic" w:hAnsi="Ista Proforma-SemiboldItalic"/>
                <w:b/>
                <w:sz w:val="16"/>
                <w:szCs w:val="16"/>
                <w:lang w:val="nl-BE"/>
              </w:rPr>
              <w:t xml:space="preserve"> </w:t>
            </w:r>
            <w:r w:rsidR="003B369F" w:rsidRPr="00EF771E">
              <w:rPr>
                <w:rFonts w:ascii="Ista Proforma-SemiboldItalic" w:hAnsi="Ista Proforma-SemiboldItalic"/>
                <w:sz w:val="16"/>
                <w:szCs w:val="16"/>
                <w:lang w:val="nl-BE"/>
              </w:rPr>
              <w:t>(per apparaat)</w:t>
            </w:r>
          </w:p>
        </w:tc>
      </w:tr>
      <w:permStart w:id="400892613" w:edGrp="everyone" w:colFirst="3" w:colLast="3"/>
      <w:permStart w:id="394553141" w:edGrp="everyone" w:colFirst="2" w:colLast="2"/>
      <w:tr w:rsidR="00F10D20" w:rsidRPr="006D7E27" w:rsidTr="00047B46">
        <w:trPr>
          <w:trHeight w:val="340"/>
        </w:trPr>
        <w:tc>
          <w:tcPr>
            <w:tcW w:w="534" w:type="dxa"/>
            <w:tcBorders>
              <w:top w:val="single" w:sz="4" w:space="0" w:color="auto"/>
            </w:tcBorders>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F10D20" w:rsidRPr="00161E36" w:rsidRDefault="00032E9A" w:rsidP="00023C9C">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659" w:type="dxa"/>
            <w:tcBorders>
              <w:top w:val="single" w:sz="4" w:space="0" w:color="auto"/>
              <w:left w:val="single" w:sz="4" w:space="0" w:color="auto"/>
              <w:bottom w:val="nil"/>
              <w:right w:val="single" w:sz="4" w:space="0" w:color="auto"/>
            </w:tcBorders>
            <w:vAlign w:val="center"/>
          </w:tcPr>
          <w:p w:rsidR="00F10D20" w:rsidRPr="00644A1E" w:rsidRDefault="00DC59BE" w:rsidP="00CD014B">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CodeDPRVente</w:t>
            </w:r>
          </w:p>
        </w:tc>
        <w:tc>
          <w:tcPr>
            <w:tcW w:w="2827" w:type="dxa"/>
            <w:tcBorders>
              <w:top w:val="single" w:sz="4" w:space="0" w:color="auto"/>
              <w:left w:val="single" w:sz="4" w:space="0" w:color="auto"/>
              <w:bottom w:val="nil"/>
            </w:tcBorders>
            <w:vAlign w:val="center"/>
          </w:tcPr>
          <w:p w:rsidR="00F10D20" w:rsidRPr="00644A1E" w:rsidRDefault="00CD014B"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PrixDP</w:t>
            </w:r>
            <w:r w:rsidR="00DC59BE">
              <w:rPr>
                <w:rFonts w:ascii="Ista Proforma-SemiboldItalic" w:hAnsi="Ista Proforma-SemiboldItalic"/>
                <w:sz w:val="18"/>
                <w:szCs w:val="18"/>
              </w:rPr>
              <w:t>RVente</w:t>
            </w:r>
          </w:p>
        </w:tc>
      </w:tr>
      <w:permStart w:id="790979371" w:edGrp="everyone" w:colFirst="3" w:colLast="3"/>
      <w:permStart w:id="213736574" w:edGrp="everyone" w:colFirst="2" w:colLast="2"/>
      <w:permEnd w:id="400892613"/>
      <w:permEnd w:id="394553141"/>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161E36" w:rsidRDefault="00032E9A" w:rsidP="00023C9C">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659" w:type="dxa"/>
            <w:tcBorders>
              <w:top w:val="nil"/>
              <w:left w:val="single" w:sz="4" w:space="0" w:color="auto"/>
              <w:bottom w:val="nil"/>
              <w:right w:val="single" w:sz="4" w:space="0" w:color="auto"/>
            </w:tcBorders>
            <w:vAlign w:val="center"/>
          </w:tcPr>
          <w:p w:rsidR="00F10D20" w:rsidRPr="00644A1E" w:rsidRDefault="00CD014B" w:rsidP="00047B46">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CodeDP</w:t>
            </w:r>
            <w:r w:rsidR="00DC59BE">
              <w:rPr>
                <w:rFonts w:ascii="Ista Proforma-SemiboldItalic" w:hAnsi="Ista Proforma-SemiboldItalic"/>
                <w:sz w:val="18"/>
                <w:szCs w:val="18"/>
              </w:rPr>
              <w:t>RSVente</w:t>
            </w:r>
          </w:p>
        </w:tc>
        <w:tc>
          <w:tcPr>
            <w:tcW w:w="2827" w:type="dxa"/>
            <w:tcBorders>
              <w:top w:val="nil"/>
              <w:left w:val="single" w:sz="4" w:space="0" w:color="auto"/>
              <w:bottom w:val="nil"/>
            </w:tcBorders>
            <w:vAlign w:val="center"/>
          </w:tcPr>
          <w:p w:rsidR="00F10D20" w:rsidRPr="00644A1E" w:rsidRDefault="00CD014B" w:rsidP="00047B46">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PrixDP</w:t>
            </w:r>
            <w:r w:rsidR="00DC59BE">
              <w:rPr>
                <w:rFonts w:ascii="Ista Proforma-SemiboldItalic" w:hAnsi="Ista Proforma-SemiboldItalic"/>
                <w:sz w:val="18"/>
                <w:szCs w:val="18"/>
              </w:rPr>
              <w:t>RSVente</w:t>
            </w:r>
          </w:p>
        </w:tc>
      </w:tr>
      <w:permStart w:id="722227593" w:edGrp="everyone" w:colFirst="3" w:colLast="3"/>
      <w:permStart w:id="1329606754" w:edGrp="everyone" w:colFirst="2" w:colLast="2"/>
      <w:permEnd w:id="790979371"/>
      <w:permEnd w:id="213736574"/>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Koudwatermeters</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PrixDomaquaVente</w:t>
            </w:r>
          </w:p>
        </w:tc>
      </w:tr>
      <w:permStart w:id="333782658" w:edGrp="everyone" w:colFirst="3" w:colLast="3"/>
      <w:permStart w:id="1305243393" w:edGrp="everyone" w:colFirst="2" w:colLast="2"/>
      <w:permEnd w:id="722227593"/>
      <w:permEnd w:id="1329606754"/>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Koudwatermeters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CodeDomaquaRVente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PrixDomaquaRVente</w:t>
            </w:r>
          </w:p>
        </w:tc>
      </w:tr>
      <w:permStart w:id="1245077498" w:edGrp="everyone" w:colFirst="3" w:colLast="3"/>
      <w:permStart w:id="701976178" w:edGrp="everyone" w:colFirst="2" w:colLast="2"/>
      <w:permEnd w:id="333782658"/>
      <w:permEnd w:id="1305243393"/>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CodeDomaquaChVente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PrixDomaquaVente</w:t>
            </w:r>
          </w:p>
        </w:tc>
      </w:tr>
      <w:permStart w:id="445934326" w:edGrp="everyone" w:colFirst="3" w:colLast="3"/>
      <w:permStart w:id="1642489294" w:edGrp="everyone" w:colFirst="2" w:colLast="2"/>
      <w:permEnd w:id="1245077498"/>
      <w:permEnd w:id="701976178"/>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CodeDomaquaCh</w:t>
            </w:r>
            <w:r w:rsidR="003977B4">
              <w:rPr>
                <w:rFonts w:ascii="Ista Proforma-SemiboldItalic" w:hAnsi="Ista Proforma-SemiboldItalic"/>
                <w:sz w:val="18"/>
                <w:szCs w:val="18"/>
              </w:rPr>
              <w:t>R</w:t>
            </w:r>
            <w:r>
              <w:rPr>
                <w:rFonts w:ascii="Ista Proforma-SemiboldItalic" w:hAnsi="Ista Proforma-SemiboldItalic"/>
                <w:sz w:val="18"/>
                <w:szCs w:val="18"/>
              </w:rPr>
              <w:t>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w:t>
            </w:r>
            <w:r w:rsidR="00992201">
              <w:rPr>
                <w:rFonts w:ascii="Ista Proforma-SemiboldItalic" w:hAnsi="Ista Proforma-SemiboldItalic"/>
                <w:sz w:val="18"/>
                <w:szCs w:val="18"/>
              </w:rPr>
              <w:t>Ch</w:t>
            </w:r>
            <w:bookmarkStart w:id="12" w:name="_GoBack"/>
            <w:bookmarkEnd w:id="12"/>
            <w:r>
              <w:rPr>
                <w:rFonts w:ascii="Ista Proforma-SemiboldItalic" w:hAnsi="Ista Proforma-SemiboldItalic"/>
                <w:sz w:val="18"/>
                <w:szCs w:val="18"/>
              </w:rPr>
              <w:t>RVente</w:t>
            </w:r>
          </w:p>
        </w:tc>
      </w:tr>
      <w:permStart w:id="814156651" w:edGrp="everyone" w:colFirst="3" w:colLast="3"/>
      <w:permStart w:id="2142730331" w:edGrp="everyone" w:colFirst="2" w:colLast="2"/>
      <w:permEnd w:id="445934326"/>
      <w:permEnd w:id="1642489294"/>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161E36" w:rsidRDefault="00032E9A"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Warmtemeters van het type sensonic II</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CodeSensonic</w:t>
            </w:r>
            <w:r w:rsidR="00514A49">
              <w:rPr>
                <w:rFonts w:ascii="Ista Proforma-SemiboldItalic" w:hAnsi="Ista Proforma-SemiboldItalic" w:cs="Arial"/>
                <w:sz w:val="18"/>
                <w:szCs w:val="18"/>
              </w:rPr>
              <w:t>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PrixSensonic</w:t>
            </w:r>
            <w:r w:rsidR="00065855">
              <w:rPr>
                <w:rFonts w:ascii="Ista Proforma-SemiboldItalic" w:hAnsi="Ista Proforma-SemiboldItalic"/>
                <w:sz w:val="18"/>
                <w:szCs w:val="18"/>
              </w:rPr>
              <w:t>Vente</w:t>
            </w:r>
          </w:p>
        </w:tc>
      </w:tr>
      <w:permStart w:id="723218904" w:edGrp="everyone" w:colFirst="3" w:colLast="3"/>
      <w:permStart w:id="49509313" w:edGrp="everyone" w:colFirst="2" w:colLast="2"/>
      <w:permEnd w:id="814156651"/>
      <w:permEnd w:id="2142730331"/>
      <w:tr w:rsidR="00F10D20" w:rsidRPr="006D7E27" w:rsidTr="00047B46">
        <w:trPr>
          <w:trHeight w:val="340"/>
        </w:trPr>
        <w:tc>
          <w:tcPr>
            <w:tcW w:w="534" w:type="dxa"/>
            <w:tcBorders>
              <w:bottom w:val="single" w:sz="4" w:space="0" w:color="auto"/>
            </w:tcBorders>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bottom w:val="single" w:sz="4" w:space="0" w:color="auto"/>
              <w:right w:val="single" w:sz="4" w:space="0" w:color="auto"/>
            </w:tcBorders>
            <w:vAlign w:val="center"/>
          </w:tcPr>
          <w:p w:rsidR="00F10D20" w:rsidRPr="00161E36" w:rsidRDefault="00032E9A"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sensonic II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single" w:sz="4" w:space="0" w:color="auto"/>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CodeSensonicR</w:t>
            </w:r>
            <w:r w:rsidR="00514A49">
              <w:rPr>
                <w:rFonts w:ascii="Ista Proforma-SemiboldItalic" w:hAnsi="Ista Proforma-SemiboldItalic" w:cs="Arial"/>
                <w:sz w:val="18"/>
                <w:szCs w:val="18"/>
              </w:rPr>
              <w:t>Vente</w:t>
            </w:r>
          </w:p>
        </w:tc>
        <w:tc>
          <w:tcPr>
            <w:tcW w:w="2827" w:type="dxa"/>
            <w:tcBorders>
              <w:top w:val="nil"/>
              <w:left w:val="single" w:sz="4" w:space="0" w:color="auto"/>
              <w:bottom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PrixSensonic</w:t>
            </w:r>
            <w:r w:rsidR="00065855">
              <w:rPr>
                <w:rFonts w:ascii="Ista Proforma-SemiboldItalic" w:hAnsi="Ista Proforma-SemiboldItalic" w:cs="Arial"/>
                <w:sz w:val="18"/>
                <w:szCs w:val="18"/>
              </w:rPr>
              <w:t>R</w:t>
            </w:r>
            <w:r w:rsidR="00065855">
              <w:rPr>
                <w:rFonts w:ascii="Ista Proforma-SemiboldItalic" w:hAnsi="Ista Proforma-SemiboldItalic"/>
                <w:sz w:val="18"/>
                <w:szCs w:val="18"/>
              </w:rPr>
              <w:t>Vente</w:t>
            </w:r>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52"/>
        <w:gridCol w:w="4956"/>
        <w:gridCol w:w="1221"/>
        <w:gridCol w:w="1344"/>
      </w:tblGrid>
      <w:tr w:rsidR="00F10D20" w:rsidRPr="00AB6551" w:rsidTr="005C4473">
        <w:trPr>
          <w:cantSplit/>
          <w:trHeight w:val="423"/>
        </w:trPr>
        <w:tc>
          <w:tcPr>
            <w:tcW w:w="5508" w:type="dxa"/>
            <w:gridSpan w:val="2"/>
            <w:tcBorders>
              <w:top w:val="single" w:sz="4" w:space="0" w:color="auto"/>
              <w:bottom w:val="single" w:sz="4" w:space="0" w:color="auto"/>
              <w:right w:val="single" w:sz="4" w:space="0" w:color="auto"/>
            </w:tcBorders>
            <w:vAlign w:val="center"/>
          </w:tcPr>
          <w:permEnd w:id="723218904"/>
          <w:permEnd w:id="49509313"/>
          <w:p w:rsidR="00F10D20" w:rsidRPr="001C2607" w:rsidRDefault="008E4066" w:rsidP="008E4066">
            <w:pPr>
              <w:tabs>
                <w:tab w:val="left" w:pos="975"/>
              </w:tabs>
              <w:jc w:val="center"/>
              <w:rPr>
                <w:rFonts w:ascii="Ista Proforma-SemiboldItalic" w:hAnsi="Ista Proforma-SemiboldItalic" w:cs="Calibri"/>
                <w:b/>
                <w:sz w:val="18"/>
                <w:szCs w:val="18"/>
              </w:rPr>
            </w:pPr>
            <w:r>
              <w:rPr>
                <w:rFonts w:ascii="Ista Proforma-SemiboldItalic" w:hAnsi="Ista Proforma-SemiboldItalic"/>
                <w:b/>
                <w:lang w:val="nl-BE"/>
              </w:rPr>
              <w:t>Di</w:t>
            </w:r>
            <w:r w:rsidRPr="00937EB8">
              <w:rPr>
                <w:rFonts w:ascii="Ista Proforma-SemiboldItalic" w:hAnsi="Ista Proforma-SemiboldItalic"/>
                <w:b/>
                <w:lang w:val="nl-BE"/>
              </w:rPr>
              <w:t>e</w:t>
            </w:r>
            <w:r>
              <w:rPr>
                <w:rFonts w:ascii="Ista Proforma-SemiboldItalic" w:hAnsi="Ista Proforma-SemiboldItalic"/>
                <w:b/>
                <w:lang w:val="nl-BE"/>
              </w:rPr>
              <w:t>n</w:t>
            </w:r>
            <w:r w:rsidRPr="00937EB8">
              <w:rPr>
                <w:rFonts w:ascii="Ista Proforma-SemiboldItalic" w:hAnsi="Ista Proforma-SemiboldItalic"/>
                <w:b/>
                <w:lang w:val="nl-BE"/>
              </w:rPr>
              <w:t>s</w:t>
            </w:r>
            <w:r>
              <w:rPr>
                <w:rFonts w:ascii="Ista Proforma-SemiboldItalic" w:hAnsi="Ista Proforma-SemiboldItalic"/>
                <w:b/>
                <w:lang w:val="nl-BE"/>
              </w:rPr>
              <w:t>tv</w:t>
            </w:r>
            <w:r w:rsidRPr="00937EB8">
              <w:rPr>
                <w:rFonts w:ascii="Ista Proforma-SemiboldItalic" w:hAnsi="Ista Proforma-SemiboldItalic"/>
                <w:b/>
                <w:lang w:val="nl-BE"/>
              </w:rPr>
              <w:t>er</w:t>
            </w:r>
            <w:r>
              <w:rPr>
                <w:rFonts w:ascii="Ista Proforma-SemiboldItalic" w:hAnsi="Ista Proforma-SemiboldItalic"/>
                <w:b/>
                <w:lang w:val="nl-BE"/>
              </w:rPr>
              <w:t>len</w:t>
            </w:r>
            <w:r w:rsidRPr="00937EB8">
              <w:rPr>
                <w:rFonts w:ascii="Ista Proforma-SemiboldItalic" w:hAnsi="Ista Proforma-SemiboldItalic"/>
                <w:b/>
                <w:lang w:val="nl-BE"/>
              </w:rPr>
              <w:t>i</w:t>
            </w:r>
            <w:r>
              <w:rPr>
                <w:rFonts w:ascii="Ista Proforma-SemiboldItalic" w:hAnsi="Ista Proforma-SemiboldItalic"/>
                <w:b/>
                <w:lang w:val="nl-BE"/>
              </w:rPr>
              <w:t>ng</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r w:rsidR="00F10D20" w:rsidRPr="00644A1E">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F10D20" w:rsidRPr="00644A1E" w:rsidRDefault="008E4066" w:rsidP="00023C9C">
            <w:pPr>
              <w:tabs>
                <w:tab w:val="left" w:pos="975"/>
              </w:tabs>
              <w:jc w:val="center"/>
              <w:rPr>
                <w:rFonts w:ascii="Ista Proforma-SemiboldItalic" w:hAnsi="Ista Proforma-SemiboldItalic"/>
                <w:b/>
                <w:sz w:val="20"/>
                <w:szCs w:val="20"/>
              </w:rPr>
            </w:pPr>
            <w:r w:rsidRPr="00937EB8">
              <w:rPr>
                <w:rFonts w:ascii="Ista Proforma-SemiboldItalic" w:hAnsi="Ista Proforma-SemiboldItalic"/>
                <w:b/>
                <w:lang w:val="nl-BE"/>
              </w:rPr>
              <w:t>Kwant.</w:t>
            </w:r>
          </w:p>
        </w:tc>
        <w:tc>
          <w:tcPr>
            <w:tcW w:w="1344" w:type="dxa"/>
            <w:tcBorders>
              <w:top w:val="single" w:sz="4" w:space="0" w:color="auto"/>
              <w:left w:val="single" w:sz="4" w:space="0" w:color="auto"/>
              <w:bottom w:val="single" w:sz="4" w:space="0" w:color="auto"/>
            </w:tcBorders>
            <w:vAlign w:val="center"/>
          </w:tcPr>
          <w:p w:rsidR="00F10D20" w:rsidRPr="00EF771E" w:rsidRDefault="008E4066" w:rsidP="00023C9C">
            <w:pPr>
              <w:tabs>
                <w:tab w:val="left" w:pos="975"/>
              </w:tabs>
              <w:jc w:val="center"/>
              <w:rPr>
                <w:rFonts w:ascii="Ista Proforma-SemiboldItalic" w:hAnsi="Ista Proforma-SemiboldItalic"/>
                <w:b/>
                <w:sz w:val="20"/>
                <w:szCs w:val="20"/>
                <w:lang w:val="nl-BE"/>
              </w:rPr>
            </w:pPr>
            <w:r w:rsidRPr="00937EB8">
              <w:rPr>
                <w:rFonts w:ascii="Ista Proforma-SemiboldItalic" w:hAnsi="Ista Proforma-SemiboldItalic"/>
                <w:b/>
                <w:lang w:val="nl-BE"/>
              </w:rPr>
              <w:t>Prijs excl. btw</w:t>
            </w:r>
            <w:r w:rsidR="003B369F">
              <w:rPr>
                <w:rFonts w:ascii="Ista Proforma-SemiboldItalic" w:hAnsi="Ista Proforma-SemiboldItalic"/>
                <w:b/>
                <w:lang w:val="nl-BE"/>
              </w:rPr>
              <w:t xml:space="preserve"> </w:t>
            </w:r>
            <w:r w:rsidR="003B369F" w:rsidRPr="00EF771E">
              <w:rPr>
                <w:rFonts w:ascii="Ista Proforma-SemiboldItalic" w:hAnsi="Ista Proforma-SemiboldItalic"/>
                <w:lang w:val="nl-BE"/>
              </w:rPr>
              <w:t>(per apparaat)</w:t>
            </w:r>
          </w:p>
        </w:tc>
      </w:tr>
      <w:permStart w:id="1694126908" w:edGrp="everyone" w:colFirst="3" w:colLast="3"/>
      <w:permStart w:id="858335685" w:edGrp="everyone" w:colFirst="2" w:colLast="2"/>
      <w:tr w:rsidR="00F10D20" w:rsidRPr="006D7E27" w:rsidTr="005C4473">
        <w:trPr>
          <w:trHeight w:val="340"/>
        </w:trPr>
        <w:tc>
          <w:tcPr>
            <w:tcW w:w="552" w:type="dxa"/>
            <w:vAlign w:val="center"/>
          </w:tcPr>
          <w:p w:rsidR="00F10D20" w:rsidRPr="00BE38B9" w:rsidRDefault="001E5844"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161E36" w:rsidRDefault="008E4066"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meteropneming</w:t>
            </w:r>
            <w:r w:rsidRPr="00937EB8">
              <w:rPr>
                <w:rFonts w:ascii="Ista Proforma-SemiboldItalic" w:hAnsi="Ista Proforma-SemiboldItalic" w:cs="Arial"/>
                <w:sz w:val="18"/>
                <w:szCs w:val="18"/>
                <w:lang w:val="nl-BE"/>
              </w:rPr>
              <w:t xml:space="preserve"> van de verdelers + afrekeningen</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CodeRep</w:t>
            </w:r>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PrixRep</w:t>
            </w:r>
          </w:p>
        </w:tc>
      </w:tr>
      <w:permStart w:id="1522431109" w:edGrp="everyone" w:colFirst="3" w:colLast="3"/>
      <w:permStart w:id="989818054" w:edGrp="everyone" w:colFirst="2" w:colLast="2"/>
      <w:permEnd w:id="1694126908"/>
      <w:permEnd w:id="858335685"/>
      <w:tr w:rsidR="00F10D20" w:rsidRPr="006D7E27" w:rsidTr="005C4473">
        <w:trPr>
          <w:trHeight w:val="340"/>
        </w:trPr>
        <w:tc>
          <w:tcPr>
            <w:tcW w:w="552" w:type="dxa"/>
            <w:vAlign w:val="center"/>
          </w:tcPr>
          <w:p w:rsidR="00F10D20" w:rsidRPr="00BE38B9" w:rsidRDefault="001E5844"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161E36" w:rsidRDefault="008E4066"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watermeters + afrekeningen</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CodeEau</w:t>
            </w:r>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PrixEau</w:t>
            </w:r>
          </w:p>
        </w:tc>
      </w:tr>
      <w:permStart w:id="1031341691" w:edGrp="everyone" w:colFirst="3" w:colLast="3"/>
      <w:permStart w:id="206440725" w:edGrp="everyone" w:colFirst="2" w:colLast="2"/>
      <w:permEnd w:id="1522431109"/>
      <w:permEnd w:id="989818054"/>
      <w:tr w:rsidR="00B85FD6" w:rsidRPr="006D7E27" w:rsidTr="00047B46">
        <w:trPr>
          <w:trHeight w:val="340"/>
        </w:trPr>
        <w:tc>
          <w:tcPr>
            <w:tcW w:w="552" w:type="dxa"/>
            <w:vAlign w:val="center"/>
          </w:tcPr>
          <w:p w:rsidR="00B85FD6" w:rsidRPr="00BE38B9" w:rsidRDefault="001E5844" w:rsidP="00B85FD6">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B85FD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B85FD6" w:rsidRPr="00937EB8" w:rsidRDefault="00B85FD6" w:rsidP="00B85FD6">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Pr>
                <w:rFonts w:ascii="Ista Proforma-SemiboldItalic" w:hAnsi="Ista Proforma-SemiboldItalic" w:cs="Arial"/>
                <w:sz w:val="18"/>
                <w:szCs w:val="18"/>
                <w:lang w:val="nl-BE"/>
              </w:rPr>
              <w:t xml:space="preserve">(1/2) </w:t>
            </w:r>
            <w:r w:rsidRPr="00937EB8">
              <w:rPr>
                <w:rFonts w:ascii="Ista Proforma-SemiboldItalic" w:hAnsi="Ista Proforma-SemiboldItalic" w:cs="Arial"/>
                <w:sz w:val="18"/>
                <w:szCs w:val="18"/>
                <w:lang w:val="nl-BE"/>
              </w:rPr>
              <w:t>+ afrekeningen</w:t>
            </w:r>
            <w:r>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CodeIntegr</w:t>
            </w:r>
          </w:p>
        </w:tc>
        <w:tc>
          <w:tcPr>
            <w:tcW w:w="1344" w:type="dxa"/>
            <w:tcBorders>
              <w:lef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PrixIntegr</w:t>
            </w:r>
          </w:p>
        </w:tc>
      </w:tr>
      <w:permStart w:id="109273287" w:edGrp="everyone" w:colFirst="2" w:colLast="2"/>
      <w:permStart w:id="1592591058" w:edGrp="everyone" w:colFirst="3" w:colLast="3"/>
      <w:permEnd w:id="1031341691"/>
      <w:permEnd w:id="206440725"/>
      <w:tr w:rsidR="00B85FD6" w:rsidRPr="006D7E27" w:rsidTr="00665F11">
        <w:trPr>
          <w:trHeight w:val="340"/>
        </w:trPr>
        <w:tc>
          <w:tcPr>
            <w:tcW w:w="552" w:type="dxa"/>
            <w:vAlign w:val="center"/>
          </w:tcPr>
          <w:p w:rsidR="00B85FD6" w:rsidRPr="00644A1E" w:rsidRDefault="001E5844" w:rsidP="00B85FD6">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B85FD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B85FD6" w:rsidRPr="00937EB8" w:rsidRDefault="00B85FD6" w:rsidP="00B85FD6">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Pr>
                <w:rFonts w:ascii="Ista Proforma-SemiboldItalic" w:hAnsi="Ista Proforma-SemiboldItalic" w:cs="Arial"/>
                <w:sz w:val="18"/>
                <w:szCs w:val="18"/>
                <w:lang w:val="nl-BE"/>
              </w:rPr>
              <w:t xml:space="preserve">(3/4) </w:t>
            </w:r>
            <w:r w:rsidRPr="00937EB8">
              <w:rPr>
                <w:rFonts w:ascii="Ista Proforma-SemiboldItalic" w:hAnsi="Ista Proforma-SemiboldItalic" w:cs="Arial"/>
                <w:sz w:val="18"/>
                <w:szCs w:val="18"/>
                <w:lang w:val="nl-BE"/>
              </w:rPr>
              <w:t>+ afrekeningen</w:t>
            </w:r>
            <w:r>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permStart w:id="1615082731" w:edGrp="everyone"/>
            <w:r>
              <w:rPr>
                <w:rFonts w:ascii="Ista Proforma-SemiboldItalic" w:hAnsi="Ista Proforma-SemiboldItalic" w:cs="Arial"/>
                <w:sz w:val="18"/>
                <w:szCs w:val="18"/>
              </w:rPr>
              <w:t>CodeElec</w:t>
            </w:r>
            <w:permEnd w:id="1615082731"/>
          </w:p>
        </w:tc>
        <w:tc>
          <w:tcPr>
            <w:tcW w:w="1344" w:type="dxa"/>
            <w:tcBorders>
              <w:lef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PrixElec</w:t>
            </w:r>
          </w:p>
        </w:tc>
      </w:tr>
      <w:permStart w:id="1045977065" w:edGrp="everyone" w:colFirst="2" w:colLast="2"/>
      <w:permStart w:id="782201851" w:edGrp="everyone" w:colFirst="3" w:colLast="3"/>
      <w:permEnd w:id="109273287"/>
      <w:permEnd w:id="1592591058"/>
      <w:tr w:rsidR="00665F11" w:rsidRPr="006D7E27" w:rsidTr="00475304">
        <w:trPr>
          <w:trHeight w:val="340"/>
        </w:trPr>
        <w:tc>
          <w:tcPr>
            <w:tcW w:w="552" w:type="dxa"/>
            <w:tcBorders>
              <w:bottom w:val="single" w:sz="4" w:space="0" w:color="auto"/>
            </w:tcBorders>
            <w:vAlign w:val="center"/>
          </w:tcPr>
          <w:p w:rsidR="00665F11" w:rsidRPr="00644A1E" w:rsidRDefault="001E5844" w:rsidP="00D02F31">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665F11"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665F11" w:rsidRPr="00644A1E" w:rsidRDefault="008E4066" w:rsidP="00D02F31">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lang w:val="nl-BE"/>
              </w:rPr>
              <w:t>Diversen</w:t>
            </w:r>
            <w:r>
              <w:rPr>
                <w:rFonts w:ascii="Ista Proforma-SemiboldItalic" w:hAnsi="Ista Proforma-SemiboldItalic" w:cs="Arial"/>
                <w:sz w:val="18"/>
                <w:szCs w:val="18"/>
              </w:rPr>
              <w:t xml:space="preserve"> </w:t>
            </w:r>
            <w:r w:rsidR="00665F11">
              <w:rPr>
                <w:rFonts w:ascii="Ista Proforma-SemiboldItalic" w:hAnsi="Ista Proforma-SemiboldItalic" w:cs="Arial"/>
                <w:sz w:val="18"/>
                <w:szCs w:val="18"/>
              </w:rPr>
              <w:t xml:space="preserve"> : </w:t>
            </w:r>
            <w:permStart w:id="1800955923" w:edGrp="everyone"/>
            <w:r w:rsidR="00665F11">
              <w:rPr>
                <w:rFonts w:ascii="Ista Proforma-SemiboldItalic" w:hAnsi="Ista Proforma-SemiboldItalic" w:cs="Arial"/>
                <w:sz w:val="18"/>
                <w:szCs w:val="18"/>
              </w:rPr>
              <w:t>……………………………………………….</w:t>
            </w:r>
            <w:permEnd w:id="1800955923"/>
          </w:p>
        </w:tc>
        <w:tc>
          <w:tcPr>
            <w:tcW w:w="1221" w:type="dxa"/>
            <w:tcBorders>
              <w:top w:val="nil"/>
              <w:left w:val="single" w:sz="4" w:space="0" w:color="auto"/>
              <w:bottom w:val="single" w:sz="4" w:space="0" w:color="auto"/>
              <w:right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r>
    </w:tbl>
    <w:permEnd w:id="1045977065"/>
    <w:permEnd w:id="782201851"/>
    <w:p w:rsidR="00F10D20" w:rsidRDefault="00AB6551" w:rsidP="00FE74F6">
      <w:pPr>
        <w:tabs>
          <w:tab w:val="left" w:pos="975"/>
        </w:tabs>
        <w:rPr>
          <w:rFonts w:ascii="Ista Proforma-SemiboldItalic" w:hAnsi="Ista Proforma-SemiboldItalic"/>
        </w:rPr>
      </w:pPr>
      <w:r>
        <w:rPr>
          <w:noProof/>
          <w:lang w:eastAsia="fr-BE"/>
        </w:rPr>
        <mc:AlternateContent>
          <mc:Choice Requires="wps">
            <w:drawing>
              <wp:anchor distT="0" distB="0" distL="114300" distR="114300" simplePos="0" relativeHeight="251669504" behindDoc="0" locked="0" layoutInCell="1" allowOverlap="1">
                <wp:simplePos x="0" y="0"/>
                <wp:positionH relativeFrom="column">
                  <wp:posOffset>-54610</wp:posOffset>
                </wp:positionH>
                <wp:positionV relativeFrom="paragraph">
                  <wp:posOffset>71755</wp:posOffset>
                </wp:positionV>
                <wp:extent cx="1828800" cy="1371600"/>
                <wp:effectExtent l="2540" t="0" r="0" b="4445"/>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009D0A25" w:rsidRPr="00161E36">
                              <w:rPr>
                                <w:rFonts w:ascii="Ista Proforma-SemiboldItalic" w:hAnsi="Ista Proforma-SemiboldItalic" w:cs="Calibri"/>
                                <w:sz w:val="16"/>
                                <w:szCs w:val="16"/>
                                <w:lang w:val="nl-BE"/>
                              </w:rPr>
                              <w:t xml:space="preserve"> </w:t>
                            </w:r>
                          </w:p>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9D0A25" w:rsidRPr="006472A1" w:rsidRDefault="009F24FF" w:rsidP="00047B46">
                            <w:pPr>
                              <w:numPr>
                                <w:ilvl w:val="0"/>
                                <w:numId w:val="15"/>
                              </w:numPr>
                              <w:ind w:left="426"/>
                              <w:rPr>
                                <w:rFonts w:ascii="Ista Proforma-SemiboldItalic" w:hAnsi="Ista Proforma-SemiboldItalic" w:cs="Calibri"/>
                                <w:sz w:val="16"/>
                                <w:szCs w:val="16"/>
                                <w:lang w:val="en-GB"/>
                              </w:rPr>
                            </w:pPr>
                            <w:r w:rsidRPr="004701FF">
                              <w:rPr>
                                <w:rFonts w:ascii="Ista Proforma-SemiboldItalic" w:hAnsi="Ista Proforma-SemiboldItalic" w:cs="Calibri"/>
                                <w:sz w:val="16"/>
                                <w:szCs w:val="16"/>
                                <w:lang w:val="nl-BE"/>
                              </w:rPr>
                              <w:t>Voor ingebouwde radiators, convectors of radiatorkasten</w:t>
                            </w:r>
                          </w:p>
                          <w:p w:rsidR="009D0A25" w:rsidRPr="006472A1" w:rsidRDefault="009D0A25" w:rsidP="00826B23">
                            <w:pPr>
                              <w:ind w:left="426"/>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margin-left:-4.3pt;margin-top:5.65pt;width:2in;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" stroked="f">
                <v:textbox>
                  <w:txbxContent>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009D0A25" w:rsidRPr="00161E36">
                        <w:rPr>
                          <w:rFonts w:ascii="Ista Proforma-SemiboldItalic" w:hAnsi="Ista Proforma-SemiboldItalic" w:cs="Calibri"/>
                          <w:sz w:val="16"/>
                          <w:szCs w:val="16"/>
                          <w:lang w:val="nl-BE"/>
                        </w:rPr>
                        <w:t xml:space="preserve"> </w:t>
                      </w:r>
                    </w:p>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9D0A25" w:rsidRPr="006472A1" w:rsidRDefault="009F24FF" w:rsidP="00047B46">
                      <w:pPr>
                        <w:numPr>
                          <w:ilvl w:val="0"/>
                          <w:numId w:val="15"/>
                        </w:numPr>
                        <w:ind w:left="426"/>
                        <w:rPr>
                          <w:rFonts w:ascii="Ista Proforma-SemiboldItalic" w:hAnsi="Ista Proforma-SemiboldItalic" w:cs="Calibri"/>
                          <w:sz w:val="16"/>
                          <w:szCs w:val="16"/>
                          <w:lang w:val="en-GB"/>
                        </w:rPr>
                      </w:pPr>
                      <w:r w:rsidRPr="004701FF">
                        <w:rPr>
                          <w:rFonts w:ascii="Ista Proforma-SemiboldItalic" w:hAnsi="Ista Proforma-SemiboldItalic" w:cs="Calibri"/>
                          <w:sz w:val="16"/>
                          <w:szCs w:val="16"/>
                          <w:lang w:val="nl-BE"/>
                        </w:rPr>
                        <w:t>Voor ingebouwde radiators, convectors of radiatorkasten</w:t>
                      </w:r>
                    </w:p>
                    <w:p w:rsidR="009D0A25" w:rsidRPr="006472A1" w:rsidRDefault="009D0A25" w:rsidP="00826B23">
                      <w:pPr>
                        <w:ind w:left="426"/>
                        <w:rPr>
                          <w:lang w:val="en-GB"/>
                        </w:rPr>
                      </w:pPr>
                    </w:p>
                  </w:txbxContent>
                </v:textbox>
              </v:shape>
            </w:pict>
          </mc:Fallback>
        </mc:AlternateContent>
      </w:r>
      <w:r w:rsidR="00F10D20">
        <w:rPr>
          <w:rFonts w:ascii="Ista Proforma-SemiboldItalic" w:hAnsi="Ista Proforma-SemiboldItalic"/>
        </w:rPr>
        <w:t xml:space="preserve"> </w:t>
      </w:r>
    </w:p>
    <w:p w:rsidR="00F10D20" w:rsidRPr="002A1506" w:rsidRDefault="00F10D20" w:rsidP="009D3066">
      <w:pPr>
        <w:pStyle w:val="ListParagraph"/>
        <w:numPr>
          <w:ilvl w:val="0"/>
          <w:numId w:val="14"/>
        </w:numPr>
        <w:tabs>
          <w:tab w:val="left" w:pos="975"/>
        </w:tabs>
        <w:ind w:right="425"/>
        <w:rPr>
          <w:rFonts w:ascii="Ista Proforma-SemiboldItalic" w:hAnsi="Ista Proforma-SemiboldItalic"/>
          <w:sz w:val="16"/>
          <w:szCs w:val="16"/>
        </w:rPr>
      </w:pPr>
      <w:r>
        <w:rPr>
          <w:rFonts w:ascii="Ista Proforma-SemiboldItalic" w:hAnsi="Ista Proforma-SemiboldItalic" w:cs="Calibri"/>
          <w:sz w:val="16"/>
          <w:szCs w:val="16"/>
        </w:rPr>
        <w:t>Veuillezre</w:t>
      </w:r>
    </w:p>
    <w:p w:rsidR="00F10D20" w:rsidRDefault="00F10D20" w:rsidP="00FE74F6">
      <w:pPr>
        <w:tabs>
          <w:tab w:val="left" w:pos="975"/>
        </w:tabs>
        <w:rPr>
          <w:rFonts w:ascii="Ista Proforma-SemiboldItalic" w:hAnsi="Ista Proforma-SemiboldItalic"/>
        </w:rPr>
      </w:pPr>
    </w:p>
    <w:p w:rsidR="00F10D20" w:rsidRDefault="00F10D20" w:rsidP="009D3066">
      <w:pPr>
        <w:tabs>
          <w:tab w:val="left" w:pos="540"/>
          <w:tab w:val="left" w:pos="975"/>
          <w:tab w:val="left" w:pos="8820"/>
        </w:tabs>
        <w:rPr>
          <w:rFonts w:ascii="Calibri" w:hAnsi="Calibri"/>
          <w:color w:val="1F497D"/>
        </w:rPr>
      </w:pPr>
    </w:p>
    <w:p w:rsidR="00F10D20" w:rsidRDefault="00F10D20" w:rsidP="00FE74F6">
      <w:pPr>
        <w:tabs>
          <w:tab w:val="left" w:pos="975"/>
        </w:tabs>
        <w:rPr>
          <w:rFonts w:ascii="Calibri" w:hAnsi="Calibri"/>
          <w:color w:val="1F497D"/>
        </w:rPr>
      </w:pPr>
    </w:p>
    <w:p w:rsidR="00F10D20" w:rsidRDefault="00047B46" w:rsidP="00FE74F6">
      <w:pPr>
        <w:rPr>
          <w:rFonts w:ascii="Calibri" w:hAnsi="Calibri"/>
          <w:b/>
          <w:color w:val="1F497D"/>
          <w:sz w:val="16"/>
          <w:szCs w:val="16"/>
        </w:rPr>
      </w:pPr>
      <w:r>
        <w:rPr>
          <w:rFonts w:ascii="Calibri" w:hAnsi="Calibri"/>
          <w:b/>
          <w:noProof/>
          <w:color w:val="1F497D"/>
          <w:sz w:val="16"/>
          <w:szCs w:val="16"/>
          <w:lang w:eastAsia="fr-BE"/>
        </w:rPr>
        <w:drawing>
          <wp:anchor distT="0" distB="0" distL="114300" distR="114300" simplePos="0" relativeHeight="251663360" behindDoc="1" locked="0" layoutInCell="1" allowOverlap="1">
            <wp:simplePos x="0" y="0"/>
            <wp:positionH relativeFrom="column">
              <wp:posOffset>178351</wp:posOffset>
            </wp:positionH>
            <wp:positionV relativeFrom="paragraph">
              <wp:posOffset>882770</wp:posOffset>
            </wp:positionV>
            <wp:extent cx="1602716" cy="465826"/>
            <wp:effectExtent l="1905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1602716" cy="465826"/>
                    </a:xfrm>
                    <a:prstGeom prst="rect">
                      <a:avLst/>
                    </a:prstGeom>
                    <a:noFill/>
                  </pic:spPr>
                </pic:pic>
              </a:graphicData>
            </a:graphic>
          </wp:anchor>
        </w:drawing>
      </w:r>
      <w:r w:rsidR="00F10D20">
        <w:rPr>
          <w:rFonts w:ascii="Calibri" w:hAnsi="Calibri"/>
          <w:b/>
          <w:color w:val="1F497D"/>
          <w:sz w:val="16"/>
          <w:szCs w:val="16"/>
        </w:rPr>
        <w:br w:type="page"/>
      </w:r>
    </w:p>
    <w:p w:rsidR="00F10D20" w:rsidRDefault="00F10D20" w:rsidP="00F0726C">
      <w:pPr>
        <w:pStyle w:val="BodyText"/>
        <w:ind w:firstLine="720"/>
        <w:jc w:val="both"/>
        <w:rPr>
          <w:rFonts w:ascii="Calibri" w:hAnsi="Calibri" w:cs="Calibri"/>
          <w:b/>
          <w:color w:val="1F497D"/>
          <w:szCs w:val="18"/>
          <w:u w:val="single"/>
        </w:rPr>
      </w:pPr>
    </w:p>
    <w:p w:rsidR="00F10D20" w:rsidRDefault="00AB6551" w:rsidP="00B962EE">
      <w:pPr>
        <w:pStyle w:val="BodyText"/>
        <w:ind w:firstLine="720"/>
        <w:jc w:val="both"/>
        <w:rPr>
          <w:rFonts w:ascii="Ista Proforma-SemiboldItalic" w:hAnsi="Ista Proforma-SemiboldItalic" w:cs="Calibri"/>
          <w:b/>
          <w:color w:val="auto"/>
          <w:szCs w:val="18"/>
          <w:u w:val="single"/>
        </w:rPr>
      </w:pPr>
      <w:r>
        <w:rPr>
          <w:noProof/>
          <w:lang w:eastAsia="fr-BE"/>
        </w:rPr>
        <mc:AlternateContent>
          <mc:Choice Requires="wps">
            <w:drawing>
              <wp:anchor distT="0" distB="0" distL="114300" distR="114300" simplePos="0" relativeHeight="251666432" behindDoc="0" locked="0" layoutInCell="1" allowOverlap="1">
                <wp:simplePos x="0" y="0"/>
                <wp:positionH relativeFrom="column">
                  <wp:posOffset>6515100</wp:posOffset>
                </wp:positionH>
                <wp:positionV relativeFrom="paragraph">
                  <wp:posOffset>64135</wp:posOffset>
                </wp:positionV>
                <wp:extent cx="800100" cy="342900"/>
                <wp:effectExtent l="0" t="0" r="0" b="2540"/>
                <wp:wrapNone/>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0B2690" w:rsidP="00D31AB4">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5</w:t>
                            </w:r>
                            <w:r w:rsidR="009D0A25" w:rsidRPr="00B53A29">
                              <w:rPr>
                                <w:rFonts w:ascii="Arial" w:hAnsi="Arial" w:cs="Arial"/>
                                <w:sz w:val="20"/>
                                <w:szCs w:val="20"/>
                                <w:lang w:val="de-DE"/>
                              </w:rPr>
                              <w:t xml:space="preserve"> </w:t>
                            </w:r>
                          </w:p>
                          <w:p w:rsidR="009D0A25" w:rsidRPr="00B53A29" w:rsidRDefault="009D0A25" w:rsidP="00D31A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2" type="#_x0000_t202" style="position:absolute;left:0;text-align:left;margin-left:513pt;margin-top:5.05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" stroked="f">
                <v:textbox>
                  <w:txbxContent>
                    <w:p w:rsidR="009D0A25" w:rsidRPr="00B53A29" w:rsidRDefault="000B2690" w:rsidP="00D31AB4">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5</w:t>
                      </w:r>
                      <w:r w:rsidR="009D0A25" w:rsidRPr="00B53A29">
                        <w:rPr>
                          <w:rFonts w:ascii="Arial" w:hAnsi="Arial" w:cs="Arial"/>
                          <w:sz w:val="20"/>
                          <w:szCs w:val="20"/>
                          <w:lang w:val="de-DE"/>
                        </w:rPr>
                        <w:t xml:space="preserve"> </w:t>
                      </w:r>
                    </w:p>
                    <w:p w:rsidR="009D0A25" w:rsidRPr="00B53A29" w:rsidRDefault="009D0A25" w:rsidP="00D31AB4"/>
                  </w:txbxContent>
                </v:textbox>
              </v:shape>
            </w:pict>
          </mc:Fallback>
        </mc:AlternateContent>
      </w:r>
    </w:p>
    <w:p w:rsidR="00F10D20" w:rsidRDefault="00F10D20" w:rsidP="00B962EE">
      <w:pPr>
        <w:pStyle w:val="BodyText"/>
        <w:ind w:firstLine="720"/>
        <w:jc w:val="both"/>
        <w:rPr>
          <w:rFonts w:ascii="Ista Proforma-SemiboldItalic" w:hAnsi="Ista Proforma-SemiboldItalic" w:cs="Calibri"/>
          <w:b/>
          <w:color w:val="auto"/>
          <w:szCs w:val="18"/>
          <w:u w:val="single"/>
        </w:rPr>
      </w:pPr>
    </w:p>
    <w:p w:rsidR="00F10D20" w:rsidRDefault="00AB6551" w:rsidP="00DB2407">
      <w:pPr>
        <w:pStyle w:val="BodyText"/>
        <w:jc w:val="both"/>
        <w:rPr>
          <w:rFonts w:ascii="Ista Proforma-SemiboldItalic" w:hAnsi="Ista Proforma-SemiboldItalic" w:cs="Calibri"/>
          <w:b/>
          <w:color w:val="auto"/>
          <w:szCs w:val="18"/>
          <w:u w:val="single"/>
        </w:rPr>
      </w:pPr>
      <w:r>
        <w:rPr>
          <w:noProof/>
          <w:lang w:eastAsia="fr-BE"/>
        </w:rPr>
        <mc:AlternateContent>
          <mc:Choice Requires="wps">
            <w:drawing>
              <wp:anchor distT="0" distB="0" distL="114300" distR="114300" simplePos="0" relativeHeight="251674624" behindDoc="0" locked="0" layoutInCell="1" allowOverlap="1">
                <wp:simplePos x="0" y="0"/>
                <wp:positionH relativeFrom="page">
                  <wp:posOffset>433070</wp:posOffset>
                </wp:positionH>
                <wp:positionV relativeFrom="page">
                  <wp:posOffset>1576070</wp:posOffset>
                </wp:positionV>
                <wp:extent cx="6915150" cy="344805"/>
                <wp:effectExtent l="4445" t="4445" r="0" b="3175"/>
                <wp:wrapNone/>
                <wp:docPr id="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44805"/>
                        </a:xfrm>
                        <a:prstGeom prst="rect">
                          <a:avLst/>
                        </a:prstGeom>
                        <a:noFill/>
                        <a:ln>
                          <a:noFill/>
                        </a:ln>
                        <a:extLst>
                          <a:ext uri="{909E8E84-426E-40DD-AFC4-6F175D3DCCD1}">
                            <a14:hiddenFill xmlns:a14="http://schemas.microsoft.com/office/drawing/2010/main">
                              <a:solidFill>
                                <a:srgbClr val="99CCFF">
                                  <a:alpha val="2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Pr="001C2607" w:rsidRDefault="000B2690" w:rsidP="00627250">
                            <w:pPr>
                              <w:pStyle w:val="ArticleHeading"/>
                              <w:shd w:val="clear" w:color="auto" w:fill="223D73"/>
                              <w:jc w:val="center"/>
                              <w:rPr>
                                <w:rFonts w:ascii="Ista Proforma-SemiboldItalic" w:hAnsi="Ista Proforma-SemiboldItalic"/>
                                <w:i/>
                                <w:color w:val="auto"/>
                                <w:szCs w:val="28"/>
                                <w:lang w:val="fr-FR"/>
                              </w:rPr>
                            </w:pPr>
                            <w:r w:rsidRPr="00CF6C8B">
                              <w:rPr>
                                <w:rFonts w:ascii="Ista Proforma-SemiboldItalic" w:hAnsi="Ista Proforma-SemiboldItalic"/>
                                <w:i/>
                                <w:color w:val="auto"/>
                                <w:szCs w:val="28"/>
                                <w:lang w:val="nl-BE"/>
                              </w:rPr>
                              <w:t>Opmerkingen</w:t>
                            </w:r>
                          </w:p>
                          <w:p w:rsidR="009D0A25" w:rsidRPr="003501DE" w:rsidRDefault="009D0A25" w:rsidP="008A3874">
                            <w:pPr>
                              <w:shd w:val="clear" w:color="auto" w:fill="9DA9C1"/>
                              <w:rPr>
                                <w:color w:val="003366"/>
                                <w:u w:val="single"/>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left:0;text-align:left;margin-left:34.1pt;margin-top:124.1pt;width:544.5pt;height:27.1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" filled="f" fillcolor="#9cf" stroked="f">
                <v:fill opacity="13107f"/>
                <v:textbox inset="0,0,0,0">
                  <w:txbxContent>
                    <w:p w:rsidR="009D0A25" w:rsidRPr="001C2607" w:rsidRDefault="000B2690" w:rsidP="00627250">
                      <w:pPr>
                        <w:pStyle w:val="ArticleHeading"/>
                        <w:shd w:val="clear" w:color="auto" w:fill="223D73"/>
                        <w:jc w:val="center"/>
                        <w:rPr>
                          <w:rFonts w:ascii="Ista Proforma-SemiboldItalic" w:hAnsi="Ista Proforma-SemiboldItalic"/>
                          <w:i/>
                          <w:color w:val="auto"/>
                          <w:szCs w:val="28"/>
                          <w:lang w:val="fr-FR"/>
                        </w:rPr>
                      </w:pPr>
                      <w:r w:rsidRPr="00CF6C8B">
                        <w:rPr>
                          <w:rFonts w:ascii="Ista Proforma-SemiboldItalic" w:hAnsi="Ista Proforma-SemiboldItalic"/>
                          <w:i/>
                          <w:color w:val="auto"/>
                          <w:szCs w:val="28"/>
                          <w:lang w:val="nl-BE"/>
                        </w:rPr>
                        <w:t>Opmerkingen</w:t>
                      </w:r>
                    </w:p>
                    <w:p w:rsidR="009D0A25" w:rsidRPr="003501DE" w:rsidRDefault="009D0A25" w:rsidP="008A3874">
                      <w:pPr>
                        <w:shd w:val="clear" w:color="auto" w:fill="9DA9C1"/>
                        <w:rPr>
                          <w:color w:val="003366"/>
                          <w:u w:val="single"/>
                          <w:lang w:val="fr-FR"/>
                        </w:rPr>
                      </w:pPr>
                    </w:p>
                  </w:txbxContent>
                </v:textbox>
                <w10:wrap anchorx="page" anchory="page"/>
              </v:shape>
            </w:pict>
          </mc:Fallback>
        </mc:AlternateContent>
      </w:r>
    </w:p>
    <w:p w:rsidR="00F10D20" w:rsidRPr="00967FA3" w:rsidRDefault="00F10D20" w:rsidP="00967FA3">
      <w:pPr>
        <w:pStyle w:val="BodyText"/>
        <w:ind w:left="720" w:right="567"/>
        <w:jc w:val="both"/>
        <w:rPr>
          <w:rFonts w:ascii="Ista Proforma-SemiboldItalic" w:hAnsi="Ista Proforma-SemiboldItalic" w:cs="Calibri"/>
          <w:color w:val="auto"/>
          <w:szCs w:val="18"/>
        </w:rPr>
      </w:pPr>
    </w:p>
    <w:p w:rsidR="00F10D20" w:rsidRDefault="00F10D20" w:rsidP="00967FA3">
      <w:pPr>
        <w:pStyle w:val="BodyText"/>
        <w:ind w:left="720" w:right="567"/>
        <w:jc w:val="both"/>
        <w:rPr>
          <w:rFonts w:ascii="Ista Proforma-SemiboldItalic" w:hAnsi="Ista Proforma-SemiboldItalic" w:cs="Calibri"/>
          <w:color w:val="auto"/>
          <w:szCs w:val="18"/>
        </w:rPr>
      </w:pPr>
    </w:p>
    <w:p w:rsidR="000B2690" w:rsidRPr="00937EB8" w:rsidRDefault="000B2690" w:rsidP="000B2690">
      <w:pPr>
        <w:pStyle w:val="BodyText"/>
        <w:numPr>
          <w:ilvl w:val="0"/>
          <w:numId w:val="11"/>
        </w:numPr>
        <w:ind w:right="567"/>
        <w:jc w:val="both"/>
        <w:rPr>
          <w:rFonts w:ascii="Ista Proforma-SemiboldItalic" w:hAnsi="Ista Proforma-SemiboldItalic" w:cs="Calibri"/>
          <w:color w:val="auto"/>
          <w:szCs w:val="18"/>
          <w:lang w:val="nl-BE"/>
        </w:rPr>
      </w:pPr>
      <w:r w:rsidRPr="00937EB8">
        <w:rPr>
          <w:rFonts w:ascii="Ista Proforma-SemiboldItalic" w:hAnsi="Ista Proforma-SemiboldItalic" w:cs="Calibri"/>
          <w:color w:val="auto"/>
          <w:szCs w:val="18"/>
          <w:lang w:val="nl-BE"/>
        </w:rPr>
        <w:t xml:space="preserve">Onze calorimeters voldoen aan de norm EN 834. Zij moeten dus geplaatst worden op 50% van de lengte en 75% van de hoogte van de radiator. Indien deze plaats overeenkomt met deze waar de te vervangen verdelers zich bevinden, zullen wij laatstgenoemde gratis verwijderen. Indien dat niet het geval is, zullen ze daar gelaten worden om de radiators niet te beschadigen. </w:t>
      </w:r>
    </w:p>
    <w:p w:rsidR="000B2690" w:rsidRPr="00937EB8" w:rsidRDefault="000B2690" w:rsidP="000B2690">
      <w:pPr>
        <w:pStyle w:val="BodyText"/>
        <w:numPr>
          <w:ilvl w:val="0"/>
          <w:numId w:val="11"/>
        </w:numPr>
        <w:ind w:right="567"/>
        <w:jc w:val="both"/>
        <w:rPr>
          <w:rFonts w:ascii="Ista Proforma-SemiboldItalic" w:hAnsi="Ista Proforma-SemiboldItalic" w:cs="Calibri"/>
          <w:color w:val="auto"/>
          <w:szCs w:val="18"/>
          <w:lang w:val="nl-BE"/>
        </w:rPr>
      </w:pPr>
      <w:r>
        <w:rPr>
          <w:rFonts w:ascii="Ista Proforma-SemiboldItalic" w:hAnsi="Ista Proforma-SemiboldItalic" w:cs="Calibri"/>
          <w:color w:val="auto"/>
          <w:szCs w:val="18"/>
          <w:lang w:val="nl-BE"/>
        </w:rPr>
        <w:t>V</w:t>
      </w:r>
      <w:r w:rsidRPr="00937EB8">
        <w:rPr>
          <w:rFonts w:ascii="Ista Proforma-SemiboldItalic" w:hAnsi="Ista Proforma-SemiboldItalic" w:cs="Calibri"/>
          <w:color w:val="auto"/>
          <w:szCs w:val="18"/>
          <w:lang w:val="nl-BE"/>
        </w:rPr>
        <w:t xml:space="preserve">óór de plaatsing van de watermeters dient </w:t>
      </w:r>
      <w:r>
        <w:rPr>
          <w:rFonts w:ascii="Ista Proforma-SemiboldItalic" w:hAnsi="Ista Proforma-SemiboldItalic" w:cs="Calibri"/>
          <w:color w:val="auto"/>
          <w:szCs w:val="18"/>
          <w:lang w:val="nl-BE"/>
        </w:rPr>
        <w:t xml:space="preserve">u </w:t>
      </w:r>
      <w:r w:rsidRPr="00937EB8">
        <w:rPr>
          <w:rFonts w:ascii="Ista Proforma-SemiboldItalic" w:hAnsi="Ista Proforma-SemiboldItalic" w:cs="Calibri"/>
          <w:color w:val="auto"/>
          <w:szCs w:val="18"/>
          <w:lang w:val="nl-BE"/>
        </w:rPr>
        <w:t>de goede staat van de leidingen en kranen te la</w:t>
      </w:r>
      <w:r>
        <w:rPr>
          <w:rFonts w:ascii="Ista Proforma-SemiboldItalic" w:hAnsi="Ista Proforma-SemiboldItalic" w:cs="Calibri"/>
          <w:color w:val="auto"/>
          <w:szCs w:val="18"/>
          <w:lang w:val="nl-BE"/>
        </w:rPr>
        <w:t>ten controleren</w:t>
      </w:r>
      <w:r w:rsidRPr="00937EB8">
        <w:rPr>
          <w:rFonts w:ascii="Ista Proforma-SemiboldItalic" w:hAnsi="Ista Proforma-SemiboldItalic" w:cs="Calibri"/>
          <w:color w:val="auto"/>
          <w:szCs w:val="18"/>
          <w:lang w:val="nl-BE"/>
        </w:rPr>
        <w:t xml:space="preserve">. </w:t>
      </w:r>
      <w:r>
        <w:rPr>
          <w:rFonts w:ascii="Ista Proforma-SemiboldItalic" w:hAnsi="Ista Proforma-SemiboldItalic" w:cs="Calibri"/>
          <w:color w:val="auto"/>
          <w:szCs w:val="18"/>
          <w:lang w:val="nl-BE"/>
        </w:rPr>
        <w:t>A</w:t>
      </w:r>
      <w:r w:rsidRPr="00937EB8">
        <w:rPr>
          <w:rFonts w:ascii="Ista Proforma-SemiboldItalic" w:hAnsi="Ista Proforma-SemiboldItalic" w:cs="Calibri"/>
          <w:color w:val="auto"/>
          <w:szCs w:val="18"/>
          <w:lang w:val="nl-BE"/>
        </w:rPr>
        <w:t>n</w:t>
      </w:r>
      <w:r>
        <w:rPr>
          <w:rFonts w:ascii="Ista Proforma-SemiboldItalic" w:hAnsi="Ista Proforma-SemiboldItalic" w:cs="Calibri"/>
          <w:color w:val="auto"/>
          <w:szCs w:val="18"/>
          <w:lang w:val="nl-BE"/>
        </w:rPr>
        <w:t>d</w:t>
      </w:r>
      <w:r w:rsidRPr="00937EB8">
        <w:rPr>
          <w:rFonts w:ascii="Ista Proforma-SemiboldItalic" w:hAnsi="Ista Proforma-SemiboldItalic" w:cs="Calibri"/>
          <w:color w:val="auto"/>
          <w:szCs w:val="18"/>
          <w:lang w:val="nl-BE"/>
        </w:rPr>
        <w:t>e</w:t>
      </w:r>
      <w:r>
        <w:rPr>
          <w:rFonts w:ascii="Ista Proforma-SemiboldItalic" w:hAnsi="Ista Proforma-SemiboldItalic" w:cs="Calibri"/>
          <w:color w:val="auto"/>
          <w:szCs w:val="18"/>
          <w:lang w:val="nl-BE"/>
        </w:rPr>
        <w:t>rs</w:t>
      </w:r>
      <w:r w:rsidRPr="00937EB8">
        <w:rPr>
          <w:rFonts w:ascii="Ista Proforma-SemiboldItalic" w:hAnsi="Ista Proforma-SemiboldItalic" w:cs="Calibri"/>
          <w:color w:val="auto"/>
          <w:szCs w:val="18"/>
          <w:lang w:val="nl-BE"/>
        </w:rPr>
        <w:t xml:space="preserve"> wijzen wij alle verantwoordelijkheid af in geval van schade als gevolg van de slechte staat van de installatie, en kunnen wij zo nodig de werken opzeggen. </w:t>
      </w:r>
    </w:p>
    <w:p w:rsidR="000B2690" w:rsidRPr="00937EB8" w:rsidRDefault="000B2690" w:rsidP="000B2690">
      <w:pPr>
        <w:pStyle w:val="BodyText"/>
        <w:numPr>
          <w:ilvl w:val="0"/>
          <w:numId w:val="11"/>
        </w:numPr>
        <w:ind w:right="567"/>
        <w:jc w:val="both"/>
        <w:rPr>
          <w:rFonts w:ascii="Ista Proforma-SemiboldItalic" w:hAnsi="Ista Proforma-SemiboldItalic"/>
          <w:color w:val="auto"/>
          <w:szCs w:val="18"/>
          <w:lang w:val="nl-BE"/>
        </w:rPr>
      </w:pPr>
      <w:r w:rsidRPr="00937EB8">
        <w:rPr>
          <w:rFonts w:ascii="Ista Proforma-SemiboldItalic" w:hAnsi="Ista Proforma-SemiboldItalic"/>
          <w:b/>
          <w:bCs/>
          <w:color w:val="auto"/>
          <w:szCs w:val="18"/>
          <w:lang w:val="nl-BE"/>
        </w:rPr>
        <w:t>Opgelet</w:t>
      </w:r>
      <w:r w:rsidRPr="00937EB8">
        <w:rPr>
          <w:rFonts w:ascii="Ista Proforma-SemiboldItalic" w:hAnsi="Ista Proforma-SemiboldItalic"/>
          <w:color w:val="auto"/>
          <w:szCs w:val="18"/>
          <w:lang w:val="nl-BE"/>
        </w:rPr>
        <w:t xml:space="preserve">: wij stellen </w:t>
      </w:r>
      <w:r>
        <w:rPr>
          <w:rFonts w:ascii="Ista Proforma-SemiboldItalic" w:hAnsi="Ista Proforma-SemiboldItalic"/>
          <w:color w:val="auto"/>
          <w:szCs w:val="18"/>
          <w:lang w:val="nl-BE"/>
        </w:rPr>
        <w:t>doorgaans</w:t>
      </w:r>
      <w:r w:rsidRPr="00937EB8">
        <w:rPr>
          <w:rFonts w:ascii="Ista Proforma-SemiboldItalic" w:hAnsi="Ista Proforma-SemiboldItalic"/>
          <w:color w:val="auto"/>
          <w:szCs w:val="18"/>
          <w:lang w:val="nl-BE"/>
        </w:rPr>
        <w:t xml:space="preserve"> voor </w:t>
      </w:r>
      <w:r>
        <w:rPr>
          <w:rFonts w:ascii="Ista Proforma-SemiboldItalic" w:hAnsi="Ista Proforma-SemiboldItalic"/>
          <w:color w:val="auto"/>
          <w:szCs w:val="18"/>
          <w:lang w:val="nl-BE"/>
        </w:rPr>
        <w:t xml:space="preserve">om </w:t>
      </w:r>
      <w:r w:rsidRPr="00937EB8">
        <w:rPr>
          <w:rFonts w:ascii="Ista Proforma-SemiboldItalic" w:hAnsi="Ista Proforma-SemiboldItalic"/>
          <w:color w:val="auto"/>
          <w:szCs w:val="18"/>
          <w:lang w:val="nl-BE"/>
        </w:rPr>
        <w:t xml:space="preserve">een forfaitair bedrag per hl warm water te </w:t>
      </w:r>
      <w:r>
        <w:rPr>
          <w:rFonts w:ascii="Ista Proforma-SemiboldItalic" w:hAnsi="Ista Proforma-SemiboldItalic"/>
          <w:color w:val="auto"/>
          <w:szCs w:val="18"/>
          <w:lang w:val="nl-BE"/>
        </w:rPr>
        <w:t>hant</w:t>
      </w:r>
      <w:r w:rsidRPr="00937EB8">
        <w:rPr>
          <w:rFonts w:ascii="Ista Proforma-SemiboldItalic" w:hAnsi="Ista Proforma-SemiboldItalic"/>
          <w:color w:val="auto"/>
          <w:szCs w:val="18"/>
          <w:lang w:val="nl-BE"/>
        </w:rPr>
        <w:t>e</w:t>
      </w:r>
      <w:r>
        <w:rPr>
          <w:rFonts w:ascii="Ista Proforma-SemiboldItalic" w:hAnsi="Ista Proforma-SemiboldItalic"/>
          <w:color w:val="auto"/>
          <w:szCs w:val="18"/>
          <w:lang w:val="nl-BE"/>
        </w:rPr>
        <w:t>r</w:t>
      </w:r>
      <w:r w:rsidRPr="00937EB8">
        <w:rPr>
          <w:rFonts w:ascii="Ista Proforma-SemiboldItalic" w:hAnsi="Ista Proforma-SemiboldItalic"/>
          <w:color w:val="auto"/>
          <w:szCs w:val="18"/>
          <w:lang w:val="nl-BE"/>
        </w:rPr>
        <w:t>en (2m</w:t>
      </w:r>
      <w:r w:rsidRPr="00937EB8">
        <w:rPr>
          <w:rFonts w:ascii="Ista Proforma-SemiboldItalic" w:hAnsi="Calibri"/>
          <w:color w:val="auto"/>
          <w:szCs w:val="18"/>
          <w:lang w:val="nl-BE"/>
        </w:rPr>
        <w:t>³</w:t>
      </w:r>
      <w:r>
        <w:rPr>
          <w:rFonts w:ascii="Ista Proforma-SemiboldItalic" w:hAnsi="Ista Proforma-SemiboldItalic"/>
          <w:color w:val="auto"/>
          <w:szCs w:val="18"/>
          <w:lang w:val="nl-BE"/>
        </w:rPr>
        <w:t xml:space="preserve"> </w:t>
      </w:r>
      <w:r w:rsidRPr="00937EB8">
        <w:rPr>
          <w:rFonts w:ascii="Ista Proforma-SemiboldItalic" w:hAnsi="Ista Proforma-SemiboldItalic"/>
          <w:color w:val="auto"/>
          <w:szCs w:val="18"/>
          <w:lang w:val="nl-BE"/>
        </w:rPr>
        <w:t>ga</w:t>
      </w:r>
      <w:r>
        <w:rPr>
          <w:rFonts w:ascii="Ista Proforma-SemiboldItalic" w:hAnsi="Ista Proforma-SemiboldItalic"/>
          <w:color w:val="auto"/>
          <w:szCs w:val="18"/>
          <w:lang w:val="nl-BE"/>
        </w:rPr>
        <w:t>s</w:t>
      </w:r>
      <w:r w:rsidRPr="00937EB8">
        <w:rPr>
          <w:rFonts w:ascii="Ista Proforma-SemiboldItalic" w:hAnsi="Ista Proforma-SemiboldItalic"/>
          <w:color w:val="auto"/>
          <w:szCs w:val="18"/>
          <w:lang w:val="nl-BE"/>
        </w:rPr>
        <w:t xml:space="preserve"> of 2 liter stookolie per hectoliter warm water). </w:t>
      </w:r>
    </w:p>
    <w:p w:rsidR="000B2690" w:rsidRPr="00937EB8" w:rsidRDefault="000B2690" w:rsidP="000B2690">
      <w:pPr>
        <w:pStyle w:val="BodyText"/>
        <w:numPr>
          <w:ilvl w:val="0"/>
          <w:numId w:val="11"/>
        </w:numPr>
        <w:jc w:val="both"/>
        <w:rPr>
          <w:rFonts w:ascii="Ista Proforma-SemiboldItalic" w:hAnsi="Ista Proforma-SemiboldItalic" w:cs="Calibri"/>
          <w:b/>
          <w:bCs/>
          <w:color w:val="auto"/>
          <w:szCs w:val="18"/>
          <w:lang w:val="nl-BE"/>
        </w:rPr>
      </w:pPr>
      <w:r w:rsidRPr="00937EB8">
        <w:rPr>
          <w:rFonts w:ascii="Ista Proforma-SemiboldItalic" w:hAnsi="Ista Proforma-SemiboldItalic" w:cs="Calibri"/>
          <w:b/>
          <w:color w:val="auto"/>
          <w:szCs w:val="18"/>
          <w:lang w:val="nl-BE"/>
        </w:rPr>
        <w:t xml:space="preserve">In het geval van de levering van diensten zonder verkoop noch verhuur </w:t>
      </w:r>
      <w:r w:rsidRPr="00937EB8">
        <w:rPr>
          <w:rFonts w:ascii="Ista Proforma-SemiboldItalic" w:hAnsi="Ista Proforma-SemiboldItalic" w:cs="Calibri"/>
          <w:b/>
          <w:bCs/>
          <w:color w:val="auto"/>
          <w:szCs w:val="18"/>
          <w:lang w:val="nl-BE"/>
        </w:rPr>
        <w:t xml:space="preserve">is het absoluut noodzakelijk dat ons het volgende bezorgd wordt: </w:t>
      </w:r>
    </w:p>
    <w:p w:rsidR="000B2690" w:rsidRPr="00937EB8" w:rsidRDefault="000B2690" w:rsidP="000B269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de oude meterstanden om ons de mogelijkheid te bieden elke eventuele</w:t>
      </w:r>
      <w:r>
        <w:rPr>
          <w:rFonts w:ascii="Ista Proforma-SemiboldItalic" w:hAnsi="Ista Proforma-SemiboldItalic" w:cs="Calibri"/>
          <w:bCs/>
          <w:sz w:val="18"/>
          <w:szCs w:val="18"/>
          <w:lang w:val="nl-BE"/>
        </w:rPr>
        <w:t xml:space="preserve"> </w:t>
      </w:r>
      <w:r w:rsidRPr="00937EB8">
        <w:rPr>
          <w:rFonts w:ascii="Ista Proforma-SemiboldItalic" w:hAnsi="Ista Proforma-SemiboldItalic" w:cs="Calibri"/>
          <w:bCs/>
          <w:sz w:val="18"/>
          <w:szCs w:val="18"/>
          <w:lang w:val="nl-BE"/>
        </w:rPr>
        <w:t xml:space="preserve">anomalie vast te stellen alsook de </w:t>
      </w:r>
      <w:r w:rsidRPr="00937EB8">
        <w:rPr>
          <w:rFonts w:ascii="Ista Proforma-SemiboldItalic" w:hAnsi="Ista Proforma-SemiboldItalic" w:cs="Calibri"/>
          <w:bCs/>
          <w:sz w:val="18"/>
          <w:szCs w:val="18"/>
          <w:u w:val="single"/>
          <w:lang w:val="nl-BE"/>
        </w:rPr>
        <w:t>datum</w:t>
      </w:r>
      <w:r w:rsidRPr="00937EB8">
        <w:rPr>
          <w:rFonts w:ascii="Ista Proforma-SemiboldItalic" w:hAnsi="Ista Proforma-SemiboldItalic" w:cs="Calibri"/>
          <w:bCs/>
          <w:sz w:val="18"/>
          <w:szCs w:val="18"/>
          <w:lang w:val="nl-BE"/>
        </w:rPr>
        <w:t xml:space="preserve"> van de laatste </w:t>
      </w:r>
      <w:r>
        <w:rPr>
          <w:rFonts w:ascii="Ista Proforma-SemiboldItalic" w:hAnsi="Ista Proforma-SemiboldItalic" w:cs="Calibri"/>
          <w:bCs/>
          <w:sz w:val="18"/>
          <w:szCs w:val="18"/>
          <w:lang w:val="nl-BE"/>
        </w:rPr>
        <w:t>meteropneming</w:t>
      </w:r>
      <w:r w:rsidRPr="00937EB8">
        <w:rPr>
          <w:rFonts w:ascii="Ista Proforma-SemiboldItalic" w:hAnsi="Ista Proforma-SemiboldItalic" w:cs="Calibri"/>
          <w:bCs/>
          <w:sz w:val="18"/>
          <w:szCs w:val="18"/>
          <w:lang w:val="nl-BE"/>
        </w:rPr>
        <w:t xml:space="preserve"> (of datum van vertrek); </w:t>
      </w:r>
    </w:p>
    <w:p w:rsidR="000B2690" w:rsidRPr="00937EB8" w:rsidRDefault="000B2690" w:rsidP="000B269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 xml:space="preserve">De lijst van de appartementen, de locatie en de nummering van de meters. </w:t>
      </w:r>
      <w:r w:rsidRPr="00937EB8">
        <w:rPr>
          <w:rFonts w:ascii="Ista Proforma-SemiboldItalic" w:hAnsi="Ista Proforma-SemiboldItalic" w:cs="Calibri"/>
          <w:bCs/>
          <w:sz w:val="18"/>
          <w:szCs w:val="18"/>
          <w:u w:val="single"/>
          <w:lang w:val="nl-BE"/>
        </w:rPr>
        <w:t xml:space="preserve">De meters dienen absoluut van een etiket voorzien of toegewezen te zijn als zij zich in gemeenschappelijke ruimten bevinden. </w:t>
      </w:r>
    </w:p>
    <w:p w:rsidR="000B2690" w:rsidRPr="00937EB8" w:rsidRDefault="000B2690" w:rsidP="000B2690">
      <w:pPr>
        <w:ind w:left="1440"/>
        <w:jc w:val="both"/>
        <w:rPr>
          <w:rFonts w:ascii="Ista Proforma-SemiboldItalic" w:hAnsi="Ista Proforma-SemiboldItalic" w:cs="Calibri"/>
          <w:bCs/>
          <w:sz w:val="18"/>
          <w:szCs w:val="18"/>
          <w:lang w:val="nl-BE"/>
        </w:rPr>
      </w:pPr>
    </w:p>
    <w:p w:rsidR="000B2690" w:rsidRPr="00937EB8" w:rsidRDefault="000B2690" w:rsidP="000B2690">
      <w:pPr>
        <w:ind w:firstLine="720"/>
        <w:jc w:val="both"/>
        <w:outlineLvl w:val="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Verhuur: </w:t>
      </w:r>
    </w:p>
    <w:p w:rsidR="000B2690" w:rsidRPr="00937EB8" w:rsidRDefault="000B2690" w:rsidP="000B2690">
      <w:pPr>
        <w:tabs>
          <w:tab w:val="left" w:pos="11340"/>
        </w:tabs>
        <w:ind w:left="720" w:right="567"/>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In bijlage vindt u onze algemene huurvoorwaarden. Indien u voor de optie verhuur gekozen heeft, willen wij graag een ondertekende kopie ontvangen waarvoor dank. </w:t>
      </w:r>
      <w:r>
        <w:rPr>
          <w:rFonts w:ascii="Ista Proforma-SemiboldItalic" w:hAnsi="Ista Proforma-SemiboldItalic" w:cs="Calibri"/>
          <w:sz w:val="18"/>
          <w:szCs w:val="18"/>
          <w:lang w:val="nl-BE"/>
        </w:rPr>
        <w:t>A</w:t>
      </w:r>
      <w:r w:rsidRPr="00937EB8">
        <w:rPr>
          <w:rFonts w:ascii="Ista Proforma-SemiboldItalic" w:hAnsi="Ista Proforma-SemiboldItalic" w:cs="Calibri"/>
          <w:sz w:val="18"/>
          <w:szCs w:val="18"/>
          <w:lang w:val="nl-BE"/>
        </w:rPr>
        <w:t>n</w:t>
      </w:r>
      <w:r>
        <w:rPr>
          <w:rFonts w:ascii="Ista Proforma-SemiboldItalic" w:hAnsi="Ista Proforma-SemiboldItalic" w:cs="Calibri"/>
          <w:sz w:val="18"/>
          <w:szCs w:val="18"/>
          <w:lang w:val="nl-BE"/>
        </w:rPr>
        <w:t>d</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rs</w:t>
      </w:r>
      <w:r w:rsidRPr="00937EB8">
        <w:rPr>
          <w:rFonts w:ascii="Ista Proforma-SemiboldItalic" w:hAnsi="Ista Proforma-SemiboldItalic" w:cs="Calibri"/>
          <w:sz w:val="18"/>
          <w:szCs w:val="18"/>
          <w:lang w:val="nl-BE"/>
        </w:rPr>
        <w:t xml:space="preserve"> zullen wij niet aan uw aanvraag kunnen voldoen en automatisch een aankoopfactuur versturen.</w:t>
      </w:r>
      <w:r>
        <w:rPr>
          <w:rFonts w:ascii="Ista Proforma-SemiboldItalic" w:hAnsi="Ista Proforma-SemiboldItalic" w:cs="Calibri"/>
          <w:sz w:val="18"/>
          <w:szCs w:val="18"/>
          <w:lang w:val="nl-BE"/>
        </w:rPr>
        <w:t xml:space="preserve"> </w:t>
      </w:r>
    </w:p>
    <w:p w:rsidR="000B2690" w:rsidRPr="00937EB8" w:rsidRDefault="000B2690" w:rsidP="000B2690">
      <w:pPr>
        <w:ind w:left="720"/>
        <w:jc w:val="both"/>
        <w:rPr>
          <w:rFonts w:ascii="Ista Proforma-SemiboldItalic" w:hAnsi="Ista Proforma-SemiboldItalic" w:cs="Calibri"/>
          <w:b/>
          <w:sz w:val="18"/>
          <w:szCs w:val="18"/>
          <w:u w:val="single"/>
          <w:lang w:val="nl-BE"/>
        </w:rPr>
      </w:pPr>
    </w:p>
    <w:p w:rsidR="000B2690" w:rsidRPr="00937EB8" w:rsidRDefault="000B2690" w:rsidP="000B2690">
      <w:pPr>
        <w:ind w:left="720"/>
        <w:jc w:val="both"/>
        <w:outlineLvl w:val="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Termijn: </w:t>
      </w:r>
    </w:p>
    <w:p w:rsidR="000B2690" w:rsidRPr="00937EB8" w:rsidRDefault="000B2690" w:rsidP="000B2690">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4 tot 5 weken vanaf de ontvangst van de bestelling / tijdens de volgende algemene </w:t>
      </w:r>
      <w:r>
        <w:rPr>
          <w:rFonts w:ascii="Ista Proforma-SemiboldItalic" w:hAnsi="Ista Proforma-SemiboldItalic" w:cs="Calibri"/>
          <w:sz w:val="18"/>
          <w:szCs w:val="18"/>
          <w:lang w:val="nl-BE"/>
        </w:rPr>
        <w:t>meteropneming</w:t>
      </w:r>
      <w:r w:rsidRPr="00937EB8">
        <w:rPr>
          <w:rFonts w:ascii="Ista Proforma-SemiboldItalic" w:hAnsi="Ista Proforma-SemiboldItalic" w:cs="Calibri"/>
          <w:sz w:val="18"/>
          <w:szCs w:val="18"/>
          <w:lang w:val="nl-BE"/>
        </w:rPr>
        <w:t xml:space="preserve"> voor de bij ista geïnventariseerde gebouwen. </w:t>
      </w:r>
    </w:p>
    <w:p w:rsidR="000B2690" w:rsidRPr="00937EB8" w:rsidRDefault="000B2690" w:rsidP="000B2690">
      <w:pPr>
        <w:ind w:left="720"/>
        <w:jc w:val="both"/>
        <w:rPr>
          <w:rFonts w:ascii="Ista Proforma-SemiboldItalic" w:hAnsi="Ista Proforma-SemiboldItalic" w:cs="Calibri"/>
          <w:b/>
          <w:sz w:val="18"/>
          <w:szCs w:val="18"/>
          <w:u w:val="single"/>
          <w:lang w:val="nl-BE"/>
        </w:rPr>
      </w:pPr>
    </w:p>
    <w:p w:rsidR="000B2690" w:rsidRPr="00937EB8" w:rsidRDefault="000B2690" w:rsidP="000B2690">
      <w:pPr>
        <w:ind w:left="720"/>
        <w:jc w:val="both"/>
        <w:outlineLvl w:val="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Prijs: </w:t>
      </w:r>
    </w:p>
    <w:p w:rsidR="000B2690" w:rsidRPr="00937EB8" w:rsidRDefault="000B2690" w:rsidP="000B2690">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onze prijzen zijn excl</w:t>
      </w:r>
      <w:r>
        <w:rPr>
          <w:rFonts w:ascii="Ista Proforma-SemiboldItalic" w:hAnsi="Ista Proforma-SemiboldItalic" w:cs="Calibri"/>
          <w:sz w:val="18"/>
          <w:szCs w:val="18"/>
          <w:lang w:val="nl-BE"/>
        </w:rPr>
        <w:t xml:space="preserve">. </w:t>
      </w:r>
      <w:r w:rsidRPr="00937EB8">
        <w:rPr>
          <w:rFonts w:ascii="Ista Proforma-SemiboldItalic" w:hAnsi="Ista Proforma-SemiboldItalic" w:cs="Calibri"/>
          <w:sz w:val="18"/>
          <w:szCs w:val="18"/>
          <w:lang w:val="nl-BE"/>
        </w:rPr>
        <w:t>btw. Indien u voor de optie aankoop kiest (levering en plaatsing), kan de btw 6% bedragen (zie de voorwaarden in bijlage)</w:t>
      </w:r>
      <w:r>
        <w:rPr>
          <w:rFonts w:ascii="Ista Proforma-SemiboldItalic" w:hAnsi="Ista Proforma-SemiboldItalic" w:cs="Calibri"/>
          <w:sz w:val="18"/>
          <w:szCs w:val="18"/>
          <w:lang w:val="nl-BE"/>
        </w:rPr>
        <w:t>;</w:t>
      </w:r>
      <w:r w:rsidRPr="00937EB8">
        <w:rPr>
          <w:rFonts w:ascii="Ista Proforma-SemiboldItalic" w:hAnsi="Ista Proforma-SemiboldItalic" w:cs="Calibri"/>
          <w:sz w:val="18"/>
          <w:szCs w:val="18"/>
          <w:lang w:val="nl-BE"/>
        </w:rPr>
        <w:t xml:space="preserve"> </w:t>
      </w:r>
    </w:p>
    <w:p w:rsidR="000B2690" w:rsidRPr="00937EB8" w:rsidRDefault="000B2690" w:rsidP="000B2690">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Kunnen jaarlijks herzien worde</w:t>
      </w:r>
      <w:r>
        <w:rPr>
          <w:rFonts w:ascii="Ista Proforma-SemiboldItalic" w:hAnsi="Ista Proforma-SemiboldItalic" w:cs="Calibri"/>
          <w:sz w:val="18"/>
          <w:szCs w:val="18"/>
          <w:lang w:val="nl-BE"/>
        </w:rPr>
        <w:t>n in functie van de g</w:t>
      </w:r>
      <w:r w:rsidRPr="00937EB8">
        <w:rPr>
          <w:rFonts w:ascii="Ista Proforma-SemiboldItalic" w:hAnsi="Ista Proforma-SemiboldItalic" w:cs="Calibri"/>
          <w:sz w:val="18"/>
          <w:szCs w:val="18"/>
          <w:lang w:val="nl-BE"/>
        </w:rPr>
        <w:t xml:space="preserve">ezondheidsindex; </w:t>
      </w:r>
    </w:p>
    <w:p w:rsidR="000B2690" w:rsidRPr="00937EB8" w:rsidRDefault="000B2690" w:rsidP="000B2690">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Een </w:t>
      </w:r>
      <w:r>
        <w:rPr>
          <w:rFonts w:ascii="Ista Proforma-SemiboldItalic" w:hAnsi="Ista Proforma-SemiboldItalic" w:cs="Calibri"/>
          <w:sz w:val="18"/>
          <w:szCs w:val="18"/>
          <w:lang w:val="nl-BE"/>
        </w:rPr>
        <w:t xml:space="preserve">voor </w:t>
      </w:r>
      <w:r w:rsidRPr="00937EB8">
        <w:rPr>
          <w:rFonts w:ascii="Ista Proforma-SemiboldItalic" w:hAnsi="Ista Proforma-SemiboldItalic" w:cs="Calibri"/>
          <w:sz w:val="18"/>
          <w:szCs w:val="18"/>
          <w:lang w:val="nl-BE"/>
        </w:rPr>
        <w:t>herzien</w:t>
      </w:r>
      <w:r>
        <w:rPr>
          <w:rFonts w:ascii="Ista Proforma-SemiboldItalic" w:hAnsi="Ista Proforma-SemiboldItalic" w:cs="Calibri"/>
          <w:sz w:val="18"/>
          <w:szCs w:val="18"/>
          <w:lang w:val="nl-BE"/>
        </w:rPr>
        <w:t>ing in aanme</w:t>
      </w:r>
      <w:r w:rsidRPr="00937EB8">
        <w:rPr>
          <w:rFonts w:ascii="Ista Proforma-SemiboldItalic" w:hAnsi="Ista Proforma-SemiboldItalic" w:cs="Calibri"/>
          <w:sz w:val="18"/>
          <w:szCs w:val="18"/>
          <w:lang w:val="nl-BE"/>
        </w:rPr>
        <w:t>r</w:t>
      </w:r>
      <w:r>
        <w:rPr>
          <w:rFonts w:ascii="Ista Proforma-SemiboldItalic" w:hAnsi="Ista Proforma-SemiboldItalic" w:cs="Calibri"/>
          <w:sz w:val="18"/>
          <w:szCs w:val="18"/>
          <w:lang w:val="nl-BE"/>
        </w:rPr>
        <w:t>king komend</w:t>
      </w:r>
      <w:r w:rsidRPr="00937EB8">
        <w:rPr>
          <w:rFonts w:ascii="Ista Proforma-SemiboldItalic" w:hAnsi="Ista Proforma-SemiboldItalic" w:cs="Calibri"/>
          <w:sz w:val="18"/>
          <w:szCs w:val="18"/>
          <w:lang w:val="nl-BE"/>
        </w:rPr>
        <w:t>e deelname in de recyclage</w:t>
      </w:r>
      <w:r>
        <w:rPr>
          <w:rFonts w:ascii="Ista Proforma-SemiboldItalic" w:hAnsi="Ista Proforma-SemiboldItalic" w:cs="Calibri"/>
          <w:sz w:val="18"/>
          <w:szCs w:val="18"/>
          <w:lang w:val="nl-BE"/>
        </w:rPr>
        <w:t xml:space="preserve">kosten </w:t>
      </w:r>
      <w:r w:rsidRPr="00937EB8">
        <w:rPr>
          <w:rFonts w:ascii="Ista Proforma-SemiboldItalic" w:hAnsi="Ista Proforma-SemiboldItalic" w:cs="Calibri"/>
          <w:sz w:val="18"/>
          <w:szCs w:val="18"/>
          <w:lang w:val="nl-BE"/>
        </w:rPr>
        <w:t xml:space="preserve">(0,19€ per </w:t>
      </w:r>
      <w:r>
        <w:rPr>
          <w:rFonts w:ascii="Ista Proforma-SemiboldItalic" w:hAnsi="Ista Proforma-SemiboldItalic" w:cs="Calibri"/>
          <w:sz w:val="18"/>
          <w:szCs w:val="18"/>
          <w:lang w:val="nl-BE"/>
        </w:rPr>
        <w:t>m</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te</w:t>
      </w:r>
      <w:r w:rsidRPr="00937EB8">
        <w:rPr>
          <w:rFonts w:ascii="Ista Proforma-SemiboldItalic" w:hAnsi="Ista Proforma-SemiboldItalic" w:cs="Calibri"/>
          <w:sz w:val="18"/>
          <w:szCs w:val="18"/>
          <w:lang w:val="nl-BE"/>
        </w:rPr>
        <w:t xml:space="preserve">r) zal jaarlijks toegevoegd worden. </w:t>
      </w:r>
    </w:p>
    <w:p w:rsidR="000B2690" w:rsidRPr="00937EB8" w:rsidRDefault="000B2690" w:rsidP="000B2690">
      <w:pPr>
        <w:ind w:left="709"/>
        <w:jc w:val="both"/>
        <w:rPr>
          <w:rFonts w:ascii="Ista Proforma-SemiboldItalic" w:hAnsi="Ista Proforma-SemiboldItalic" w:cs="Calibri"/>
          <w:sz w:val="18"/>
          <w:szCs w:val="18"/>
          <w:lang w:val="nl-BE"/>
        </w:rPr>
      </w:pPr>
    </w:p>
    <w:p w:rsidR="000B2690" w:rsidRPr="00937EB8" w:rsidRDefault="000B2690" w:rsidP="000B2690">
      <w:pPr>
        <w:ind w:left="709"/>
        <w:jc w:val="both"/>
        <w:outlineLvl w:val="0"/>
        <w:rPr>
          <w:rFonts w:ascii="Ista Proforma-SemiboldItalic" w:hAnsi="Ista Proforma-SemiboldItalic" w:cs="Calibri"/>
          <w:sz w:val="18"/>
          <w:szCs w:val="18"/>
          <w:lang w:val="nl-BE"/>
        </w:rPr>
      </w:pPr>
      <w:r w:rsidRPr="00937EB8">
        <w:rPr>
          <w:rFonts w:ascii="Ista Proforma-SemiboldItalic" w:hAnsi="Ista Proforma-SemiboldItalic" w:cs="Calibri"/>
          <w:b/>
          <w:sz w:val="18"/>
          <w:szCs w:val="18"/>
          <w:u w:val="single"/>
          <w:lang w:val="nl-BE"/>
        </w:rPr>
        <w:t>Betaling:</w:t>
      </w:r>
      <w:r>
        <w:rPr>
          <w:rFonts w:ascii="Ista Proforma-SemiboldItalic" w:hAnsi="Ista Proforma-SemiboldItalic" w:cs="Calibri"/>
          <w:b/>
          <w:sz w:val="18"/>
          <w:szCs w:val="18"/>
          <w:u w:val="single"/>
          <w:lang w:val="nl-BE"/>
        </w:rPr>
        <w:t xml:space="preserve"> </w:t>
      </w:r>
    </w:p>
    <w:p w:rsidR="000B2690" w:rsidRPr="00937EB8" w:rsidRDefault="000B2690" w:rsidP="000B2690">
      <w:pPr>
        <w:numPr>
          <w:ilvl w:val="0"/>
          <w:numId w:val="18"/>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verkoop: netto bij ontvangst van de factuur. </w:t>
      </w:r>
    </w:p>
    <w:p w:rsidR="00425761" w:rsidRPr="00161E36" w:rsidRDefault="000B2690" w:rsidP="000B2690">
      <w:pPr>
        <w:numPr>
          <w:ilvl w:val="0"/>
          <w:numId w:val="18"/>
        </w:num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Verhuur: de eerste annuïteit is betaalb</w:t>
      </w:r>
      <w:r w:rsidRPr="00937EB8">
        <w:rPr>
          <w:rFonts w:ascii="Ista Proforma-SemiboldItalic" w:hAnsi="Calibri" w:cs="Calibri"/>
          <w:sz w:val="18"/>
          <w:szCs w:val="18"/>
          <w:lang w:val="nl-BE"/>
        </w:rPr>
        <w:t xml:space="preserve">aar bij de plaatsing van </w:t>
      </w:r>
      <w:r w:rsidRPr="00937EB8">
        <w:rPr>
          <w:rFonts w:ascii="Ista Proforma-SemiboldItalic" w:hAnsi="Ista Proforma-SemiboldItalic" w:cs="Calibri"/>
          <w:sz w:val="18"/>
          <w:szCs w:val="18"/>
          <w:lang w:val="nl-BE"/>
        </w:rPr>
        <w:t>de apparatuur.</w:t>
      </w:r>
    </w:p>
    <w:p w:rsidR="00425761" w:rsidRPr="00161E36" w:rsidRDefault="00425761" w:rsidP="00113648">
      <w:pPr>
        <w:ind w:left="709"/>
        <w:rPr>
          <w:rFonts w:ascii="Ista Proforma-SemiboldItalic" w:hAnsi="Ista Proforma-SemiboldItalic" w:cs="Arial"/>
          <w:b/>
          <w:sz w:val="18"/>
          <w:szCs w:val="18"/>
          <w:lang w:val="nl-BE"/>
        </w:rPr>
      </w:pPr>
    </w:p>
    <w:p w:rsidR="000B2690" w:rsidRPr="00937EB8" w:rsidRDefault="000B2690" w:rsidP="000B2690">
      <w:pPr>
        <w:ind w:firstLine="709"/>
        <w:jc w:val="both"/>
        <w:rPr>
          <w:rFonts w:ascii="Ista Proforma-SemiboldItalic" w:hAnsi="Ista Proforma-SemiboldItalic" w:cs="Arial"/>
          <w:b/>
          <w:sz w:val="18"/>
          <w:szCs w:val="18"/>
          <w:lang w:val="nl-BE"/>
        </w:rPr>
      </w:pPr>
      <w:r w:rsidRPr="00937EB8">
        <w:rPr>
          <w:rFonts w:ascii="Ista Proforma-SemiboldItalic" w:hAnsi="Ista Proforma-SemiboldItalic" w:cs="Arial"/>
          <w:b/>
          <w:sz w:val="18"/>
          <w:szCs w:val="18"/>
          <w:lang w:val="nl-BE"/>
        </w:rPr>
        <w:t xml:space="preserve">(zie de algemene voorwaarden in bijlage) </w:t>
      </w:r>
    </w:p>
    <w:p w:rsidR="000B2690" w:rsidRPr="00937EB8" w:rsidRDefault="000B2690" w:rsidP="000B2690">
      <w:pPr>
        <w:ind w:firstLine="709"/>
        <w:jc w:val="both"/>
        <w:rPr>
          <w:rFonts w:ascii="Ista Proforma-SemiboldItalic" w:hAnsi="Ista Proforma-SemiboldItalic" w:cs="Calibri"/>
          <w:b/>
          <w:sz w:val="20"/>
          <w:szCs w:val="20"/>
          <w:lang w:val="nl-BE"/>
        </w:rPr>
      </w:pPr>
    </w:p>
    <w:p w:rsidR="000B2690" w:rsidRDefault="000B2690" w:rsidP="000B2690">
      <w:pPr>
        <w:ind w:firstLine="720"/>
        <w:jc w:val="both"/>
        <w:outlineLvl w:val="0"/>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Offerte geldig gedurende 2 maand</w:t>
      </w:r>
      <w:r>
        <w:rPr>
          <w:rFonts w:ascii="Ista Proforma-SemiboldItalic" w:hAnsi="Ista Proforma-SemiboldItalic" w:cs="Calibri"/>
          <w:b/>
          <w:sz w:val="20"/>
          <w:szCs w:val="20"/>
          <w:lang w:val="nl-BE"/>
        </w:rPr>
        <w:t>en</w:t>
      </w:r>
      <w:r w:rsidRPr="00937EB8">
        <w:rPr>
          <w:rFonts w:ascii="Ista Proforma-SemiboldItalic" w:hAnsi="Ista Proforma-SemiboldItalic" w:cs="Calibri"/>
          <w:b/>
          <w:sz w:val="20"/>
          <w:szCs w:val="20"/>
          <w:lang w:val="nl-BE"/>
        </w:rPr>
        <w:t xml:space="preserve"> </w:t>
      </w:r>
    </w:p>
    <w:p w:rsidR="00186BD4" w:rsidRPr="00161E36" w:rsidRDefault="000B2690" w:rsidP="000B2690">
      <w:pPr>
        <w:ind w:firstLine="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Extra opties </w:t>
      </w:r>
      <w:r w:rsidRPr="00937EB8">
        <w:rPr>
          <w:rFonts w:ascii="Ista Proforma-SemiboldItalic" w:hAnsi="Ista Proforma-SemiboldItalic" w:cs="Calibri"/>
          <w:b/>
          <w:sz w:val="16"/>
          <w:szCs w:val="16"/>
          <w:u w:val="single"/>
          <w:lang w:val="nl-BE"/>
        </w:rPr>
        <w:t>(1)</w:t>
      </w:r>
      <w:r w:rsidRPr="00937EB8">
        <w:rPr>
          <w:rFonts w:ascii="Ista Proforma-SemiboldItalic" w:hAnsi="Ista Proforma-SemiboldItalic" w:cs="Calibri"/>
          <w:b/>
          <w:sz w:val="18"/>
          <w:szCs w:val="18"/>
          <w:u w:val="single"/>
          <w:lang w:val="nl-BE"/>
        </w:rPr>
        <w:t>:</w:t>
      </w:r>
    </w:p>
    <w:p w:rsidR="00186BD4" w:rsidRPr="00161E36" w:rsidRDefault="00186BD4" w:rsidP="00906A82">
      <w:pPr>
        <w:ind w:firstLine="720"/>
        <w:rPr>
          <w:rFonts w:ascii="Ista Proforma-SemiboldItalic" w:hAnsi="Ista Proforma-SemiboldItalic" w:cs="Calibri"/>
          <w:b/>
          <w:sz w:val="18"/>
          <w:szCs w:val="18"/>
          <w:u w:val="single"/>
          <w:lang w:val="nl-BE"/>
        </w:rPr>
      </w:pPr>
    </w:p>
    <w:p w:rsidR="00047B46" w:rsidRPr="00161E36" w:rsidRDefault="00047B46" w:rsidP="00906A82">
      <w:pPr>
        <w:ind w:firstLine="720"/>
        <w:rPr>
          <w:rFonts w:ascii="Ista Proforma-SemiboldItalic" w:hAnsi="Ista Proforma-SemiboldItalic" w:cs="Calibri"/>
          <w:b/>
          <w:sz w:val="18"/>
          <w:szCs w:val="18"/>
          <w:u w:val="single"/>
          <w:lang w:val="nl-BE"/>
        </w:rPr>
      </w:pPr>
    </w:p>
    <w:tbl>
      <w:tblPr>
        <w:tblpPr w:leftFromText="141" w:rightFromText="141" w:vertAnchor="page" w:horzAnchor="margin" w:tblpXSpec="center" w:tblpY="11453"/>
        <w:tblW w:w="0" w:type="auto"/>
        <w:tblBorders>
          <w:insideV w:val="single" w:sz="4" w:space="0" w:color="000000"/>
        </w:tblBorders>
        <w:tblLayout w:type="fixed"/>
        <w:tblLook w:val="04A0" w:firstRow="1" w:lastRow="0" w:firstColumn="1" w:lastColumn="0" w:noHBand="0" w:noVBand="1"/>
      </w:tblPr>
      <w:tblGrid>
        <w:gridCol w:w="675"/>
        <w:gridCol w:w="2835"/>
        <w:gridCol w:w="709"/>
        <w:gridCol w:w="2835"/>
        <w:gridCol w:w="727"/>
        <w:gridCol w:w="3233"/>
      </w:tblGrid>
      <w:tr w:rsidR="00047B46" w:rsidRPr="00475304" w:rsidTr="00186BD4">
        <w:trPr>
          <w:trHeight w:val="426"/>
        </w:trPr>
        <w:tc>
          <w:tcPr>
            <w:tcW w:w="675" w:type="dxa"/>
            <w:tcBorders>
              <w:right w:val="nil"/>
            </w:tcBorders>
            <w:vAlign w:val="center"/>
          </w:tcPr>
          <w:permStart w:id="2059618017" w:edGrp="everyone" w:colFirst="5" w:colLast="5"/>
          <w:permStart w:id="1060265447" w:edGrp="everyone" w:colFirst="3" w:colLast="3"/>
          <w:permStart w:id="1838756692" w:edGrp="everyone" w:colFirst="1" w:colLast="1"/>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per e-mail</w:t>
            </w:r>
          </w:p>
        </w:tc>
        <w:tc>
          <w:tcPr>
            <w:tcW w:w="709" w:type="dxa"/>
            <w:tcBorders>
              <w:left w:val="nil"/>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B2690" w:rsidRPr="00937EB8" w:rsidRDefault="000B2690" w:rsidP="000B2690">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Meteropneming</w:t>
            </w:r>
            <w:r w:rsidRPr="00937EB8">
              <w:rPr>
                <w:rFonts w:ascii="Ista Proforma-SemiboldItalic" w:hAnsi="Ista Proforma-SemiboldItalic" w:cs="Calibri"/>
                <w:sz w:val="18"/>
                <w:szCs w:val="18"/>
                <w:lang w:val="nl-BE"/>
              </w:rPr>
              <w:t xml:space="preserve"> stookolietank </w:t>
            </w:r>
            <w:r w:rsidRPr="00937EB8">
              <w:rPr>
                <w:rFonts w:ascii="Ista Proforma-SemiboldItalic" w:hAnsi="Ista Proforma-SemiboldItalic" w:cs="Calibri"/>
                <w:b/>
                <w:sz w:val="18"/>
                <w:szCs w:val="18"/>
                <w:lang w:val="nl-BE"/>
              </w:rPr>
              <w:t>(2)</w:t>
            </w:r>
          </w:p>
          <w:p w:rsidR="00047B46" w:rsidRPr="00475304" w:rsidRDefault="000B2690" w:rsidP="000B2690">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(toeslag: 5,57 €)</w:t>
            </w:r>
          </w:p>
        </w:tc>
        <w:tc>
          <w:tcPr>
            <w:tcW w:w="727" w:type="dxa"/>
            <w:tcBorders>
              <w:left w:val="nil"/>
              <w:right w:val="nil"/>
            </w:tcBorders>
            <w:vAlign w:val="center"/>
          </w:tcPr>
          <w:p w:rsidR="00047B46" w:rsidRPr="00475304" w:rsidRDefault="001E5844"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0436F0"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1470649057" w:edGrp="everyone" w:colFirst="5" w:colLast="5"/>
      <w:permStart w:id="939987389" w:edGrp="everyone" w:colFirst="3" w:colLast="3"/>
      <w:permStart w:id="1434326986" w:edGrp="everyone" w:colFirst="1" w:colLast="1"/>
      <w:permEnd w:id="2059618017"/>
      <w:permEnd w:id="1060265447"/>
      <w:permEnd w:id="1838756692"/>
      <w:tr w:rsidR="00047B46" w:rsidRPr="00475304" w:rsidTr="00186BD4">
        <w:trPr>
          <w:trHeight w:val="432"/>
        </w:trPr>
        <w:tc>
          <w:tcPr>
            <w:tcW w:w="675" w:type="dxa"/>
            <w:tcBorders>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met de post</w:t>
            </w:r>
          </w:p>
        </w:tc>
        <w:tc>
          <w:tcPr>
            <w:tcW w:w="709" w:type="dxa"/>
            <w:tcBorders>
              <w:left w:val="nil"/>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B2690" w:rsidRPr="00937EB8" w:rsidRDefault="000B2690" w:rsidP="000B2690">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Opneming</w:t>
            </w:r>
            <w:r w:rsidRPr="00937EB8">
              <w:rPr>
                <w:rFonts w:ascii="Ista Proforma-SemiboldItalic" w:hAnsi="Ista Proforma-SemiboldItalic" w:cs="Calibri"/>
                <w:sz w:val="18"/>
                <w:szCs w:val="18"/>
                <w:lang w:val="nl-BE"/>
              </w:rPr>
              <w:t xml:space="preserve"> algemene gasmeter </w:t>
            </w:r>
          </w:p>
          <w:p w:rsidR="00047B46" w:rsidRPr="00161E36" w:rsidRDefault="000B2690" w:rsidP="000B269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(toeslag: 5,57 € / meter)</w:t>
            </w:r>
          </w:p>
        </w:tc>
        <w:tc>
          <w:tcPr>
            <w:tcW w:w="727" w:type="dxa"/>
            <w:tcBorders>
              <w:left w:val="nil"/>
              <w:right w:val="nil"/>
            </w:tcBorders>
            <w:vAlign w:val="center"/>
          </w:tcPr>
          <w:p w:rsidR="00047B46" w:rsidRPr="00475304" w:rsidRDefault="001E5844"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1040057395" w:edGrp="everyone" w:colFirst="5" w:colLast="5"/>
      <w:permStart w:id="2120318510" w:edGrp="everyone" w:colFirst="3" w:colLast="3"/>
      <w:permStart w:id="1027552050" w:edGrp="everyone" w:colFirst="1" w:colLast="1"/>
      <w:permEnd w:id="1470649057"/>
      <w:permEnd w:id="939987389"/>
      <w:permEnd w:id="1434326986"/>
      <w:tr w:rsidR="00047B46" w:rsidRPr="00475304" w:rsidTr="00186BD4">
        <w:trPr>
          <w:trHeight w:val="424"/>
        </w:trPr>
        <w:tc>
          <w:tcPr>
            <w:tcW w:w="675" w:type="dxa"/>
            <w:tcBorders>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Analyse van het verbruik + grafiek (toeslag: 4,</w:t>
            </w:r>
            <w:r>
              <w:rPr>
                <w:rFonts w:ascii="Ista Proforma-SemiboldItalic" w:hAnsi="Ista Proforma-SemiboldItalic" w:cs="Calibri"/>
                <w:sz w:val="18"/>
                <w:szCs w:val="18"/>
                <w:lang w:val="nl-BE"/>
              </w:rPr>
              <w:t>95</w:t>
            </w:r>
            <w:r w:rsidRPr="00937EB8">
              <w:rPr>
                <w:rFonts w:ascii="Ista Proforma-SemiboldItalic" w:hAnsi="Ista Proforma-SemiboldItalic" w:cs="Calibri"/>
                <w:sz w:val="18"/>
                <w:szCs w:val="18"/>
                <w:lang w:val="nl-BE"/>
              </w:rPr>
              <w:t xml:space="preserve"> € / appart</w:t>
            </w:r>
            <w:r>
              <w:rPr>
                <w:rFonts w:ascii="Ista Proforma-SemiboldItalic" w:hAnsi="Ista Proforma-SemiboldItalic" w:cs="Calibri"/>
                <w:sz w:val="18"/>
                <w:szCs w:val="18"/>
                <w:lang w:val="nl-BE"/>
              </w:rPr>
              <w:t>ement</w:t>
            </w:r>
            <w:r w:rsidRPr="00937EB8">
              <w:rPr>
                <w:rFonts w:ascii="Ista Proforma-SemiboldItalic" w:hAnsi="Ista Proforma-SemiboldItalic" w:cs="Calibri"/>
                <w:sz w:val="18"/>
                <w:szCs w:val="18"/>
                <w:lang w:val="nl-BE"/>
              </w:rPr>
              <w:t>)</w:t>
            </w:r>
          </w:p>
        </w:tc>
        <w:tc>
          <w:tcPr>
            <w:tcW w:w="709" w:type="dxa"/>
            <w:tcBorders>
              <w:left w:val="nil"/>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Verlenging van de garantie (omnium) verdelers (toeslag: 1 € / meter / jaar)</w:t>
            </w:r>
          </w:p>
        </w:tc>
        <w:tc>
          <w:tcPr>
            <w:tcW w:w="727" w:type="dxa"/>
            <w:tcBorders>
              <w:left w:val="nil"/>
              <w:right w:val="nil"/>
            </w:tcBorders>
            <w:vAlign w:val="center"/>
          </w:tcPr>
          <w:p w:rsidR="00047B46" w:rsidRPr="00475304" w:rsidRDefault="001E5844"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tbl>
    <w:permEnd w:id="1040057395"/>
    <w:permEnd w:id="2120318510"/>
    <w:permEnd w:id="1027552050"/>
    <w:p w:rsidR="00B27A8C" w:rsidRPr="00161E36" w:rsidRDefault="003158CD" w:rsidP="00B27A8C">
      <w:pPr>
        <w:pStyle w:val="ListParagraph"/>
        <w:numPr>
          <w:ilvl w:val="0"/>
          <w:numId w:val="19"/>
        </w:numPr>
        <w:ind w:left="1418" w:hanging="567"/>
        <w:jc w:val="both"/>
        <w:rPr>
          <w:rFonts w:ascii="Ista Proforma-SemiboldItalic" w:hAnsi="Ista Proforma-SemiboldItalic" w:cs="Calibri"/>
          <w:b/>
          <w:sz w:val="18"/>
          <w:szCs w:val="18"/>
          <w:lang w:val="nl-BE"/>
        </w:rPr>
      </w:pPr>
      <w:r w:rsidRPr="00937EB8">
        <w:rPr>
          <w:rFonts w:ascii="Ista Proforma-SemiboldItalic" w:hAnsi="Ista Proforma-SemiboldItalic" w:cs="Calibri"/>
          <w:b/>
          <w:sz w:val="16"/>
          <w:szCs w:val="16"/>
          <w:lang w:val="nl-BE"/>
        </w:rPr>
        <w:t>Maak uw keuze door het betreffende hokje aan te kruisen</w:t>
      </w:r>
      <w:r w:rsidR="000678FD" w:rsidRPr="00161E36">
        <w:rPr>
          <w:rFonts w:ascii="Ista Proforma-SemiboldItalic" w:hAnsi="Ista Proforma-SemiboldItalic" w:cs="Calibri"/>
          <w:b/>
          <w:sz w:val="16"/>
          <w:szCs w:val="16"/>
          <w:lang w:val="nl-BE"/>
        </w:rPr>
        <w:t xml:space="preserve"> </w:t>
      </w:r>
      <w:r w:rsidR="00B27A8C" w:rsidRPr="00161E36">
        <w:rPr>
          <w:rFonts w:ascii="Ista Proforma-SemiboldItalic" w:hAnsi="Ista Proforma-SemiboldItalic" w:cs="Calibri"/>
          <w:sz w:val="18"/>
          <w:szCs w:val="18"/>
          <w:lang w:val="nl-BE"/>
        </w:rPr>
        <w:tab/>
      </w:r>
      <w:r w:rsidR="00B27A8C" w:rsidRPr="00161E36">
        <w:rPr>
          <w:rFonts w:ascii="Ista Proforma-SemiboldItalic" w:hAnsi="Ista Proforma-SemiboldItalic" w:cs="Calibri"/>
          <w:b/>
          <w:sz w:val="18"/>
          <w:szCs w:val="18"/>
          <w:lang w:val="nl-BE"/>
        </w:rPr>
        <w:t xml:space="preserve">  (2)</w:t>
      </w:r>
      <w:r w:rsidR="00B27A8C" w:rsidRPr="00161E36">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E</w:t>
      </w:r>
      <w:r w:rsidRPr="00937EB8">
        <w:rPr>
          <w:rFonts w:ascii="Ista Proforma-SemiboldItalic" w:hAnsi="Ista Proforma-SemiboldItalic" w:cs="Calibri"/>
          <w:b/>
          <w:sz w:val="18"/>
          <w:szCs w:val="18"/>
          <w:lang w:val="nl-BE"/>
        </w:rPr>
        <w:t>nkel wanneer de meter een lezing in liter toelaat</w:t>
      </w:r>
      <w:r w:rsidR="00B27A8C" w:rsidRPr="00161E36">
        <w:rPr>
          <w:rFonts w:ascii="Ista Proforma-SemiboldItalic" w:hAnsi="Ista Proforma-SemiboldItalic" w:cs="Calibri"/>
          <w:b/>
          <w:sz w:val="18"/>
          <w:szCs w:val="18"/>
          <w:lang w:val="nl-BE"/>
        </w:rPr>
        <w:t xml:space="preserve"> </w:t>
      </w:r>
    </w:p>
    <w:p w:rsidR="00186BD4" w:rsidRPr="00161E36" w:rsidRDefault="00186BD4" w:rsidP="00840D6D">
      <w:pPr>
        <w:pStyle w:val="ListParagraph"/>
        <w:ind w:left="1855"/>
        <w:jc w:val="both"/>
        <w:rPr>
          <w:rFonts w:ascii="Ista Proforma-SemiboldItalic" w:hAnsi="Ista Proforma-SemiboldItalic" w:cs="Calibri"/>
          <w:sz w:val="18"/>
          <w:szCs w:val="18"/>
          <w:lang w:val="nl-BE"/>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41"/>
      </w:tblGrid>
      <w:tr w:rsidR="00F10D20" w:rsidRPr="006D7E27" w:rsidTr="00425761">
        <w:trPr>
          <w:trHeight w:val="1186"/>
        </w:trPr>
        <w:tc>
          <w:tcPr>
            <w:tcW w:w="10341" w:type="dxa"/>
          </w:tcPr>
          <w:p w:rsidR="00F10D20" w:rsidRPr="00161E36" w:rsidRDefault="00F10D20" w:rsidP="00644A1E">
            <w:pPr>
              <w:jc w:val="both"/>
              <w:rPr>
                <w:rFonts w:ascii="Ista Proforma-SemiboldItalic" w:hAnsi="Ista Proforma-SemiboldItalic" w:cs="Calibri"/>
                <w:sz w:val="18"/>
                <w:szCs w:val="18"/>
                <w:lang w:val="nl-BE"/>
              </w:rPr>
            </w:pPr>
          </w:p>
          <w:p w:rsidR="00F10D20" w:rsidRPr="00644A1E" w:rsidRDefault="003158CD" w:rsidP="00425761">
            <w:pPr>
              <w:ind w:right="33"/>
              <w:jc w:val="both"/>
              <w:rPr>
                <w:rFonts w:ascii="Ista Proforma-SemiboldItalic" w:hAnsi="Ista Proforma-SemiboldItalic" w:cs="Calibri"/>
              </w:rPr>
            </w:pPr>
            <w:r w:rsidRPr="00937EB8">
              <w:rPr>
                <w:rFonts w:ascii="Ista Proforma-SemiboldItalic" w:hAnsi="Ista Proforma-SemiboldItalic" w:cs="Calibri"/>
                <w:b/>
                <w:u w:val="single"/>
                <w:lang w:val="nl-BE"/>
              </w:rPr>
              <w:t>Opmerkingen:</w:t>
            </w:r>
            <w:r w:rsidR="00F10D20" w:rsidRPr="00644A1E">
              <w:rPr>
                <w:rFonts w:ascii="Ista Proforma-SemiboldItalic" w:hAnsi="Ista Proforma-SemiboldItalic" w:cs="Calibri"/>
              </w:rPr>
              <w:t xml:space="preserve"> </w:t>
            </w:r>
            <w:permStart w:id="2059883721" w:edGrp="everyone"/>
            <w:r w:rsidR="00F10D20" w:rsidRPr="00644A1E">
              <w:rPr>
                <w:rFonts w:ascii="Ista Proforma-SemiboldItalic" w:hAnsi="Calibri" w:cs="Calibri"/>
              </w:rPr>
              <w:t>……………………………………………………………………………………………………………………………………</w:t>
            </w:r>
            <w:r w:rsidR="00F10D20" w:rsidRPr="00644A1E">
              <w:rPr>
                <w:rFonts w:ascii="Ista Proforma-SemiboldItalic" w:hAnsi="Ista Proforma-SemiboldItalic" w:cs="Calibri"/>
              </w:rPr>
              <w:t xml:space="preserve"> </w:t>
            </w:r>
            <w:r w:rsidR="00F10D20" w:rsidRPr="00644A1E">
              <w:rPr>
                <w:rFonts w:ascii="Ista Proforma-SemiboldItalic" w:hAnsi="Calibri" w:cs="Calibri"/>
              </w:rPr>
              <w:t>……………………………………………………………………………………………………………………………………………………………………………………………………………………………………………………………………………………………………………………………</w:t>
            </w:r>
            <w:permEnd w:id="2059883721"/>
          </w:p>
        </w:tc>
      </w:tr>
    </w:tbl>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Default="00F10D20" w:rsidP="00425761">
      <w:pPr>
        <w:jc w:val="both"/>
        <w:rPr>
          <w:rFonts w:ascii="Ista Proforma-SemiboldItalic" w:hAnsi="Ista Proforma-SemiboldItalic" w:cs="Calibri"/>
          <w:color w:val="1F497D"/>
          <w:sz w:val="18"/>
          <w:szCs w:val="18"/>
        </w:rPr>
      </w:pPr>
    </w:p>
    <w:p w:rsidR="00F10D20" w:rsidRDefault="00F10D20">
      <w:pPr>
        <w:rPr>
          <w:rFonts w:ascii="Ista Proforma-SemiboldItalic" w:hAnsi="Ista Proforma-SemiboldItalic" w:cs="Calibri"/>
          <w:color w:val="1F497D"/>
          <w:sz w:val="18"/>
          <w:szCs w:val="18"/>
        </w:rPr>
      </w:pPr>
    </w:p>
    <w:p w:rsidR="00F10D20" w:rsidRDefault="00AB6551" w:rsidP="00371F9A">
      <w:pPr>
        <w:ind w:firstLine="720"/>
        <w:jc w:val="both"/>
        <w:rPr>
          <w:rFonts w:ascii="Ista Proforma-SemiboldItalic" w:hAnsi="Ista Proforma-SemiboldItalic" w:cs="Calibri"/>
          <w:color w:val="1F497D"/>
          <w:sz w:val="18"/>
          <w:szCs w:val="18"/>
        </w:rPr>
      </w:pP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6461125</wp:posOffset>
                </wp:positionH>
                <wp:positionV relativeFrom="paragraph">
                  <wp:posOffset>44450</wp:posOffset>
                </wp:positionV>
                <wp:extent cx="800100" cy="342900"/>
                <wp:effectExtent l="3175" t="0" r="0" b="3175"/>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3158CD" w:rsidP="00B53A29">
                            <w:pPr>
                              <w:rPr>
                                <w:rFonts w:ascii="Arial" w:hAnsi="Arial" w:cs="Arial"/>
                                <w:sz w:val="20"/>
                                <w:szCs w:val="20"/>
                                <w:lang w:val="de-DE"/>
                              </w:rPr>
                            </w:pPr>
                            <w:r>
                              <w:rPr>
                                <w:rFonts w:ascii="Arial" w:hAnsi="Arial" w:cs="Arial"/>
                                <w:sz w:val="20"/>
                                <w:szCs w:val="20"/>
                                <w:lang w:val="de-DE"/>
                              </w:rPr>
                              <w:t>Pagina</w:t>
                            </w:r>
                            <w:r w:rsidR="009D0A25">
                              <w:rPr>
                                <w:rFonts w:ascii="Arial" w:hAnsi="Arial" w:cs="Arial"/>
                                <w:sz w:val="20"/>
                                <w:szCs w:val="20"/>
                                <w:lang w:val="de-DE"/>
                              </w:rPr>
                              <w:t xml:space="preserve"> </w:t>
                            </w:r>
                            <w:r w:rsidR="009D0A25" w:rsidRPr="00B53A29">
                              <w:rPr>
                                <w:rFonts w:ascii="Arial" w:hAnsi="Arial" w:cs="Arial"/>
                                <w:sz w:val="20"/>
                                <w:szCs w:val="20"/>
                                <w:lang w:val="de-DE"/>
                              </w:rPr>
                              <w:t xml:space="preserve">- </w:t>
                            </w:r>
                            <w:r w:rsidR="00052B3F">
                              <w:rPr>
                                <w:rFonts w:ascii="Arial" w:hAnsi="Arial" w:cs="Arial"/>
                                <w:sz w:val="20"/>
                                <w:szCs w:val="20"/>
                                <w:lang w:val="de-DE"/>
                              </w:rPr>
                              <w:t>6</w:t>
                            </w:r>
                            <w:r w:rsidR="009D0A25" w:rsidRPr="00B53A29">
                              <w:rPr>
                                <w:rFonts w:ascii="Arial" w:hAnsi="Arial" w:cs="Arial"/>
                                <w:sz w:val="20"/>
                                <w:szCs w:val="20"/>
                                <w:lang w:val="de-DE"/>
                              </w:rPr>
                              <w:t xml:space="preserve"> </w:t>
                            </w:r>
                          </w:p>
                          <w:p w:rsidR="009D0A25" w:rsidRPr="00B53A29" w:rsidRDefault="009D0A25"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4" type="#_x0000_t202" style="position:absolute;left:0;text-align:left;margin-left:508.75pt;margin-top:3.5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" stroked="f">
                <v:textbox>
                  <w:txbxContent>
                    <w:p w:rsidR="009D0A25" w:rsidRPr="00B53A29" w:rsidRDefault="003158CD" w:rsidP="00B53A29">
                      <w:pPr>
                        <w:rPr>
                          <w:rFonts w:ascii="Arial" w:hAnsi="Arial" w:cs="Arial"/>
                          <w:sz w:val="20"/>
                          <w:szCs w:val="20"/>
                          <w:lang w:val="de-DE"/>
                        </w:rPr>
                      </w:pPr>
                      <w:r>
                        <w:rPr>
                          <w:rFonts w:ascii="Arial" w:hAnsi="Arial" w:cs="Arial"/>
                          <w:sz w:val="20"/>
                          <w:szCs w:val="20"/>
                          <w:lang w:val="de-DE"/>
                        </w:rPr>
                        <w:t>Pagina</w:t>
                      </w:r>
                      <w:r w:rsidR="009D0A25">
                        <w:rPr>
                          <w:rFonts w:ascii="Arial" w:hAnsi="Arial" w:cs="Arial"/>
                          <w:sz w:val="20"/>
                          <w:szCs w:val="20"/>
                          <w:lang w:val="de-DE"/>
                        </w:rPr>
                        <w:t xml:space="preserve"> </w:t>
                      </w:r>
                      <w:r w:rsidR="009D0A25" w:rsidRPr="00B53A29">
                        <w:rPr>
                          <w:rFonts w:ascii="Arial" w:hAnsi="Arial" w:cs="Arial"/>
                          <w:sz w:val="20"/>
                          <w:szCs w:val="20"/>
                          <w:lang w:val="de-DE"/>
                        </w:rPr>
                        <w:t xml:space="preserve">- </w:t>
                      </w:r>
                      <w:r w:rsidR="00052B3F">
                        <w:rPr>
                          <w:rFonts w:ascii="Arial" w:hAnsi="Arial" w:cs="Arial"/>
                          <w:sz w:val="20"/>
                          <w:szCs w:val="20"/>
                          <w:lang w:val="de-DE"/>
                        </w:rPr>
                        <w:t>6</w:t>
                      </w:r>
                      <w:r w:rsidR="009D0A25" w:rsidRPr="00B53A29">
                        <w:rPr>
                          <w:rFonts w:ascii="Arial" w:hAnsi="Arial" w:cs="Arial"/>
                          <w:sz w:val="20"/>
                          <w:szCs w:val="20"/>
                          <w:lang w:val="de-DE"/>
                        </w:rPr>
                        <w:t xml:space="preserve"> </w:t>
                      </w:r>
                    </w:p>
                    <w:p w:rsidR="009D0A25" w:rsidRPr="00B53A29" w:rsidRDefault="009D0A25" w:rsidP="00B53A29"/>
                  </w:txbxContent>
                </v:textbox>
              </v:shape>
            </w:pict>
          </mc:Fallback>
        </mc:AlternateContent>
      </w:r>
    </w:p>
    <w:p w:rsidR="00F10D20"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Default="00F10D20" w:rsidP="00361D70">
      <w:pPr>
        <w:ind w:firstLine="720"/>
        <w:rPr>
          <w:rFonts w:ascii="Ista Proforma-SemiboldItalic" w:hAnsi="Ista Proforma-SemiboldItalic" w:cs="Calibri"/>
          <w:sz w:val="18"/>
          <w:szCs w:val="18"/>
        </w:rPr>
      </w:pPr>
    </w:p>
    <w:p w:rsidR="00F10D20" w:rsidRDefault="00F10D20" w:rsidP="00361D70">
      <w:pPr>
        <w:ind w:firstLine="720"/>
        <w:rPr>
          <w:rFonts w:ascii="Ista Proforma-SemiboldItalic" w:hAnsi="Ista Proforma-SemiboldItalic" w:cs="Calibri"/>
          <w:sz w:val="18"/>
          <w:szCs w:val="18"/>
        </w:rPr>
      </w:pPr>
    </w:p>
    <w:p w:rsidR="00666359" w:rsidRPr="00937EB8" w:rsidRDefault="00666359" w:rsidP="00666359">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Ingesloten vindt u documentatie over onze producten alsook een kopie van deze offerte.</w:t>
      </w:r>
      <w:r w:rsidRPr="00937EB8">
        <w:rPr>
          <w:rFonts w:ascii="Ista Proforma-SemiboldItalic" w:hAnsi="Ista Proforma-SemiboldItalic" w:cs="Calibri"/>
          <w:b/>
          <w:noProof/>
          <w:sz w:val="18"/>
          <w:szCs w:val="18"/>
          <w:u w:val="single"/>
          <w:lang w:val="nl-BE" w:eastAsia="fr-BE"/>
        </w:rPr>
        <w:t xml:space="preserve"> </w:t>
      </w:r>
    </w:p>
    <w:p w:rsidR="00666359" w:rsidRPr="00937EB8" w:rsidRDefault="00666359" w:rsidP="00666359">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Gelieve ons een naar behoren ingev</w:t>
      </w:r>
      <w:r w:rsidRPr="00937EB8">
        <w:rPr>
          <w:rFonts w:ascii="Ista Proforma-SemiboldItalic" w:hAnsi="Calibri" w:cs="Calibri"/>
          <w:sz w:val="18"/>
          <w:szCs w:val="18"/>
          <w:lang w:val="nl-BE"/>
        </w:rPr>
        <w:t>ulde, gedateerde en ondertekende kopie van de offerte terug te sturen</w:t>
      </w:r>
      <w:r w:rsidRPr="00937EB8">
        <w:rPr>
          <w:rFonts w:ascii="Ista Proforma-SemiboldItalic" w:hAnsi="Ista Proforma-SemiboldItalic" w:cs="Calibri"/>
          <w:sz w:val="18"/>
          <w:szCs w:val="18"/>
          <w:lang w:val="nl-BE"/>
        </w:rPr>
        <w:t xml:space="preserve">. </w:t>
      </w:r>
    </w:p>
    <w:p w:rsidR="00666359" w:rsidRPr="00937EB8" w:rsidRDefault="00666359" w:rsidP="00666359">
      <w:pPr>
        <w:ind w:left="709"/>
        <w:jc w:val="both"/>
        <w:rPr>
          <w:rFonts w:ascii="Ista Proforma-SemiboldItalic" w:hAnsi="Ista Proforma-SemiboldItalic" w:cs="Calibri"/>
          <w:sz w:val="18"/>
          <w:szCs w:val="18"/>
          <w:lang w:val="nl-BE"/>
        </w:rPr>
      </w:pPr>
    </w:p>
    <w:p w:rsidR="00F10D20" w:rsidRPr="00161E36" w:rsidRDefault="00666359" w:rsidP="00666359">
      <w:pPr>
        <w:ind w:left="709" w:right="425"/>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Wij hopen dat deze offerte aan uw verwachtingen voldoet en verblijven inmiddels met de meeste hoogachting,</w:t>
      </w: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C72BB6"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4080" behindDoc="0" locked="0" layoutInCell="1" allowOverlap="1">
            <wp:simplePos x="0" y="0"/>
            <wp:positionH relativeFrom="column">
              <wp:posOffset>5031684</wp:posOffset>
            </wp:positionH>
            <wp:positionV relativeFrom="paragraph">
              <wp:posOffset>122261</wp:posOffset>
            </wp:positionV>
            <wp:extent cx="997708" cy="661917"/>
            <wp:effectExtent l="19050" t="0" r="0" b="0"/>
            <wp:wrapNone/>
            <wp:docPr id="6" name="Image 3"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atas Local --\Edouard\images\signature Mr laurent.tif"/>
                    <pic:cNvPicPr>
                      <a:picLocks noChangeAspect="1" noChangeArrowheads="1"/>
                    </pic:cNvPicPr>
                  </pic:nvPicPr>
                  <pic:blipFill>
                    <a:blip r:embed="rId11"/>
                    <a:srcRect/>
                    <a:stretch>
                      <a:fillRect/>
                    </a:stretch>
                  </pic:blipFill>
                  <pic:spPr bwMode="auto">
                    <a:xfrm>
                      <a:off x="0" y="0"/>
                      <a:ext cx="997708" cy="661917"/>
                    </a:xfrm>
                    <a:prstGeom prst="rect">
                      <a:avLst/>
                    </a:prstGeom>
                    <a:noFill/>
                    <a:ln w="9525">
                      <a:noFill/>
                      <a:miter lim="800000"/>
                      <a:headEnd/>
                      <a:tailEnd/>
                    </a:ln>
                  </pic:spPr>
                </pic:pic>
              </a:graphicData>
            </a:graphic>
          </wp:anchor>
        </w:drawing>
      </w:r>
    </w:p>
    <w:p w:rsidR="00F10D20" w:rsidRPr="00161E36" w:rsidRDefault="00C72BB6"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3056" behindDoc="0" locked="0" layoutInCell="1" allowOverlap="1">
            <wp:simplePos x="0" y="0"/>
            <wp:positionH relativeFrom="column">
              <wp:posOffset>1059815</wp:posOffset>
            </wp:positionH>
            <wp:positionV relativeFrom="paragraph">
              <wp:posOffset>38100</wp:posOffset>
            </wp:positionV>
            <wp:extent cx="1251585" cy="552450"/>
            <wp:effectExtent l="19050" t="0" r="5715" b="0"/>
            <wp:wrapNone/>
            <wp:docPr id="2" name="Image 1" descr="C:\Users\deweveed\Desktop\201206070945513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weveed\Desktop\20120607094551322.tif"/>
                    <pic:cNvPicPr>
                      <a:picLocks noChangeAspect="1" noChangeArrowheads="1"/>
                    </pic:cNvPicPr>
                  </pic:nvPicPr>
                  <pic:blipFill>
                    <a:blip r:embed="rId10"/>
                    <a:srcRect/>
                    <a:stretch>
                      <a:fillRect/>
                    </a:stretch>
                  </pic:blipFill>
                  <pic:spPr bwMode="auto">
                    <a:xfrm>
                      <a:off x="0" y="0"/>
                      <a:ext cx="1251585" cy="552450"/>
                    </a:xfrm>
                    <a:prstGeom prst="rect">
                      <a:avLst/>
                    </a:prstGeom>
                    <a:noFill/>
                    <a:ln w="9525">
                      <a:noFill/>
                      <a:miter lim="800000"/>
                      <a:headEnd/>
                      <a:tailEnd/>
                    </a:ln>
                  </pic:spPr>
                </pic:pic>
              </a:graphicData>
            </a:graphic>
          </wp:anchor>
        </w:drawing>
      </w: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Calibri"/>
          <w:b/>
          <w:sz w:val="18"/>
          <w:szCs w:val="18"/>
          <w:lang w:val="nl-BE"/>
        </w:rPr>
      </w:pPr>
    </w:p>
    <w:p w:rsidR="00F10D20" w:rsidRPr="00161E36" w:rsidRDefault="00386EBF" w:rsidP="00113648">
      <w:pPr>
        <w:ind w:left="1985" w:right="708"/>
        <w:jc w:val="both"/>
        <w:rPr>
          <w:rFonts w:ascii="Ista Proforma-SemiboldItalic" w:hAnsi="Ista Proforma-SemiboldItalic" w:cs="Calibri"/>
          <w:b/>
          <w:sz w:val="18"/>
          <w:szCs w:val="18"/>
          <w:lang w:val="nl-BE"/>
        </w:rPr>
      </w:pPr>
      <w:r>
        <w:rPr>
          <w:rFonts w:ascii="Ista Proforma-SemiboldItalic" w:hAnsi="Ista Proforma-SemiboldItalic" w:cs="Calibri"/>
          <w:b/>
          <w:sz w:val="18"/>
          <w:szCs w:val="18"/>
          <w:lang w:val="nl-BE"/>
        </w:rPr>
        <w:t>E. De Wever</w:t>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t xml:space="preserve"> </w:t>
      </w:r>
      <w:r w:rsidR="00F10D20" w:rsidRPr="00161E36">
        <w:rPr>
          <w:rFonts w:ascii="Ista Proforma-SemiboldItalic" w:hAnsi="Ista Proforma-SemiboldItalic" w:cs="Calibri"/>
          <w:b/>
          <w:sz w:val="18"/>
          <w:szCs w:val="18"/>
          <w:lang w:val="nl-BE"/>
        </w:rPr>
        <w:tab/>
        <w:t>Ph. LAURENT</w:t>
      </w:r>
    </w:p>
    <w:p w:rsidR="00F10D20" w:rsidRPr="00161E36" w:rsidRDefault="00386EBF" w:rsidP="00113648">
      <w:pPr>
        <w:ind w:left="1985" w:right="708"/>
        <w:jc w:val="both"/>
        <w:rPr>
          <w:rFonts w:ascii="Ista Proforma-SemiboldItalic" w:hAnsi="Ista Proforma-SemiboldItalic"/>
          <w:lang w:val="nl-BE"/>
        </w:rPr>
      </w:pPr>
      <w:r>
        <w:rPr>
          <w:rFonts w:ascii="Ista Proforma-SemiboldItalic" w:hAnsi="Ista Proforma-SemiboldItalic" w:cs="Calibri"/>
          <w:b/>
          <w:sz w:val="18"/>
          <w:szCs w:val="18"/>
          <w:lang w:val="nl-BE"/>
        </w:rPr>
        <w:t>Business Developer</w:t>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666359" w:rsidRPr="00161E36">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sidR="00666359" w:rsidRPr="00937EB8">
        <w:rPr>
          <w:rFonts w:ascii="Ista Proforma-SemiboldItalic" w:hAnsi="Ista Proforma-SemiboldItalic" w:cs="Calibri"/>
          <w:b/>
          <w:sz w:val="18"/>
          <w:szCs w:val="18"/>
          <w:lang w:val="nl-BE"/>
        </w:rPr>
        <w:t>Algemeen directeur</w:t>
      </w: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666359" w:rsidP="000F2103">
      <w:pPr>
        <w:ind w:firstLine="720"/>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HANDTEKENING VOOR AKKOORD met goedkeuring van de algemene verkoop- of verhuurvoorwaarden:</w:t>
      </w:r>
      <w:r w:rsidR="00F10D20" w:rsidRPr="00161E36">
        <w:rPr>
          <w:rFonts w:ascii="Ista Proforma-SemiboldItalic" w:hAnsi="Ista Proforma-SemiboldItalic" w:cs="Arial"/>
          <w:sz w:val="18"/>
          <w:szCs w:val="18"/>
          <w:lang w:val="nl-BE"/>
        </w:rPr>
        <w:t xml:space="preserve"> </w:t>
      </w:r>
    </w:p>
    <w:p w:rsidR="00F10D20" w:rsidRPr="00161E36" w:rsidRDefault="00F10D20" w:rsidP="000F2103">
      <w:pPr>
        <w:ind w:firstLine="720"/>
        <w:rPr>
          <w:rFonts w:ascii="Ista Proforma-SemiboldItalic" w:hAnsi="Ista Proforma-SemiboldItalic" w:cs="Calibri"/>
          <w:sz w:val="18"/>
          <w:szCs w:val="18"/>
          <w:lang w:val="nl-BE"/>
        </w:rPr>
      </w:pPr>
    </w:p>
    <w:tbl>
      <w:tblPr>
        <w:tblpPr w:leftFromText="141" w:rightFromText="141" w:vertAnchor="text" w:horzAnchor="page" w:tblpX="478"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4760"/>
      </w:tblGrid>
      <w:tr w:rsidR="00F10D20" w:rsidRPr="00386EBF" w:rsidTr="00644A1E">
        <w:trPr>
          <w:trHeight w:val="393"/>
        </w:trPr>
        <w:tc>
          <w:tcPr>
            <w:tcW w:w="3047" w:type="dxa"/>
            <w:vAlign w:val="center"/>
          </w:tcPr>
          <w:p w:rsidR="00F10D20" w:rsidRPr="00386EBF"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Datum</w:t>
            </w:r>
          </w:p>
        </w:tc>
        <w:tc>
          <w:tcPr>
            <w:tcW w:w="4760" w:type="dxa"/>
            <w:vAlign w:val="center"/>
          </w:tcPr>
          <w:p w:rsidR="00F10D20" w:rsidRPr="00386EBF" w:rsidRDefault="00F10D20" w:rsidP="00644A1E">
            <w:pPr>
              <w:rPr>
                <w:rFonts w:ascii="Ista Proforma-SemiboldItalic" w:hAnsi="Ista Proforma-SemiboldItalic" w:cs="Calibri"/>
                <w:sz w:val="18"/>
                <w:szCs w:val="18"/>
                <w:lang w:val="nl-BE"/>
              </w:rPr>
            </w:pPr>
          </w:p>
        </w:tc>
      </w:tr>
      <w:tr w:rsidR="00F10D20" w:rsidRPr="00386EBF" w:rsidTr="00644A1E">
        <w:trPr>
          <w:trHeight w:val="393"/>
        </w:trPr>
        <w:tc>
          <w:tcPr>
            <w:tcW w:w="3047" w:type="dxa"/>
            <w:vAlign w:val="center"/>
          </w:tcPr>
          <w:p w:rsidR="00F10D20" w:rsidRPr="00386EBF"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Naam, voornaam</w:t>
            </w:r>
          </w:p>
        </w:tc>
        <w:tc>
          <w:tcPr>
            <w:tcW w:w="4760" w:type="dxa"/>
            <w:vAlign w:val="center"/>
          </w:tcPr>
          <w:p w:rsidR="00F10D20" w:rsidRPr="00386EBF" w:rsidRDefault="00F10D20" w:rsidP="00644A1E">
            <w:pPr>
              <w:rPr>
                <w:rFonts w:ascii="Ista Proforma-SemiboldItalic" w:hAnsi="Ista Proforma-SemiboldItalic" w:cs="Calibri"/>
                <w:sz w:val="18"/>
                <w:szCs w:val="18"/>
                <w:lang w:val="nl-BE"/>
              </w:rPr>
            </w:pPr>
          </w:p>
        </w:tc>
      </w:tr>
      <w:tr w:rsidR="00F10D20" w:rsidRPr="00386EBF" w:rsidTr="00644A1E">
        <w:trPr>
          <w:trHeight w:val="393"/>
        </w:trPr>
        <w:tc>
          <w:tcPr>
            <w:tcW w:w="3047" w:type="dxa"/>
            <w:vAlign w:val="center"/>
          </w:tcPr>
          <w:p w:rsidR="00F10D20" w:rsidRPr="00386EBF"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Adres</w:t>
            </w:r>
          </w:p>
        </w:tc>
        <w:tc>
          <w:tcPr>
            <w:tcW w:w="4760" w:type="dxa"/>
            <w:vAlign w:val="center"/>
          </w:tcPr>
          <w:p w:rsidR="00F10D20" w:rsidRPr="00386EBF" w:rsidRDefault="00F10D20" w:rsidP="00644A1E">
            <w:pPr>
              <w:rPr>
                <w:rFonts w:ascii="Ista Proforma-SemiboldItalic" w:hAnsi="Ista Proforma-SemiboldItalic" w:cs="Calibri"/>
                <w:sz w:val="18"/>
                <w:szCs w:val="18"/>
                <w:lang w:val="nl-BE"/>
              </w:rPr>
            </w:pPr>
          </w:p>
        </w:tc>
      </w:tr>
      <w:tr w:rsidR="00F10D20" w:rsidRPr="00AB6551" w:rsidTr="00644A1E">
        <w:trPr>
          <w:trHeight w:val="393"/>
        </w:trPr>
        <w:tc>
          <w:tcPr>
            <w:tcW w:w="3047" w:type="dxa"/>
            <w:vAlign w:val="center"/>
          </w:tcPr>
          <w:p w:rsidR="00F10D20" w:rsidRPr="00161E36"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Beheerder of eigenaar van het gebouw</w:t>
            </w:r>
          </w:p>
        </w:tc>
        <w:tc>
          <w:tcPr>
            <w:tcW w:w="4760" w:type="dxa"/>
            <w:vAlign w:val="center"/>
          </w:tcPr>
          <w:p w:rsidR="00F10D20" w:rsidRPr="00161E36" w:rsidRDefault="00F10D20" w:rsidP="00644A1E">
            <w:pPr>
              <w:rPr>
                <w:rFonts w:ascii="Ista Proforma-SemiboldItalic" w:hAnsi="Ista Proforma-SemiboldItalic" w:cs="Calibri"/>
                <w:sz w:val="18"/>
                <w:szCs w:val="18"/>
                <w:lang w:val="nl-BE"/>
              </w:rPr>
            </w:pPr>
          </w:p>
        </w:tc>
      </w:tr>
      <w:tr w:rsidR="00F10D20" w:rsidRPr="006D7E27" w:rsidTr="00644A1E">
        <w:trPr>
          <w:trHeight w:val="393"/>
        </w:trPr>
        <w:tc>
          <w:tcPr>
            <w:tcW w:w="3047" w:type="dxa"/>
            <w:vAlign w:val="center"/>
          </w:tcPr>
          <w:p w:rsidR="00F10D20" w:rsidRPr="00644A1E" w:rsidRDefault="00666359" w:rsidP="00644A1E">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Tel</w:t>
            </w:r>
            <w:r w:rsidRPr="00937EB8">
              <w:rPr>
                <w:rFonts w:ascii="Ista Proforma-SemiboldItalic" w:hAnsi="Calibri" w:cs="Calibri"/>
                <w:sz w:val="18"/>
                <w:szCs w:val="18"/>
                <w:lang w:val="nl-BE"/>
              </w:rPr>
              <w:t>efo</w:t>
            </w:r>
            <w:r w:rsidRPr="00937EB8">
              <w:rPr>
                <w:rFonts w:ascii="Ista Proforma-SemiboldItalic" w:hAnsi="Ista Proforma-SemiboldItalic" w:cs="Calibri"/>
                <w:sz w:val="18"/>
                <w:szCs w:val="18"/>
                <w:lang w:val="nl-BE"/>
              </w:rPr>
              <w:t>on</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E-mail</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tblGrid>
      <w:tr w:rsidR="00F10D20" w:rsidRPr="006D7E27" w:rsidTr="00644A1E">
        <w:trPr>
          <w:trHeight w:val="421"/>
        </w:trPr>
        <w:tc>
          <w:tcPr>
            <w:tcW w:w="3227" w:type="dxa"/>
            <w:vAlign w:val="center"/>
          </w:tcPr>
          <w:p w:rsidR="00F10D20" w:rsidRPr="00644A1E" w:rsidRDefault="00666359" w:rsidP="00644A1E">
            <w:pPr>
              <w:tabs>
                <w:tab w:val="left" w:pos="975"/>
              </w:tabs>
              <w:jc w:val="center"/>
              <w:rPr>
                <w:rFonts w:ascii="Ista Proforma-SemiboldItalic" w:hAnsi="Ista Proforma-SemiboldItalic"/>
              </w:rPr>
            </w:pPr>
            <w:r w:rsidRPr="00937EB8">
              <w:rPr>
                <w:rFonts w:ascii="Ista Proforma-SemiboldItalic" w:hAnsi="Ista Proforma-SemiboldItalic"/>
                <w:lang w:val="nl-BE"/>
              </w:rPr>
              <w:t>Handtekening</w:t>
            </w:r>
          </w:p>
        </w:tc>
      </w:tr>
      <w:tr w:rsidR="00F10D20" w:rsidRPr="006D7E27" w:rsidTr="00644A1E">
        <w:trPr>
          <w:trHeight w:val="2017"/>
        </w:trPr>
        <w:tc>
          <w:tcPr>
            <w:tcW w:w="3227" w:type="dxa"/>
          </w:tcPr>
          <w:p w:rsidR="00F10D20" w:rsidRPr="00644A1E" w:rsidRDefault="00F10D20" w:rsidP="00644A1E">
            <w:pPr>
              <w:tabs>
                <w:tab w:val="left" w:pos="975"/>
              </w:tabs>
              <w:rPr>
                <w:rFonts w:ascii="Ista Proforma-SemiboldItalic" w:hAnsi="Ista Proforma-SemiboldItalic"/>
              </w:rPr>
            </w:pPr>
          </w:p>
        </w:tc>
      </w:tr>
    </w:tbl>
    <w:p w:rsidR="00F10D20" w:rsidRPr="006D7E27"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Pr="006D7E27" w:rsidRDefault="00F10D20" w:rsidP="000F2103">
      <w:pPr>
        <w:ind w:firstLine="720"/>
        <w:rPr>
          <w:rFonts w:ascii="Ista Proforma-SemiboldItalic" w:hAnsi="Ista Proforma-SemiboldItalic" w:cs="Calibri"/>
          <w:sz w:val="18"/>
          <w:szCs w:val="18"/>
        </w:rPr>
      </w:pPr>
    </w:p>
    <w:p w:rsidR="00F10D20" w:rsidRPr="006D7E27" w:rsidRDefault="00F10D20" w:rsidP="00D0485A">
      <w:pPr>
        <w:rPr>
          <w:rFonts w:ascii="Ista Proforma-SemiboldItalic" w:hAnsi="Ista Proforma-SemiboldItalic" w:cs="Calibri"/>
          <w:sz w:val="18"/>
          <w:szCs w:val="18"/>
        </w:rPr>
      </w:pP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p>
    <w:p w:rsidR="00F10D20" w:rsidRPr="00161E36" w:rsidRDefault="00F10D20" w:rsidP="00002FAB">
      <w:pPr>
        <w:tabs>
          <w:tab w:val="left" w:pos="975"/>
        </w:tabs>
        <w:rPr>
          <w:rFonts w:ascii="Ista Proforma-SemiboldItalic" w:hAnsi="Ista Proforma-SemiboldItalic"/>
          <w:b/>
          <w:lang w:val="nl-BE"/>
        </w:rPr>
      </w:pPr>
      <w:r w:rsidRPr="00161E36">
        <w:rPr>
          <w:rFonts w:ascii="Ista Proforma-SemiboldItalic" w:hAnsi="Ista Proforma-SemiboldItalic"/>
          <w:lang w:val="nl-BE"/>
        </w:rPr>
        <w:tab/>
      </w:r>
      <w:r w:rsidRPr="00161E36">
        <w:rPr>
          <w:rFonts w:ascii="Ista Proforma-SemiboldItalic" w:hAnsi="Ista Proforma-SemiboldItalic"/>
          <w:b/>
          <w:sz w:val="16"/>
          <w:szCs w:val="16"/>
          <w:u w:val="single"/>
          <w:lang w:val="nl-BE"/>
        </w:rPr>
        <w:t>Annexes</w:t>
      </w:r>
      <w:r w:rsidRPr="00161E36">
        <w:rPr>
          <w:rFonts w:ascii="Ista Proforma-SemiboldItalic" w:hAnsi="Calibri"/>
          <w:b/>
          <w:sz w:val="16"/>
          <w:szCs w:val="16"/>
          <w:lang w:val="nl-BE"/>
        </w:rPr>
        <w:t> </w:t>
      </w:r>
      <w:r w:rsidRPr="00161E36">
        <w:rPr>
          <w:rFonts w:ascii="Ista Proforma-SemiboldItalic" w:hAnsi="Ista Proforma-SemiboldItalic"/>
          <w:b/>
          <w:sz w:val="16"/>
          <w:szCs w:val="16"/>
          <w:lang w:val="nl-BE"/>
        </w:rPr>
        <w:t xml:space="preserve">: </w:t>
      </w:r>
      <w:r w:rsidRPr="00161E36">
        <w:rPr>
          <w:rFonts w:ascii="Ista Proforma-SemiboldItalic" w:hAnsi="Ista Proforma-SemiboldItalic"/>
          <w:b/>
          <w:sz w:val="16"/>
          <w:szCs w:val="16"/>
          <w:lang w:val="nl-BE"/>
        </w:rPr>
        <w:tab/>
        <w:t xml:space="preserve">- </w:t>
      </w:r>
      <w:r w:rsidR="00666359" w:rsidRPr="00937EB8">
        <w:rPr>
          <w:rFonts w:ascii="Ista Proforma-SemiboldItalic" w:hAnsi="Ista Proforma-SemiboldItalic"/>
          <w:b/>
          <w:sz w:val="16"/>
          <w:szCs w:val="16"/>
          <w:lang w:val="nl-BE"/>
        </w:rPr>
        <w:t>Kopie van de offerte</w:t>
      </w:r>
      <w:r w:rsidRPr="00161E36">
        <w:rPr>
          <w:rFonts w:ascii="Ista Proforma-SemiboldItalic" w:hAnsi="Ista Proforma-SemiboldItalic"/>
          <w:b/>
          <w:sz w:val="16"/>
          <w:szCs w:val="16"/>
          <w:lang w:val="nl-BE"/>
        </w:rPr>
        <w:tab/>
      </w:r>
    </w:p>
    <w:p w:rsidR="00F10D20" w:rsidRPr="00161E36" w:rsidRDefault="00F10D20" w:rsidP="0011648E">
      <w:pPr>
        <w:tabs>
          <w:tab w:val="left" w:pos="975"/>
        </w:tabs>
        <w:rPr>
          <w:rFonts w:ascii="Ista Proforma-SemiboldItalic" w:hAnsi="Ista Proforma-SemiboldItalic"/>
          <w:b/>
          <w:sz w:val="16"/>
          <w:szCs w:val="16"/>
          <w:lang w:val="nl-BE"/>
        </w:rPr>
      </w:pP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t xml:space="preserve">- </w:t>
      </w:r>
      <w:r w:rsidR="00666359" w:rsidRPr="00937EB8">
        <w:rPr>
          <w:rFonts w:ascii="Ista Proforma-SemiboldItalic" w:hAnsi="Ista Proforma-SemiboldItalic"/>
          <w:b/>
          <w:sz w:val="16"/>
          <w:szCs w:val="16"/>
          <w:lang w:val="nl-BE"/>
        </w:rPr>
        <w:t>Algemene verkoop</w:t>
      </w:r>
      <w:r w:rsidR="00666359">
        <w:rPr>
          <w:rFonts w:ascii="Ista Proforma-SemiboldItalic" w:hAnsi="Ista Proforma-SemiboldItalic"/>
          <w:b/>
          <w:sz w:val="16"/>
          <w:szCs w:val="16"/>
          <w:lang w:val="nl-BE"/>
        </w:rPr>
        <w:t>-</w:t>
      </w:r>
      <w:r w:rsidR="00666359" w:rsidRPr="00937EB8">
        <w:rPr>
          <w:rFonts w:ascii="Ista Proforma-SemiboldItalic" w:hAnsi="Ista Proforma-SemiboldItalic"/>
          <w:b/>
          <w:sz w:val="16"/>
          <w:szCs w:val="16"/>
          <w:lang w:val="nl-BE"/>
        </w:rPr>
        <w:t xml:space="preserve"> + verhuurvoorwaarden</w:t>
      </w:r>
      <w:r w:rsidRPr="00161E36">
        <w:rPr>
          <w:rFonts w:ascii="Ista Proforma-SemiboldItalic" w:hAnsi="Ista Proforma-SemiboldItalic"/>
          <w:b/>
          <w:sz w:val="16"/>
          <w:szCs w:val="16"/>
          <w:lang w:val="nl-BE"/>
        </w:rPr>
        <w:t xml:space="preserve"> </w:t>
      </w:r>
    </w:p>
    <w:p w:rsidR="00F10D20" w:rsidRPr="00161E36" w:rsidRDefault="00F10D20" w:rsidP="0011648E">
      <w:pPr>
        <w:tabs>
          <w:tab w:val="left" w:pos="975"/>
        </w:tabs>
        <w:rPr>
          <w:rFonts w:ascii="Ista Proforma-SemiboldItalic" w:hAnsi="Ista Proforma-SemiboldItalic"/>
          <w:b/>
          <w:sz w:val="16"/>
          <w:szCs w:val="16"/>
          <w:lang w:val="nl-BE"/>
        </w:rPr>
      </w:pP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t xml:space="preserve">- </w:t>
      </w:r>
      <w:r w:rsidR="00666359">
        <w:rPr>
          <w:rFonts w:ascii="Ista Proforma-SemiboldItalic" w:hAnsi="Ista Proforma-SemiboldItalic"/>
          <w:b/>
          <w:sz w:val="16"/>
          <w:szCs w:val="16"/>
          <w:lang w:val="nl-BE"/>
        </w:rPr>
        <w:t>btw</w:t>
      </w:r>
      <w:r w:rsidR="00666359" w:rsidRPr="00937EB8">
        <w:rPr>
          <w:rFonts w:ascii="Ista Proforma-SemiboldItalic" w:hAnsi="Ista Proforma-SemiboldItalic"/>
          <w:b/>
          <w:sz w:val="16"/>
          <w:szCs w:val="16"/>
          <w:lang w:val="nl-BE"/>
        </w:rPr>
        <w:t>-attest 6%</w:t>
      </w:r>
    </w:p>
    <w:p w:rsidR="00F10D20" w:rsidRPr="00425761" w:rsidRDefault="00F10D20" w:rsidP="001154BA">
      <w:pPr>
        <w:tabs>
          <w:tab w:val="left" w:pos="975"/>
        </w:tabs>
        <w:rPr>
          <w:rFonts w:ascii="Ista Proforma-SemiboldItalic" w:hAnsi="Ista Proforma-SemiboldItalic"/>
          <w:b/>
          <w:sz w:val="16"/>
          <w:szCs w:val="16"/>
        </w:rPr>
      </w:pP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425761">
        <w:rPr>
          <w:rFonts w:ascii="Ista Proforma-SemiboldItalic" w:hAnsi="Ista Proforma-SemiboldItalic"/>
          <w:b/>
          <w:sz w:val="16"/>
          <w:szCs w:val="16"/>
        </w:rPr>
        <w:t xml:space="preserve">- </w:t>
      </w:r>
      <w:r w:rsidR="00666359" w:rsidRPr="00937EB8">
        <w:rPr>
          <w:rFonts w:ascii="Ista Proforma-SemiboldItalic" w:hAnsi="Ista Proforma-SemiboldItalic"/>
          <w:b/>
          <w:sz w:val="16"/>
          <w:szCs w:val="16"/>
          <w:lang w:val="nl-BE"/>
        </w:rPr>
        <w:t>Document verdeelsleutel</w:t>
      </w:r>
    </w:p>
    <w:p w:rsidR="00F10D20" w:rsidRDefault="00F10D20" w:rsidP="001154BA">
      <w:pPr>
        <w:tabs>
          <w:tab w:val="left" w:pos="975"/>
        </w:tabs>
        <w:rPr>
          <w:rFonts w:ascii="Ista Proforma-SemiboldItalic" w:hAnsi="Ista Proforma-SemiboldItalic"/>
          <w:sz w:val="16"/>
          <w:szCs w:val="16"/>
        </w:rPr>
      </w:pPr>
    </w:p>
    <w:p w:rsidR="00F10D20" w:rsidRDefault="00F10D20" w:rsidP="001154BA">
      <w:pPr>
        <w:tabs>
          <w:tab w:val="left" w:pos="975"/>
        </w:tabs>
        <w:rPr>
          <w:rFonts w:ascii="Ista Proforma-SemiboldItalic" w:hAnsi="Ista Proforma-SemiboldItalic"/>
          <w:sz w:val="16"/>
          <w:szCs w:val="16"/>
        </w:rPr>
      </w:pPr>
    </w:p>
    <w:p w:rsidR="00F10D20" w:rsidRDefault="00F10D20" w:rsidP="001154BA">
      <w:pPr>
        <w:tabs>
          <w:tab w:val="left" w:pos="975"/>
        </w:tabs>
        <w:rPr>
          <w:rFonts w:ascii="Ista Proforma-SemiboldItalic" w:hAnsi="Ista Proforma-SemiboldItalic"/>
          <w:sz w:val="16"/>
          <w:szCs w:val="16"/>
        </w:rPr>
      </w:pPr>
    </w:p>
    <w:p w:rsidR="00F10D20" w:rsidRPr="006D7E27" w:rsidRDefault="007A1460" w:rsidP="001154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57216" behindDoc="1" locked="0" layoutInCell="1" allowOverlap="1">
            <wp:simplePos x="0" y="0"/>
            <wp:positionH relativeFrom="column">
              <wp:posOffset>6232525</wp:posOffset>
            </wp:positionH>
            <wp:positionV relativeFrom="paragraph">
              <wp:posOffset>2540</wp:posOffset>
            </wp:positionV>
            <wp:extent cx="669925" cy="675005"/>
            <wp:effectExtent l="19050" t="0" r="0" b="0"/>
            <wp:wrapNone/>
            <wp:docPr id="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9"/>
                    <a:srcRect/>
                    <a:stretch>
                      <a:fillRect/>
                    </a:stretch>
                  </pic:blipFill>
                  <pic:spPr bwMode="auto">
                    <a:xfrm>
                      <a:off x="0" y="0"/>
                      <a:ext cx="669925" cy="675005"/>
                    </a:xfrm>
                    <a:prstGeom prst="rect">
                      <a:avLst/>
                    </a:prstGeom>
                    <a:noFill/>
                  </pic:spPr>
                </pic:pic>
              </a:graphicData>
            </a:graphic>
          </wp:anchor>
        </w:drawing>
      </w:r>
      <w:r>
        <w:rPr>
          <w:rFonts w:ascii="Ista Proforma-SemiboldItalic" w:hAnsi="Ista Proforma-SemiboldItalic"/>
          <w:noProof/>
          <w:sz w:val="16"/>
          <w:szCs w:val="16"/>
          <w:lang w:eastAsia="fr-BE"/>
        </w:rPr>
        <w:drawing>
          <wp:anchor distT="0" distB="0" distL="114300" distR="114300" simplePos="0" relativeHeight="251656192" behindDoc="1" locked="0" layoutInCell="1" allowOverlap="1">
            <wp:simplePos x="0" y="0"/>
            <wp:positionH relativeFrom="column">
              <wp:posOffset>5505450</wp:posOffset>
            </wp:positionH>
            <wp:positionV relativeFrom="paragraph">
              <wp:posOffset>74295</wp:posOffset>
            </wp:positionV>
            <wp:extent cx="627380" cy="600075"/>
            <wp:effectExtent l="19050" t="0" r="127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627380" cy="600075"/>
                    </a:xfrm>
                    <a:prstGeom prst="rect">
                      <a:avLst/>
                    </a:prstGeom>
                    <a:noFill/>
                  </pic:spPr>
                </pic:pic>
              </a:graphicData>
            </a:graphic>
          </wp:anchor>
        </w:drawing>
      </w:r>
    </w:p>
    <w:sectPr w:rsidR="00F10D20" w:rsidRPr="006D7E27" w:rsidSect="00EF771E">
      <w:headerReference w:type="default" r:id="rId21"/>
      <w:footerReference w:type="default" r:id="rId22"/>
      <w:headerReference w:type="first" r:id="rId23"/>
      <w:pgSz w:w="12240" w:h="15840"/>
      <w:pgMar w:top="142" w:right="333" w:bottom="720" w:left="284"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BB" w:rsidRDefault="00522BBB" w:rsidP="00C97248">
      <w:r>
        <w:separator/>
      </w:r>
    </w:p>
  </w:endnote>
  <w:endnote w:type="continuationSeparator" w:id="0">
    <w:p w:rsidR="00522BBB" w:rsidRDefault="00522BBB" w:rsidP="00C9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sta Proforma-SemiboldItalic">
    <w:altName w:val="Times New Roman"/>
    <w:panose1 w:val="00000000000000000000"/>
    <w:charset w:val="00"/>
    <w:family w:val="auto"/>
    <w:notTrueType/>
    <w:pitch w:val="variable"/>
    <w:sig w:usb0="00000001" w:usb1="00000000" w:usb2="00000000" w:usb3="00000000" w:csb0="00000009" w:csb1="00000000"/>
  </w:font>
  <w:font w:name="Wingdings 3">
    <w:panose1 w:val="05040102010807070707"/>
    <w:charset w:val="02"/>
    <w:family w:val="roman"/>
    <w:pitch w:val="variable"/>
    <w:sig w:usb0="00000000" w:usb1="10000000" w:usb2="00000000" w:usb3="00000000" w:csb0="80000000" w:csb1="00000000"/>
  </w:font>
  <w:font w:name="Ista TheSans">
    <w:altName w:val="Arial"/>
    <w:panose1 w:val="00000000000000000000"/>
    <w:charset w:val="00"/>
    <w:family w:val="swiss"/>
    <w:notTrueType/>
    <w:pitch w:val="variable"/>
    <w:sig w:usb0="00000001"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A25" w:rsidRPr="00AB6551" w:rsidRDefault="009D0A25" w:rsidP="007807B1">
    <w:pPr>
      <w:pStyle w:val="Footer"/>
      <w:tabs>
        <w:tab w:val="clear" w:pos="4536"/>
        <w:tab w:val="clear" w:pos="9072"/>
        <w:tab w:val="left" w:pos="426"/>
        <w:tab w:val="left" w:pos="2410"/>
        <w:tab w:val="left" w:pos="5103"/>
        <w:tab w:val="right" w:pos="11340"/>
      </w:tabs>
      <w:ind w:left="-284" w:right="-568"/>
      <w:rPr>
        <w:rFonts w:ascii="Ista Proforma-SemiboldItalic" w:hAnsi="Ista Proforma-SemiboldItalic"/>
        <w:sz w:val="16"/>
        <w:szCs w:val="16"/>
      </w:rPr>
    </w:pPr>
    <w:r>
      <w:rPr>
        <w:sz w:val="16"/>
        <w:szCs w:val="16"/>
        <w:lang w:val="en-US"/>
      </w:rPr>
      <w:tab/>
    </w:r>
    <w:r w:rsidRPr="00605B95">
      <w:rPr>
        <w:rFonts w:ascii="Ista Proforma-SemiboldItalic" w:hAnsi="Ista Proforma-SemiboldItalic"/>
        <w:sz w:val="16"/>
        <w:szCs w:val="16"/>
        <w:lang w:val="it-IT"/>
      </w:rPr>
      <w:t>S.a. ista n.v.</w:t>
    </w:r>
    <w:r w:rsidRPr="00605B95">
      <w:rPr>
        <w:rFonts w:ascii="Ista Proforma-SemiboldItalic" w:hAnsi="Ista Proforma-SemiboldItalic"/>
        <w:sz w:val="16"/>
        <w:szCs w:val="16"/>
        <w:lang w:val="it-IT"/>
      </w:rPr>
      <w:tab/>
      <w:t xml:space="preserve">Tel. </w:t>
    </w:r>
    <w:r w:rsidRPr="00AB6551">
      <w:rPr>
        <w:rFonts w:ascii="Ista Proforma-SemiboldItalic" w:hAnsi="Ista Proforma-SemiboldItalic"/>
        <w:sz w:val="16"/>
        <w:szCs w:val="16"/>
      </w:rPr>
      <w:t>+32 (0) 2 523 40 60</w:t>
    </w:r>
    <w:r w:rsidRPr="00AB6551">
      <w:rPr>
        <w:rFonts w:ascii="Ista Proforma-SemiboldItalic" w:hAnsi="Ista Proforma-SemiboldItalic"/>
        <w:sz w:val="16"/>
        <w:szCs w:val="16"/>
      </w:rPr>
      <w:tab/>
      <w:t>RPM Bruxelles/RPR Brussel</w:t>
    </w:r>
    <w:r w:rsidRPr="00AB6551">
      <w:rPr>
        <w:rFonts w:ascii="Ista Proforma-SemiboldItalic" w:hAnsi="Ista Proforma-SemiboldItalic"/>
        <w:sz w:val="16"/>
        <w:szCs w:val="16"/>
      </w:rPr>
      <w:tab/>
      <w:t>BNP Paribas FORTIS</w:t>
    </w:r>
    <w:r w:rsidRPr="00AB6551">
      <w:rPr>
        <w:rFonts w:ascii="Ista Proforma-SemiboldItalic"/>
        <w:sz w:val="16"/>
        <w:szCs w:val="16"/>
      </w:rPr>
      <w:t> </w:t>
    </w:r>
    <w:r w:rsidRPr="00AB6551">
      <w:rPr>
        <w:rFonts w:ascii="Ista Proforma-SemiboldItalic" w:hAnsi="Ista Proforma-SemiboldItalic"/>
        <w:sz w:val="16"/>
        <w:szCs w:val="16"/>
      </w:rPr>
      <w:t>:BE82248012526568</w:t>
    </w:r>
  </w:p>
  <w:p w:rsidR="009D0A25" w:rsidRPr="0031602F" w:rsidRDefault="009D0A25" w:rsidP="0031602F">
    <w:pPr>
      <w:pStyle w:val="Footer"/>
      <w:tabs>
        <w:tab w:val="clear" w:pos="4536"/>
        <w:tab w:val="clear" w:pos="9072"/>
        <w:tab w:val="left" w:pos="426"/>
        <w:tab w:val="left" w:pos="2410"/>
        <w:tab w:val="left" w:pos="5103"/>
        <w:tab w:val="right" w:pos="11340"/>
      </w:tabs>
      <w:ind w:left="-284" w:right="-568" w:firstLine="710"/>
      <w:rPr>
        <w:rFonts w:ascii="Ista Proforma-SemiboldItalic" w:hAnsi="Ista Proforma-SemiboldItalic"/>
        <w:sz w:val="16"/>
        <w:szCs w:val="16"/>
        <w:lang w:val="en-US"/>
      </w:rPr>
    </w:pPr>
    <w:r w:rsidRPr="0031602F">
      <w:rPr>
        <w:rFonts w:ascii="Ista Proforma-SemiboldItalic" w:hAnsi="Ista Proforma-SemiboldItalic"/>
        <w:sz w:val="16"/>
        <w:szCs w:val="16"/>
        <w:lang w:val="en-US"/>
      </w:rPr>
      <w:t>Square Marie Curie 50</w:t>
    </w:r>
    <w:r w:rsidRPr="0031602F">
      <w:rPr>
        <w:rFonts w:ascii="Ista Proforma-SemiboldItalic" w:hAnsi="Ista Proforma-SemiboldItalic"/>
        <w:sz w:val="16"/>
        <w:szCs w:val="16"/>
        <w:lang w:val="en-US"/>
      </w:rPr>
      <w:tab/>
      <w:t>Fax +32 (0) 2 523 35 32</w:t>
    </w:r>
    <w:r w:rsidRPr="0031602F">
      <w:rPr>
        <w:rFonts w:ascii="Ista Proforma-SemiboldItalic" w:hAnsi="Ista Proforma-SemiboldItalic"/>
        <w:sz w:val="16"/>
        <w:szCs w:val="16"/>
        <w:lang w:val="en-US"/>
      </w:rPr>
      <w:tab/>
      <w:t>TVA/BTW BE0417.918.263</w:t>
    </w:r>
    <w:r w:rsidRPr="0031602F">
      <w:rPr>
        <w:rFonts w:ascii="Ista Proforma-SemiboldItalic" w:hAnsi="Ista Proforma-SemiboldItalic"/>
        <w:sz w:val="16"/>
        <w:szCs w:val="16"/>
        <w:lang w:val="en-US"/>
      </w:rPr>
      <w:tab/>
      <w:t>ING: BE77310056226542</w:t>
    </w:r>
  </w:p>
  <w:p w:rsidR="009D0A25" w:rsidRPr="0031602F" w:rsidRDefault="009D0A25" w:rsidP="007807B1">
    <w:pPr>
      <w:pStyle w:val="Footer"/>
      <w:tabs>
        <w:tab w:val="clear" w:pos="4536"/>
        <w:tab w:val="clear" w:pos="9072"/>
        <w:tab w:val="left" w:pos="426"/>
        <w:tab w:val="left" w:pos="2410"/>
        <w:tab w:val="left" w:pos="5103"/>
        <w:tab w:val="left" w:pos="8364"/>
      </w:tabs>
      <w:ind w:left="-284" w:right="-568" w:firstLine="710"/>
      <w:rPr>
        <w:sz w:val="16"/>
        <w:szCs w:val="16"/>
        <w:lang w:val="en-US"/>
      </w:rPr>
    </w:pPr>
    <w:r w:rsidRPr="0031602F">
      <w:rPr>
        <w:rFonts w:ascii="Ista Proforma-SemiboldItalic" w:hAnsi="Ista Proforma-SemiboldItalic"/>
        <w:sz w:val="16"/>
        <w:szCs w:val="16"/>
        <w:lang w:val="en-US"/>
      </w:rPr>
      <w:t xml:space="preserve">1070 </w:t>
    </w:r>
    <w:smartTag w:uri="urn:schemas-microsoft-com:office:smarttags" w:element="place">
      <w:r w:rsidRPr="0031602F">
        <w:rPr>
          <w:rFonts w:ascii="Ista Proforma-SemiboldItalic" w:hAnsi="Ista Proforma-SemiboldItalic"/>
          <w:sz w:val="16"/>
          <w:szCs w:val="16"/>
          <w:lang w:val="en-US"/>
        </w:rPr>
        <w:t>Anderlecht</w:t>
      </w:r>
    </w:smartTag>
    <w:r w:rsidRPr="0031602F">
      <w:rPr>
        <w:rFonts w:ascii="Ista Proforma-SemiboldItalic" w:hAnsi="Ista Proforma-SemiboldItalic"/>
        <w:sz w:val="16"/>
        <w:szCs w:val="16"/>
        <w:lang w:val="en-US"/>
      </w:rPr>
      <w:tab/>
    </w:r>
    <w:hyperlink r:id="rId1" w:history="1">
      <w:r w:rsidRPr="0031602F">
        <w:rPr>
          <w:rStyle w:val="Hyperlink"/>
          <w:rFonts w:ascii="Ista Proforma-SemiboldItalic" w:hAnsi="Ista Proforma-SemiboldItalic"/>
          <w:sz w:val="16"/>
          <w:szCs w:val="16"/>
          <w:lang w:val="en-US"/>
        </w:rPr>
        <w:t>www.ista.be</w:t>
      </w:r>
    </w:hyperlink>
    <w:r w:rsidRPr="0031602F">
      <w:rPr>
        <w:rFonts w:ascii="Ista Proforma-SemiboldItalic" w:hAnsi="Ista Proforma-SemiboldItalic"/>
        <w:sz w:val="16"/>
        <w:szCs w:val="16"/>
        <w:lang w:val="en-US"/>
      </w:rPr>
      <w:t xml:space="preserve"> / </w:t>
    </w:r>
    <w:hyperlink r:id="rId2" w:history="1">
      <w:r w:rsidRPr="0031602F">
        <w:rPr>
          <w:rStyle w:val="Hyperlink"/>
          <w:rFonts w:ascii="Ista Proforma-SemiboldItalic" w:hAnsi="Ista Proforma-SemiboldItalic"/>
          <w:sz w:val="16"/>
          <w:szCs w:val="16"/>
          <w:lang w:val="en-US"/>
        </w:rPr>
        <w:t>Info@ista.be</w:t>
      </w:r>
    </w:hyperlink>
    <w:r w:rsidRPr="0031602F">
      <w:rPr>
        <w:rFonts w:ascii="Ista Proforma-SemiboldItalic" w:hAnsi="Ista Proforma-SemiboldItalic"/>
        <w:sz w:val="16"/>
        <w:szCs w:val="16"/>
        <w:lang w:val="en-US"/>
      </w:rPr>
      <w:tab/>
      <w:t>Entrepreneur/Ondernemer 09.27.01</w:t>
    </w:r>
    <w:r w:rsidRPr="0031602F">
      <w:rPr>
        <w:sz w:val="16"/>
        <w:szCs w:val="16"/>
        <w:lang w:val="en-US"/>
      </w:rPr>
      <w:tab/>
    </w:r>
  </w:p>
  <w:p w:rsidR="009D0A25" w:rsidRPr="003E4F6D" w:rsidRDefault="009D0A2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BB" w:rsidRDefault="00522BBB" w:rsidP="00C97248">
      <w:r>
        <w:separator/>
      </w:r>
    </w:p>
  </w:footnote>
  <w:footnote w:type="continuationSeparator" w:id="0">
    <w:p w:rsidR="00522BBB" w:rsidRDefault="00522BBB" w:rsidP="00C97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A25" w:rsidRPr="00AD48EE" w:rsidRDefault="009D0A25" w:rsidP="00AD48EE">
    <w:pPr>
      <w:pStyle w:val="Header"/>
    </w:pPr>
    <w:r w:rsidRPr="005673A4">
      <w:rPr>
        <w:noProof/>
      </w:rPr>
      <w:tab/>
    </w:r>
    <w:r w:rsidR="00161E36" w:rsidRPr="00161E36">
      <w:rPr>
        <w:noProof/>
        <w:lang w:eastAsia="fr-BE"/>
      </w:rPr>
      <w:drawing>
        <wp:anchor distT="0" distB="0" distL="114300" distR="114300" simplePos="0" relativeHeight="251661312" behindDoc="0" locked="0" layoutInCell="1" allowOverlap="1" wp14:anchorId="51608828" wp14:editId="7F544649">
          <wp:simplePos x="0" y="0"/>
          <wp:positionH relativeFrom="column">
            <wp:posOffset>6127367</wp:posOffset>
          </wp:positionH>
          <wp:positionV relativeFrom="paragraph">
            <wp:posOffset>-112143</wp:posOffset>
          </wp:positionV>
          <wp:extent cx="1016119" cy="448573"/>
          <wp:effectExtent l="19050" t="0" r="0" b="0"/>
          <wp:wrapNone/>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20" cy="448574"/>
                  </a:xfrm>
                  <a:prstGeom prst="rect">
                    <a:avLst/>
                  </a:prstGeom>
                  <a:noFill/>
                </pic:spPr>
              </pic:pic>
            </a:graphicData>
          </a:graphic>
        </wp:anchor>
      </w:drawing>
    </w:r>
    <w:r w:rsidR="00161E36" w:rsidRPr="00161E36">
      <w:rPr>
        <w:noProof/>
        <w:lang w:eastAsia="fr-BE"/>
      </w:rPr>
      <w:drawing>
        <wp:anchor distT="0" distB="0" distL="114300" distR="114300" simplePos="0" relativeHeight="251659264" behindDoc="1" locked="0" layoutInCell="1" allowOverlap="1" wp14:anchorId="5F1963F7" wp14:editId="6C1CE7E6">
          <wp:simplePos x="0" y="0"/>
          <wp:positionH relativeFrom="column">
            <wp:posOffset>-256181</wp:posOffset>
          </wp:positionH>
          <wp:positionV relativeFrom="paragraph">
            <wp:posOffset>-439947</wp:posOffset>
          </wp:positionV>
          <wp:extent cx="7925879" cy="1354347"/>
          <wp:effectExtent l="19050" t="0" r="0" b="0"/>
          <wp:wrapNone/>
          <wp:docPr id="11"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2"/>
                  <a:srcRect/>
                  <a:stretch>
                    <a:fillRect/>
                  </a:stretch>
                </pic:blipFill>
                <pic:spPr bwMode="auto">
                  <a:xfrm>
                    <a:off x="0" y="0"/>
                    <a:ext cx="7925879" cy="1354347"/>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71E" w:rsidRDefault="00EF771E">
    <w:pPr>
      <w:pStyle w:val="Header"/>
    </w:pPr>
    <w:r w:rsidRPr="00161E36">
      <w:rPr>
        <w:noProof/>
        <w:lang w:eastAsia="fr-BE"/>
      </w:rPr>
      <w:drawing>
        <wp:anchor distT="0" distB="0" distL="114300" distR="114300" simplePos="0" relativeHeight="251663360" behindDoc="0" locked="0" layoutInCell="1" allowOverlap="1" wp14:anchorId="1B4B387F" wp14:editId="2FC31CC1">
          <wp:simplePos x="0" y="0"/>
          <wp:positionH relativeFrom="column">
            <wp:posOffset>6045429</wp:posOffset>
          </wp:positionH>
          <wp:positionV relativeFrom="paragraph">
            <wp:posOffset>-127610</wp:posOffset>
          </wp:positionV>
          <wp:extent cx="1016119" cy="448573"/>
          <wp:effectExtent l="0" t="0" r="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19" cy="448573"/>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E01"/>
    <w:multiLevelType w:val="hybridMultilevel"/>
    <w:tmpl w:val="94E6BF68"/>
    <w:lvl w:ilvl="0" w:tplc="6100C3FE">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
    <w:nsid w:val="02CF6DF6"/>
    <w:multiLevelType w:val="hybridMultilevel"/>
    <w:tmpl w:val="AEF2F0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92E60B3"/>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3">
    <w:nsid w:val="1D102559"/>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4">
    <w:nsid w:val="1F7E5794"/>
    <w:multiLevelType w:val="hybridMultilevel"/>
    <w:tmpl w:val="148A7368"/>
    <w:lvl w:ilvl="0" w:tplc="52E4506E">
      <w:start w:val="4"/>
      <w:numFmt w:val="bullet"/>
      <w:lvlText w:val=""/>
      <w:lvlJc w:val="left"/>
      <w:pPr>
        <w:ind w:left="1080" w:hanging="360"/>
      </w:pPr>
      <w:rPr>
        <w:rFonts w:ascii="Symbol" w:eastAsia="Times New Roman" w:hAnsi="Symbol" w:hint="default"/>
      </w:rPr>
    </w:lvl>
    <w:lvl w:ilvl="1" w:tplc="080C0003" w:tentative="1">
      <w:start w:val="1"/>
      <w:numFmt w:val="bullet"/>
      <w:lvlText w:val="o"/>
      <w:lvlJc w:val="left"/>
      <w:pPr>
        <w:ind w:left="1800" w:hanging="360"/>
      </w:pPr>
      <w:rPr>
        <w:rFonts w:ascii="Courier New" w:hAnsi="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22CD57D8"/>
    <w:multiLevelType w:val="hybridMultilevel"/>
    <w:tmpl w:val="3D16E240"/>
    <w:lvl w:ilvl="0" w:tplc="F988A2A0">
      <w:start w:val="1"/>
      <w:numFmt w:val="decimal"/>
      <w:lvlText w:val="(%1)"/>
      <w:lvlJc w:val="left"/>
      <w:pPr>
        <w:ind w:left="1080" w:hanging="360"/>
      </w:pPr>
      <w:rPr>
        <w:rFonts w:ascii="Calibri" w:hAnsi="Calibri" w:cs="Calibri" w:hint="default"/>
        <w:b/>
        <w:color w:val="1F497D"/>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6">
    <w:nsid w:val="298472DB"/>
    <w:multiLevelType w:val="hybridMultilevel"/>
    <w:tmpl w:val="39C22D9E"/>
    <w:lvl w:ilvl="0" w:tplc="E378F136">
      <w:start w:val="1"/>
      <w:numFmt w:val="decimal"/>
      <w:lvlText w:val="(%1)"/>
      <w:lvlJc w:val="left"/>
      <w:pPr>
        <w:ind w:left="1845" w:hanging="360"/>
      </w:pPr>
      <w:rPr>
        <w:rFonts w:ascii="Calibri" w:hAnsi="Calibri" w:cs="Calibri" w:hint="default"/>
        <w:b/>
        <w:color w:val="1F497D"/>
      </w:rPr>
    </w:lvl>
    <w:lvl w:ilvl="1" w:tplc="080C0019" w:tentative="1">
      <w:start w:val="1"/>
      <w:numFmt w:val="lowerLetter"/>
      <w:lvlText w:val="%2."/>
      <w:lvlJc w:val="left"/>
      <w:pPr>
        <w:ind w:left="2565" w:hanging="360"/>
      </w:pPr>
      <w:rPr>
        <w:rFonts w:cs="Times New Roman"/>
      </w:rPr>
    </w:lvl>
    <w:lvl w:ilvl="2" w:tplc="080C001B" w:tentative="1">
      <w:start w:val="1"/>
      <w:numFmt w:val="lowerRoman"/>
      <w:lvlText w:val="%3."/>
      <w:lvlJc w:val="right"/>
      <w:pPr>
        <w:ind w:left="3285" w:hanging="180"/>
      </w:pPr>
      <w:rPr>
        <w:rFonts w:cs="Times New Roman"/>
      </w:rPr>
    </w:lvl>
    <w:lvl w:ilvl="3" w:tplc="080C000F" w:tentative="1">
      <w:start w:val="1"/>
      <w:numFmt w:val="decimal"/>
      <w:lvlText w:val="%4."/>
      <w:lvlJc w:val="left"/>
      <w:pPr>
        <w:ind w:left="4005" w:hanging="360"/>
      </w:pPr>
      <w:rPr>
        <w:rFonts w:cs="Times New Roman"/>
      </w:rPr>
    </w:lvl>
    <w:lvl w:ilvl="4" w:tplc="080C0019" w:tentative="1">
      <w:start w:val="1"/>
      <w:numFmt w:val="lowerLetter"/>
      <w:lvlText w:val="%5."/>
      <w:lvlJc w:val="left"/>
      <w:pPr>
        <w:ind w:left="4725" w:hanging="360"/>
      </w:pPr>
      <w:rPr>
        <w:rFonts w:cs="Times New Roman"/>
      </w:rPr>
    </w:lvl>
    <w:lvl w:ilvl="5" w:tplc="080C001B" w:tentative="1">
      <w:start w:val="1"/>
      <w:numFmt w:val="lowerRoman"/>
      <w:lvlText w:val="%6."/>
      <w:lvlJc w:val="right"/>
      <w:pPr>
        <w:ind w:left="5445" w:hanging="180"/>
      </w:pPr>
      <w:rPr>
        <w:rFonts w:cs="Times New Roman"/>
      </w:rPr>
    </w:lvl>
    <w:lvl w:ilvl="6" w:tplc="080C000F" w:tentative="1">
      <w:start w:val="1"/>
      <w:numFmt w:val="decimal"/>
      <w:lvlText w:val="%7."/>
      <w:lvlJc w:val="left"/>
      <w:pPr>
        <w:ind w:left="6165" w:hanging="360"/>
      </w:pPr>
      <w:rPr>
        <w:rFonts w:cs="Times New Roman"/>
      </w:rPr>
    </w:lvl>
    <w:lvl w:ilvl="7" w:tplc="080C0019" w:tentative="1">
      <w:start w:val="1"/>
      <w:numFmt w:val="lowerLetter"/>
      <w:lvlText w:val="%8."/>
      <w:lvlJc w:val="left"/>
      <w:pPr>
        <w:ind w:left="6885" w:hanging="360"/>
      </w:pPr>
      <w:rPr>
        <w:rFonts w:cs="Times New Roman"/>
      </w:rPr>
    </w:lvl>
    <w:lvl w:ilvl="8" w:tplc="080C001B" w:tentative="1">
      <w:start w:val="1"/>
      <w:numFmt w:val="lowerRoman"/>
      <w:lvlText w:val="%9."/>
      <w:lvlJc w:val="right"/>
      <w:pPr>
        <w:ind w:left="7605" w:hanging="180"/>
      </w:pPr>
      <w:rPr>
        <w:rFonts w:cs="Times New Roman"/>
      </w:rPr>
    </w:lvl>
  </w:abstractNum>
  <w:abstractNum w:abstractNumId="7">
    <w:nsid w:val="36EF39E4"/>
    <w:multiLevelType w:val="hybridMultilevel"/>
    <w:tmpl w:val="1BA8803E"/>
    <w:lvl w:ilvl="0" w:tplc="B3CE882A">
      <w:start w:val="64"/>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8">
    <w:nsid w:val="4CA21540"/>
    <w:multiLevelType w:val="hybridMultilevel"/>
    <w:tmpl w:val="FFAAB3E0"/>
    <w:lvl w:ilvl="0" w:tplc="A8D2EAEC">
      <w:start w:val="101"/>
      <w:numFmt w:val="bullet"/>
      <w:lvlText w:val="-"/>
      <w:lvlJc w:val="left"/>
      <w:pPr>
        <w:tabs>
          <w:tab w:val="num" w:pos="1080"/>
        </w:tabs>
        <w:ind w:left="1080" w:hanging="360"/>
      </w:pPr>
      <w:rPr>
        <w:rFonts w:ascii="Times New Roman" w:eastAsia="Times New Roman" w:hAnsi="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4F79265F"/>
    <w:multiLevelType w:val="hybridMultilevel"/>
    <w:tmpl w:val="910AB822"/>
    <w:lvl w:ilvl="0" w:tplc="76A403D4">
      <w:start w:val="1"/>
      <w:numFmt w:val="decimal"/>
      <w:lvlText w:val="(%1)"/>
      <w:lvlJc w:val="left"/>
      <w:pPr>
        <w:ind w:left="360" w:hanging="360"/>
      </w:pPr>
      <w:rPr>
        <w:rFonts w:cs="Calibri" w:hint="default"/>
        <w:b/>
        <w:sz w:val="14"/>
        <w:szCs w:val="14"/>
      </w:rPr>
    </w:lvl>
    <w:lvl w:ilvl="1" w:tplc="04070019">
      <w:start w:val="1"/>
      <w:numFmt w:val="lowerLetter"/>
      <w:lvlText w:val="%2."/>
      <w:lvlJc w:val="left"/>
      <w:pPr>
        <w:tabs>
          <w:tab w:val="num" w:pos="1014"/>
        </w:tabs>
        <w:ind w:left="1014" w:hanging="360"/>
      </w:pPr>
      <w:rPr>
        <w:rFonts w:cs="Times New Roman"/>
      </w:rPr>
    </w:lvl>
    <w:lvl w:ilvl="2" w:tplc="0407001B" w:tentative="1">
      <w:start w:val="1"/>
      <w:numFmt w:val="lowerRoman"/>
      <w:lvlText w:val="%3."/>
      <w:lvlJc w:val="right"/>
      <w:pPr>
        <w:tabs>
          <w:tab w:val="num" w:pos="1734"/>
        </w:tabs>
        <w:ind w:left="1734" w:hanging="180"/>
      </w:pPr>
      <w:rPr>
        <w:rFonts w:cs="Times New Roman"/>
      </w:rPr>
    </w:lvl>
    <w:lvl w:ilvl="3" w:tplc="0407000F" w:tentative="1">
      <w:start w:val="1"/>
      <w:numFmt w:val="decimal"/>
      <w:lvlText w:val="%4."/>
      <w:lvlJc w:val="left"/>
      <w:pPr>
        <w:tabs>
          <w:tab w:val="num" w:pos="2454"/>
        </w:tabs>
        <w:ind w:left="2454" w:hanging="360"/>
      </w:pPr>
      <w:rPr>
        <w:rFonts w:cs="Times New Roman"/>
      </w:rPr>
    </w:lvl>
    <w:lvl w:ilvl="4" w:tplc="04070019" w:tentative="1">
      <w:start w:val="1"/>
      <w:numFmt w:val="lowerLetter"/>
      <w:lvlText w:val="%5."/>
      <w:lvlJc w:val="left"/>
      <w:pPr>
        <w:tabs>
          <w:tab w:val="num" w:pos="3174"/>
        </w:tabs>
        <w:ind w:left="3174" w:hanging="360"/>
      </w:pPr>
      <w:rPr>
        <w:rFonts w:cs="Times New Roman"/>
      </w:rPr>
    </w:lvl>
    <w:lvl w:ilvl="5" w:tplc="0407001B" w:tentative="1">
      <w:start w:val="1"/>
      <w:numFmt w:val="lowerRoman"/>
      <w:lvlText w:val="%6."/>
      <w:lvlJc w:val="right"/>
      <w:pPr>
        <w:tabs>
          <w:tab w:val="num" w:pos="3894"/>
        </w:tabs>
        <w:ind w:left="3894" w:hanging="180"/>
      </w:pPr>
      <w:rPr>
        <w:rFonts w:cs="Times New Roman"/>
      </w:rPr>
    </w:lvl>
    <w:lvl w:ilvl="6" w:tplc="0407000F" w:tentative="1">
      <w:start w:val="1"/>
      <w:numFmt w:val="decimal"/>
      <w:lvlText w:val="%7."/>
      <w:lvlJc w:val="left"/>
      <w:pPr>
        <w:tabs>
          <w:tab w:val="num" w:pos="4614"/>
        </w:tabs>
        <w:ind w:left="4614" w:hanging="360"/>
      </w:pPr>
      <w:rPr>
        <w:rFonts w:cs="Times New Roman"/>
      </w:rPr>
    </w:lvl>
    <w:lvl w:ilvl="7" w:tplc="04070019" w:tentative="1">
      <w:start w:val="1"/>
      <w:numFmt w:val="lowerLetter"/>
      <w:lvlText w:val="%8."/>
      <w:lvlJc w:val="left"/>
      <w:pPr>
        <w:tabs>
          <w:tab w:val="num" w:pos="5334"/>
        </w:tabs>
        <w:ind w:left="5334" w:hanging="360"/>
      </w:pPr>
      <w:rPr>
        <w:rFonts w:cs="Times New Roman"/>
      </w:rPr>
    </w:lvl>
    <w:lvl w:ilvl="8" w:tplc="0407001B" w:tentative="1">
      <w:start w:val="1"/>
      <w:numFmt w:val="lowerRoman"/>
      <w:lvlText w:val="%9."/>
      <w:lvlJc w:val="right"/>
      <w:pPr>
        <w:tabs>
          <w:tab w:val="num" w:pos="6054"/>
        </w:tabs>
        <w:ind w:left="6054" w:hanging="180"/>
      </w:pPr>
      <w:rPr>
        <w:rFonts w:cs="Times New Roman"/>
      </w:rPr>
    </w:lvl>
  </w:abstractNum>
  <w:abstractNum w:abstractNumId="10">
    <w:nsid w:val="51F14BAF"/>
    <w:multiLevelType w:val="hybridMultilevel"/>
    <w:tmpl w:val="1A0EF01C"/>
    <w:lvl w:ilvl="0" w:tplc="2408C30C">
      <w:start w:val="1"/>
      <w:numFmt w:val="decimal"/>
      <w:lvlText w:val="(%1)"/>
      <w:lvlJc w:val="left"/>
      <w:pPr>
        <w:ind w:left="720" w:hanging="360"/>
      </w:pPr>
      <w:rPr>
        <w:rFonts w:cs="Times New Roman" w:hint="default"/>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1">
    <w:nsid w:val="52C1790B"/>
    <w:multiLevelType w:val="hybridMultilevel"/>
    <w:tmpl w:val="F5566DE8"/>
    <w:lvl w:ilvl="0" w:tplc="76A403D4">
      <w:start w:val="1"/>
      <w:numFmt w:val="decimal"/>
      <w:lvlText w:val="(%1)"/>
      <w:lvlJc w:val="left"/>
      <w:pPr>
        <w:ind w:left="1495" w:hanging="360"/>
      </w:pPr>
      <w:rPr>
        <w:rFonts w:cs="Calibri" w:hint="default"/>
        <w:b/>
        <w:sz w:val="14"/>
        <w:szCs w:val="14"/>
      </w:rPr>
    </w:lvl>
    <w:lvl w:ilvl="1" w:tplc="04070019" w:tentative="1">
      <w:start w:val="1"/>
      <w:numFmt w:val="lowerLetter"/>
      <w:lvlText w:val="%2."/>
      <w:lvlJc w:val="left"/>
      <w:pPr>
        <w:tabs>
          <w:tab w:val="num" w:pos="2149"/>
        </w:tabs>
        <w:ind w:left="2149" w:hanging="360"/>
      </w:pPr>
      <w:rPr>
        <w:rFonts w:cs="Times New Roman"/>
      </w:rPr>
    </w:lvl>
    <w:lvl w:ilvl="2" w:tplc="0407001B" w:tentative="1">
      <w:start w:val="1"/>
      <w:numFmt w:val="lowerRoman"/>
      <w:lvlText w:val="%3."/>
      <w:lvlJc w:val="right"/>
      <w:pPr>
        <w:tabs>
          <w:tab w:val="num" w:pos="2869"/>
        </w:tabs>
        <w:ind w:left="2869" w:hanging="180"/>
      </w:pPr>
      <w:rPr>
        <w:rFonts w:cs="Times New Roman"/>
      </w:rPr>
    </w:lvl>
    <w:lvl w:ilvl="3" w:tplc="0407000F" w:tentative="1">
      <w:start w:val="1"/>
      <w:numFmt w:val="decimal"/>
      <w:lvlText w:val="%4."/>
      <w:lvlJc w:val="left"/>
      <w:pPr>
        <w:tabs>
          <w:tab w:val="num" w:pos="3589"/>
        </w:tabs>
        <w:ind w:left="3589" w:hanging="360"/>
      </w:pPr>
      <w:rPr>
        <w:rFonts w:cs="Times New Roman"/>
      </w:rPr>
    </w:lvl>
    <w:lvl w:ilvl="4" w:tplc="04070019" w:tentative="1">
      <w:start w:val="1"/>
      <w:numFmt w:val="lowerLetter"/>
      <w:lvlText w:val="%5."/>
      <w:lvlJc w:val="left"/>
      <w:pPr>
        <w:tabs>
          <w:tab w:val="num" w:pos="4309"/>
        </w:tabs>
        <w:ind w:left="4309" w:hanging="360"/>
      </w:pPr>
      <w:rPr>
        <w:rFonts w:cs="Times New Roman"/>
      </w:rPr>
    </w:lvl>
    <w:lvl w:ilvl="5" w:tplc="0407001B" w:tentative="1">
      <w:start w:val="1"/>
      <w:numFmt w:val="lowerRoman"/>
      <w:lvlText w:val="%6."/>
      <w:lvlJc w:val="right"/>
      <w:pPr>
        <w:tabs>
          <w:tab w:val="num" w:pos="5029"/>
        </w:tabs>
        <w:ind w:left="5029" w:hanging="180"/>
      </w:pPr>
      <w:rPr>
        <w:rFonts w:cs="Times New Roman"/>
      </w:rPr>
    </w:lvl>
    <w:lvl w:ilvl="6" w:tplc="0407000F" w:tentative="1">
      <w:start w:val="1"/>
      <w:numFmt w:val="decimal"/>
      <w:lvlText w:val="%7."/>
      <w:lvlJc w:val="left"/>
      <w:pPr>
        <w:tabs>
          <w:tab w:val="num" w:pos="5749"/>
        </w:tabs>
        <w:ind w:left="5749" w:hanging="360"/>
      </w:pPr>
      <w:rPr>
        <w:rFonts w:cs="Times New Roman"/>
      </w:rPr>
    </w:lvl>
    <w:lvl w:ilvl="7" w:tplc="04070019" w:tentative="1">
      <w:start w:val="1"/>
      <w:numFmt w:val="lowerLetter"/>
      <w:lvlText w:val="%8."/>
      <w:lvlJc w:val="left"/>
      <w:pPr>
        <w:tabs>
          <w:tab w:val="num" w:pos="6469"/>
        </w:tabs>
        <w:ind w:left="6469" w:hanging="360"/>
      </w:pPr>
      <w:rPr>
        <w:rFonts w:cs="Times New Roman"/>
      </w:rPr>
    </w:lvl>
    <w:lvl w:ilvl="8" w:tplc="0407001B" w:tentative="1">
      <w:start w:val="1"/>
      <w:numFmt w:val="lowerRoman"/>
      <w:lvlText w:val="%9."/>
      <w:lvlJc w:val="right"/>
      <w:pPr>
        <w:tabs>
          <w:tab w:val="num" w:pos="7189"/>
        </w:tabs>
        <w:ind w:left="7189" w:hanging="180"/>
      </w:pPr>
      <w:rPr>
        <w:rFonts w:cs="Times New Roman"/>
      </w:rPr>
    </w:lvl>
  </w:abstractNum>
  <w:abstractNum w:abstractNumId="12">
    <w:nsid w:val="54952B64"/>
    <w:multiLevelType w:val="hybridMultilevel"/>
    <w:tmpl w:val="AF8866F8"/>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3">
    <w:nsid w:val="63D238E4"/>
    <w:multiLevelType w:val="multilevel"/>
    <w:tmpl w:val="99665A52"/>
    <w:lvl w:ilvl="0">
      <w:start w:val="1"/>
      <w:numFmt w:val="bullet"/>
      <w:lvlText w:val=""/>
      <w:lvlJc w:val="left"/>
      <w:pPr>
        <w:tabs>
          <w:tab w:val="num" w:pos="1080"/>
        </w:tabs>
        <w:ind w:left="1080" w:hanging="360"/>
      </w:pPr>
      <w:rPr>
        <w:rFonts w:ascii="Symbol" w:hAnsi="Symbol" w:hint="default"/>
      </w:rPr>
    </w:lvl>
    <w:lvl w:ilvl="1">
      <w:start w:val="64"/>
      <w:numFmt w:val="bullet"/>
      <w:lvlText w:val="-"/>
      <w:lvlJc w:val="left"/>
      <w:pPr>
        <w:tabs>
          <w:tab w:val="num" w:pos="360"/>
        </w:tabs>
        <w:ind w:left="360" w:hanging="360"/>
      </w:pPr>
      <w:rPr>
        <w:rFonts w:ascii="Times New Roman" w:eastAsia="Times New Roman" w:hAnsi="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670E4DC6"/>
    <w:multiLevelType w:val="hybridMultilevel"/>
    <w:tmpl w:val="E5DE195E"/>
    <w:lvl w:ilvl="0" w:tplc="2D0EFE4A">
      <w:start w:val="26"/>
      <w:numFmt w:val="bullet"/>
      <w:lvlText w:val="-"/>
      <w:lvlJc w:val="left"/>
      <w:pPr>
        <w:tabs>
          <w:tab w:val="num" w:pos="3570"/>
        </w:tabs>
        <w:ind w:left="3570" w:hanging="705"/>
      </w:pPr>
      <w:rPr>
        <w:rFonts w:ascii="Times New Roman" w:eastAsia="Times New Roman" w:hAnsi="Times New Roman" w:hint="default"/>
      </w:rPr>
    </w:lvl>
    <w:lvl w:ilvl="1" w:tplc="040C0003" w:tentative="1">
      <w:start w:val="1"/>
      <w:numFmt w:val="bullet"/>
      <w:lvlText w:val="o"/>
      <w:lvlJc w:val="left"/>
      <w:pPr>
        <w:tabs>
          <w:tab w:val="num" w:pos="3945"/>
        </w:tabs>
        <w:ind w:left="3945" w:hanging="360"/>
      </w:pPr>
      <w:rPr>
        <w:rFonts w:ascii="Courier New" w:hAnsi="Courier New" w:hint="default"/>
      </w:rPr>
    </w:lvl>
    <w:lvl w:ilvl="2" w:tplc="040C0005" w:tentative="1">
      <w:start w:val="1"/>
      <w:numFmt w:val="bullet"/>
      <w:lvlText w:val=""/>
      <w:lvlJc w:val="left"/>
      <w:pPr>
        <w:tabs>
          <w:tab w:val="num" w:pos="4665"/>
        </w:tabs>
        <w:ind w:left="4665" w:hanging="360"/>
      </w:pPr>
      <w:rPr>
        <w:rFonts w:ascii="Wingdings" w:hAnsi="Wingdings" w:hint="default"/>
      </w:rPr>
    </w:lvl>
    <w:lvl w:ilvl="3" w:tplc="040C0001" w:tentative="1">
      <w:start w:val="1"/>
      <w:numFmt w:val="bullet"/>
      <w:lvlText w:val=""/>
      <w:lvlJc w:val="left"/>
      <w:pPr>
        <w:tabs>
          <w:tab w:val="num" w:pos="5385"/>
        </w:tabs>
        <w:ind w:left="5385" w:hanging="360"/>
      </w:pPr>
      <w:rPr>
        <w:rFonts w:ascii="Symbol" w:hAnsi="Symbol" w:hint="default"/>
      </w:rPr>
    </w:lvl>
    <w:lvl w:ilvl="4" w:tplc="040C0003" w:tentative="1">
      <w:start w:val="1"/>
      <w:numFmt w:val="bullet"/>
      <w:lvlText w:val="o"/>
      <w:lvlJc w:val="left"/>
      <w:pPr>
        <w:tabs>
          <w:tab w:val="num" w:pos="6105"/>
        </w:tabs>
        <w:ind w:left="6105" w:hanging="360"/>
      </w:pPr>
      <w:rPr>
        <w:rFonts w:ascii="Courier New" w:hAnsi="Courier New" w:hint="default"/>
      </w:rPr>
    </w:lvl>
    <w:lvl w:ilvl="5" w:tplc="040C0005" w:tentative="1">
      <w:start w:val="1"/>
      <w:numFmt w:val="bullet"/>
      <w:lvlText w:val=""/>
      <w:lvlJc w:val="left"/>
      <w:pPr>
        <w:tabs>
          <w:tab w:val="num" w:pos="6825"/>
        </w:tabs>
        <w:ind w:left="6825" w:hanging="360"/>
      </w:pPr>
      <w:rPr>
        <w:rFonts w:ascii="Wingdings" w:hAnsi="Wingdings" w:hint="default"/>
      </w:rPr>
    </w:lvl>
    <w:lvl w:ilvl="6" w:tplc="040C0001" w:tentative="1">
      <w:start w:val="1"/>
      <w:numFmt w:val="bullet"/>
      <w:lvlText w:val=""/>
      <w:lvlJc w:val="left"/>
      <w:pPr>
        <w:tabs>
          <w:tab w:val="num" w:pos="7545"/>
        </w:tabs>
        <w:ind w:left="7545" w:hanging="360"/>
      </w:pPr>
      <w:rPr>
        <w:rFonts w:ascii="Symbol" w:hAnsi="Symbol" w:hint="default"/>
      </w:rPr>
    </w:lvl>
    <w:lvl w:ilvl="7" w:tplc="040C0003" w:tentative="1">
      <w:start w:val="1"/>
      <w:numFmt w:val="bullet"/>
      <w:lvlText w:val="o"/>
      <w:lvlJc w:val="left"/>
      <w:pPr>
        <w:tabs>
          <w:tab w:val="num" w:pos="8265"/>
        </w:tabs>
        <w:ind w:left="8265" w:hanging="360"/>
      </w:pPr>
      <w:rPr>
        <w:rFonts w:ascii="Courier New" w:hAnsi="Courier New" w:hint="default"/>
      </w:rPr>
    </w:lvl>
    <w:lvl w:ilvl="8" w:tplc="040C0005" w:tentative="1">
      <w:start w:val="1"/>
      <w:numFmt w:val="bullet"/>
      <w:lvlText w:val=""/>
      <w:lvlJc w:val="left"/>
      <w:pPr>
        <w:tabs>
          <w:tab w:val="num" w:pos="8985"/>
        </w:tabs>
        <w:ind w:left="8985" w:hanging="360"/>
      </w:pPr>
      <w:rPr>
        <w:rFonts w:ascii="Wingdings" w:hAnsi="Wingdings" w:hint="default"/>
      </w:rPr>
    </w:lvl>
  </w:abstractNum>
  <w:abstractNum w:abstractNumId="15">
    <w:nsid w:val="68C82058"/>
    <w:multiLevelType w:val="hybridMultilevel"/>
    <w:tmpl w:val="ABC65A58"/>
    <w:lvl w:ilvl="0" w:tplc="4E429E34">
      <w:start w:val="1"/>
      <w:numFmt w:val="decimal"/>
      <w:lvlText w:val="(%1)"/>
      <w:lvlJc w:val="left"/>
      <w:pPr>
        <w:ind w:left="1335" w:hanging="360"/>
      </w:pPr>
      <w:rPr>
        <w:rFonts w:cs="Times New Roman" w:hint="default"/>
      </w:rPr>
    </w:lvl>
    <w:lvl w:ilvl="1" w:tplc="080C0019" w:tentative="1">
      <w:start w:val="1"/>
      <w:numFmt w:val="lowerLetter"/>
      <w:lvlText w:val="%2."/>
      <w:lvlJc w:val="left"/>
      <w:pPr>
        <w:ind w:left="2055" w:hanging="360"/>
      </w:pPr>
      <w:rPr>
        <w:rFonts w:cs="Times New Roman"/>
      </w:rPr>
    </w:lvl>
    <w:lvl w:ilvl="2" w:tplc="080C001B" w:tentative="1">
      <w:start w:val="1"/>
      <w:numFmt w:val="lowerRoman"/>
      <w:lvlText w:val="%3."/>
      <w:lvlJc w:val="right"/>
      <w:pPr>
        <w:ind w:left="2775" w:hanging="180"/>
      </w:pPr>
      <w:rPr>
        <w:rFonts w:cs="Times New Roman"/>
      </w:rPr>
    </w:lvl>
    <w:lvl w:ilvl="3" w:tplc="080C000F" w:tentative="1">
      <w:start w:val="1"/>
      <w:numFmt w:val="decimal"/>
      <w:lvlText w:val="%4."/>
      <w:lvlJc w:val="left"/>
      <w:pPr>
        <w:ind w:left="3495" w:hanging="360"/>
      </w:pPr>
      <w:rPr>
        <w:rFonts w:cs="Times New Roman"/>
      </w:rPr>
    </w:lvl>
    <w:lvl w:ilvl="4" w:tplc="080C0019" w:tentative="1">
      <w:start w:val="1"/>
      <w:numFmt w:val="lowerLetter"/>
      <w:lvlText w:val="%5."/>
      <w:lvlJc w:val="left"/>
      <w:pPr>
        <w:ind w:left="4215" w:hanging="360"/>
      </w:pPr>
      <w:rPr>
        <w:rFonts w:cs="Times New Roman"/>
      </w:rPr>
    </w:lvl>
    <w:lvl w:ilvl="5" w:tplc="080C001B" w:tentative="1">
      <w:start w:val="1"/>
      <w:numFmt w:val="lowerRoman"/>
      <w:lvlText w:val="%6."/>
      <w:lvlJc w:val="right"/>
      <w:pPr>
        <w:ind w:left="4935" w:hanging="180"/>
      </w:pPr>
      <w:rPr>
        <w:rFonts w:cs="Times New Roman"/>
      </w:rPr>
    </w:lvl>
    <w:lvl w:ilvl="6" w:tplc="080C000F" w:tentative="1">
      <w:start w:val="1"/>
      <w:numFmt w:val="decimal"/>
      <w:lvlText w:val="%7."/>
      <w:lvlJc w:val="left"/>
      <w:pPr>
        <w:ind w:left="5655" w:hanging="360"/>
      </w:pPr>
      <w:rPr>
        <w:rFonts w:cs="Times New Roman"/>
      </w:rPr>
    </w:lvl>
    <w:lvl w:ilvl="7" w:tplc="080C0019" w:tentative="1">
      <w:start w:val="1"/>
      <w:numFmt w:val="lowerLetter"/>
      <w:lvlText w:val="%8."/>
      <w:lvlJc w:val="left"/>
      <w:pPr>
        <w:ind w:left="6375" w:hanging="360"/>
      </w:pPr>
      <w:rPr>
        <w:rFonts w:cs="Times New Roman"/>
      </w:rPr>
    </w:lvl>
    <w:lvl w:ilvl="8" w:tplc="080C001B" w:tentative="1">
      <w:start w:val="1"/>
      <w:numFmt w:val="lowerRoman"/>
      <w:lvlText w:val="%9."/>
      <w:lvlJc w:val="right"/>
      <w:pPr>
        <w:ind w:left="7095" w:hanging="180"/>
      </w:pPr>
      <w:rPr>
        <w:rFonts w:cs="Times New Roman"/>
      </w:rPr>
    </w:lvl>
  </w:abstractNum>
  <w:abstractNum w:abstractNumId="16">
    <w:nsid w:val="6E156B61"/>
    <w:multiLevelType w:val="hybridMultilevel"/>
    <w:tmpl w:val="ECE2463C"/>
    <w:lvl w:ilvl="0" w:tplc="F47A859C">
      <w:start w:val="1"/>
      <w:numFmt w:val="decimal"/>
      <w:lvlText w:val="(%1)"/>
      <w:lvlJc w:val="left"/>
      <w:pPr>
        <w:ind w:left="1211" w:hanging="360"/>
      </w:pPr>
      <w:rPr>
        <w:rFonts w:hint="default"/>
        <w:b/>
        <w:sz w:val="18"/>
        <w:u w:val="none"/>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17">
    <w:nsid w:val="78204227"/>
    <w:multiLevelType w:val="hybridMultilevel"/>
    <w:tmpl w:val="5D4CBFDE"/>
    <w:lvl w:ilvl="0" w:tplc="CF88352C">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8">
    <w:nsid w:val="78C04318"/>
    <w:multiLevelType w:val="multilevel"/>
    <w:tmpl w:val="7DC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2B7691"/>
    <w:multiLevelType w:val="hybridMultilevel"/>
    <w:tmpl w:val="99665A52"/>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num w:numId="1">
    <w:abstractNumId w:val="18"/>
  </w:num>
  <w:num w:numId="2">
    <w:abstractNumId w:val="1"/>
  </w:num>
  <w:num w:numId="3">
    <w:abstractNumId w:val="15"/>
  </w:num>
  <w:num w:numId="4">
    <w:abstractNumId w:val="14"/>
  </w:num>
  <w:num w:numId="5">
    <w:abstractNumId w:val="0"/>
  </w:num>
  <w:num w:numId="6">
    <w:abstractNumId w:val="5"/>
  </w:num>
  <w:num w:numId="7">
    <w:abstractNumId w:val="6"/>
  </w:num>
  <w:num w:numId="8">
    <w:abstractNumId w:val="17"/>
  </w:num>
  <w:num w:numId="9">
    <w:abstractNumId w:val="10"/>
  </w:num>
  <w:num w:numId="10">
    <w:abstractNumId w:val="7"/>
  </w:num>
  <w:num w:numId="11">
    <w:abstractNumId w:val="4"/>
  </w:num>
  <w:num w:numId="12">
    <w:abstractNumId w:val="3"/>
  </w:num>
  <w:num w:numId="13">
    <w:abstractNumId w:val="9"/>
  </w:num>
  <w:num w:numId="14">
    <w:abstractNumId w:val="2"/>
  </w:num>
  <w:num w:numId="15">
    <w:abstractNumId w:val="11"/>
  </w:num>
  <w:num w:numId="16">
    <w:abstractNumId w:val="19"/>
  </w:num>
  <w:num w:numId="17">
    <w:abstractNumId w:val="13"/>
  </w:num>
  <w:num w:numId="18">
    <w:abstractNumId w:val="12"/>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A0"/>
    <w:rsid w:val="00000BB1"/>
    <w:rsid w:val="000013A6"/>
    <w:rsid w:val="000019F4"/>
    <w:rsid w:val="00002FAB"/>
    <w:rsid w:val="00005211"/>
    <w:rsid w:val="00006107"/>
    <w:rsid w:val="00012796"/>
    <w:rsid w:val="000159A1"/>
    <w:rsid w:val="00023C9C"/>
    <w:rsid w:val="00025482"/>
    <w:rsid w:val="00030C46"/>
    <w:rsid w:val="00031D11"/>
    <w:rsid w:val="00032E9A"/>
    <w:rsid w:val="000358FA"/>
    <w:rsid w:val="000366AE"/>
    <w:rsid w:val="000414FD"/>
    <w:rsid w:val="000436F0"/>
    <w:rsid w:val="00047B46"/>
    <w:rsid w:val="000518F3"/>
    <w:rsid w:val="00052B3F"/>
    <w:rsid w:val="00052D99"/>
    <w:rsid w:val="00060535"/>
    <w:rsid w:val="00065855"/>
    <w:rsid w:val="00065D31"/>
    <w:rsid w:val="000678FD"/>
    <w:rsid w:val="00075B52"/>
    <w:rsid w:val="0008048C"/>
    <w:rsid w:val="00092758"/>
    <w:rsid w:val="000A192B"/>
    <w:rsid w:val="000B2690"/>
    <w:rsid w:val="000B3940"/>
    <w:rsid w:val="000C26C7"/>
    <w:rsid w:val="000C631C"/>
    <w:rsid w:val="000D72AD"/>
    <w:rsid w:val="000E32BA"/>
    <w:rsid w:val="000E5C58"/>
    <w:rsid w:val="000E715C"/>
    <w:rsid w:val="000F2103"/>
    <w:rsid w:val="000F40EB"/>
    <w:rsid w:val="00106F05"/>
    <w:rsid w:val="00113648"/>
    <w:rsid w:val="001154BA"/>
    <w:rsid w:val="0011648E"/>
    <w:rsid w:val="00120A57"/>
    <w:rsid w:val="00123F9D"/>
    <w:rsid w:val="001253B5"/>
    <w:rsid w:val="0012571D"/>
    <w:rsid w:val="001340C9"/>
    <w:rsid w:val="00136E72"/>
    <w:rsid w:val="001454AB"/>
    <w:rsid w:val="0015207C"/>
    <w:rsid w:val="00155270"/>
    <w:rsid w:val="00161E36"/>
    <w:rsid w:val="001678E8"/>
    <w:rsid w:val="001738DD"/>
    <w:rsid w:val="001865DA"/>
    <w:rsid w:val="001866ED"/>
    <w:rsid w:val="00186BD4"/>
    <w:rsid w:val="00190832"/>
    <w:rsid w:val="00192A8F"/>
    <w:rsid w:val="0019390E"/>
    <w:rsid w:val="00195580"/>
    <w:rsid w:val="001A085C"/>
    <w:rsid w:val="001A2703"/>
    <w:rsid w:val="001C095A"/>
    <w:rsid w:val="001C2607"/>
    <w:rsid w:val="001D0A06"/>
    <w:rsid w:val="001D621F"/>
    <w:rsid w:val="001D7807"/>
    <w:rsid w:val="001E0497"/>
    <w:rsid w:val="001E5844"/>
    <w:rsid w:val="001F090E"/>
    <w:rsid w:val="00201F7F"/>
    <w:rsid w:val="0020351F"/>
    <w:rsid w:val="00207C1D"/>
    <w:rsid w:val="00223F44"/>
    <w:rsid w:val="00223F7C"/>
    <w:rsid w:val="00226063"/>
    <w:rsid w:val="0023237D"/>
    <w:rsid w:val="002400A9"/>
    <w:rsid w:val="0024046C"/>
    <w:rsid w:val="00241C0F"/>
    <w:rsid w:val="002433E7"/>
    <w:rsid w:val="0024743B"/>
    <w:rsid w:val="00250FE7"/>
    <w:rsid w:val="00265692"/>
    <w:rsid w:val="00265B07"/>
    <w:rsid w:val="0027373F"/>
    <w:rsid w:val="00274DA9"/>
    <w:rsid w:val="00281C3D"/>
    <w:rsid w:val="00283DA2"/>
    <w:rsid w:val="002860CD"/>
    <w:rsid w:val="0029332E"/>
    <w:rsid w:val="002A1506"/>
    <w:rsid w:val="002A2123"/>
    <w:rsid w:val="002A38C5"/>
    <w:rsid w:val="002A5E3D"/>
    <w:rsid w:val="002A6C4A"/>
    <w:rsid w:val="002D1964"/>
    <w:rsid w:val="002D3A25"/>
    <w:rsid w:val="002D3AAB"/>
    <w:rsid w:val="002D5DBD"/>
    <w:rsid w:val="002E0AB4"/>
    <w:rsid w:val="002E45E2"/>
    <w:rsid w:val="002F7D60"/>
    <w:rsid w:val="003009BE"/>
    <w:rsid w:val="0030687D"/>
    <w:rsid w:val="00310BDA"/>
    <w:rsid w:val="00310FFE"/>
    <w:rsid w:val="0031146D"/>
    <w:rsid w:val="0031150F"/>
    <w:rsid w:val="00314D80"/>
    <w:rsid w:val="003158CD"/>
    <w:rsid w:val="0031602F"/>
    <w:rsid w:val="003163A7"/>
    <w:rsid w:val="0032549C"/>
    <w:rsid w:val="00332B14"/>
    <w:rsid w:val="00336825"/>
    <w:rsid w:val="00341974"/>
    <w:rsid w:val="00346392"/>
    <w:rsid w:val="003501DE"/>
    <w:rsid w:val="00356E7D"/>
    <w:rsid w:val="0035745C"/>
    <w:rsid w:val="00357E72"/>
    <w:rsid w:val="00361D70"/>
    <w:rsid w:val="003623A9"/>
    <w:rsid w:val="003655EF"/>
    <w:rsid w:val="00371D36"/>
    <w:rsid w:val="00371F9A"/>
    <w:rsid w:val="00374364"/>
    <w:rsid w:val="003756B5"/>
    <w:rsid w:val="0038140B"/>
    <w:rsid w:val="003829D6"/>
    <w:rsid w:val="00383260"/>
    <w:rsid w:val="003843CB"/>
    <w:rsid w:val="00386EBF"/>
    <w:rsid w:val="0039631F"/>
    <w:rsid w:val="00396A56"/>
    <w:rsid w:val="00396BB8"/>
    <w:rsid w:val="003977B4"/>
    <w:rsid w:val="003A6A61"/>
    <w:rsid w:val="003B369F"/>
    <w:rsid w:val="003C195D"/>
    <w:rsid w:val="003E4F32"/>
    <w:rsid w:val="003E4F6D"/>
    <w:rsid w:val="003F0D54"/>
    <w:rsid w:val="00400570"/>
    <w:rsid w:val="00404357"/>
    <w:rsid w:val="00405BD9"/>
    <w:rsid w:val="0040780A"/>
    <w:rsid w:val="00413B9B"/>
    <w:rsid w:val="004148E3"/>
    <w:rsid w:val="00425761"/>
    <w:rsid w:val="004342E1"/>
    <w:rsid w:val="00442BDA"/>
    <w:rsid w:val="00444ED9"/>
    <w:rsid w:val="004453E9"/>
    <w:rsid w:val="00451E59"/>
    <w:rsid w:val="00453FAF"/>
    <w:rsid w:val="004545E4"/>
    <w:rsid w:val="0045729D"/>
    <w:rsid w:val="00462D60"/>
    <w:rsid w:val="00464F6A"/>
    <w:rsid w:val="004667FF"/>
    <w:rsid w:val="004705B8"/>
    <w:rsid w:val="00471982"/>
    <w:rsid w:val="00473517"/>
    <w:rsid w:val="00475304"/>
    <w:rsid w:val="00492287"/>
    <w:rsid w:val="004948F5"/>
    <w:rsid w:val="004A41FB"/>
    <w:rsid w:val="004A6D4F"/>
    <w:rsid w:val="004B5B3E"/>
    <w:rsid w:val="004B5DAC"/>
    <w:rsid w:val="004B653E"/>
    <w:rsid w:val="004B7C49"/>
    <w:rsid w:val="004C353C"/>
    <w:rsid w:val="004D5160"/>
    <w:rsid w:val="004D63DF"/>
    <w:rsid w:val="004D7136"/>
    <w:rsid w:val="004E369E"/>
    <w:rsid w:val="004E482E"/>
    <w:rsid w:val="004E5C0A"/>
    <w:rsid w:val="004F1758"/>
    <w:rsid w:val="004F5991"/>
    <w:rsid w:val="004F5D93"/>
    <w:rsid w:val="00505609"/>
    <w:rsid w:val="00510C40"/>
    <w:rsid w:val="00514A49"/>
    <w:rsid w:val="00514E26"/>
    <w:rsid w:val="00517191"/>
    <w:rsid w:val="00522BBB"/>
    <w:rsid w:val="00523C22"/>
    <w:rsid w:val="00534E1A"/>
    <w:rsid w:val="005514EE"/>
    <w:rsid w:val="00563DFE"/>
    <w:rsid w:val="0056719C"/>
    <w:rsid w:val="005673A4"/>
    <w:rsid w:val="005714FC"/>
    <w:rsid w:val="00571B06"/>
    <w:rsid w:val="0057261D"/>
    <w:rsid w:val="00575FB4"/>
    <w:rsid w:val="00576845"/>
    <w:rsid w:val="00577A3C"/>
    <w:rsid w:val="00583656"/>
    <w:rsid w:val="00586EF0"/>
    <w:rsid w:val="005870BE"/>
    <w:rsid w:val="005906AE"/>
    <w:rsid w:val="005A2FE8"/>
    <w:rsid w:val="005A3FEF"/>
    <w:rsid w:val="005A6CFF"/>
    <w:rsid w:val="005A71D9"/>
    <w:rsid w:val="005B6096"/>
    <w:rsid w:val="005B7D0C"/>
    <w:rsid w:val="005C38CF"/>
    <w:rsid w:val="005C4473"/>
    <w:rsid w:val="005C5248"/>
    <w:rsid w:val="005D11D6"/>
    <w:rsid w:val="005D3534"/>
    <w:rsid w:val="005D3725"/>
    <w:rsid w:val="005D4ED2"/>
    <w:rsid w:val="005E2622"/>
    <w:rsid w:val="00605B95"/>
    <w:rsid w:val="006129BC"/>
    <w:rsid w:val="00614B3F"/>
    <w:rsid w:val="00616131"/>
    <w:rsid w:val="00621B0D"/>
    <w:rsid w:val="006242EF"/>
    <w:rsid w:val="00627250"/>
    <w:rsid w:val="00635023"/>
    <w:rsid w:val="00640B09"/>
    <w:rsid w:val="00642593"/>
    <w:rsid w:val="00644A1E"/>
    <w:rsid w:val="006455B9"/>
    <w:rsid w:val="006472A1"/>
    <w:rsid w:val="00663BAC"/>
    <w:rsid w:val="00665F11"/>
    <w:rsid w:val="00666359"/>
    <w:rsid w:val="006670D9"/>
    <w:rsid w:val="006733CF"/>
    <w:rsid w:val="006742C8"/>
    <w:rsid w:val="0067722E"/>
    <w:rsid w:val="00677E82"/>
    <w:rsid w:val="00680051"/>
    <w:rsid w:val="006A391F"/>
    <w:rsid w:val="006B196D"/>
    <w:rsid w:val="006C29F5"/>
    <w:rsid w:val="006C38C6"/>
    <w:rsid w:val="006C7943"/>
    <w:rsid w:val="006C7EB4"/>
    <w:rsid w:val="006D007B"/>
    <w:rsid w:val="006D102D"/>
    <w:rsid w:val="006D16D6"/>
    <w:rsid w:val="006D1F05"/>
    <w:rsid w:val="006D7E27"/>
    <w:rsid w:val="006E2EA0"/>
    <w:rsid w:val="006E312F"/>
    <w:rsid w:val="006E4CB5"/>
    <w:rsid w:val="006E7087"/>
    <w:rsid w:val="006F067D"/>
    <w:rsid w:val="006F33A3"/>
    <w:rsid w:val="006F64A7"/>
    <w:rsid w:val="006F72F6"/>
    <w:rsid w:val="0070069F"/>
    <w:rsid w:val="00702BC3"/>
    <w:rsid w:val="00724010"/>
    <w:rsid w:val="00727F5F"/>
    <w:rsid w:val="007338C9"/>
    <w:rsid w:val="0074367D"/>
    <w:rsid w:val="007455DF"/>
    <w:rsid w:val="00752B75"/>
    <w:rsid w:val="0075352C"/>
    <w:rsid w:val="007734E9"/>
    <w:rsid w:val="0077412E"/>
    <w:rsid w:val="007807B1"/>
    <w:rsid w:val="00785D46"/>
    <w:rsid w:val="00792273"/>
    <w:rsid w:val="00797021"/>
    <w:rsid w:val="007973AD"/>
    <w:rsid w:val="007A1460"/>
    <w:rsid w:val="007A14B3"/>
    <w:rsid w:val="007B3B1F"/>
    <w:rsid w:val="007C079F"/>
    <w:rsid w:val="007D02F0"/>
    <w:rsid w:val="007D0BBF"/>
    <w:rsid w:val="007E0FF9"/>
    <w:rsid w:val="007E3B27"/>
    <w:rsid w:val="007E6ABA"/>
    <w:rsid w:val="007F5721"/>
    <w:rsid w:val="008047AE"/>
    <w:rsid w:val="00814762"/>
    <w:rsid w:val="00816163"/>
    <w:rsid w:val="00816361"/>
    <w:rsid w:val="00823433"/>
    <w:rsid w:val="00826B23"/>
    <w:rsid w:val="00827955"/>
    <w:rsid w:val="008312F4"/>
    <w:rsid w:val="008338C6"/>
    <w:rsid w:val="00840D6D"/>
    <w:rsid w:val="00841145"/>
    <w:rsid w:val="0084404E"/>
    <w:rsid w:val="00847112"/>
    <w:rsid w:val="008479B0"/>
    <w:rsid w:val="008615A0"/>
    <w:rsid w:val="008720AA"/>
    <w:rsid w:val="0087702E"/>
    <w:rsid w:val="00886D85"/>
    <w:rsid w:val="00894F89"/>
    <w:rsid w:val="008A1E26"/>
    <w:rsid w:val="008A1F8C"/>
    <w:rsid w:val="008A3874"/>
    <w:rsid w:val="008A3BC1"/>
    <w:rsid w:val="008A407F"/>
    <w:rsid w:val="008A6EAE"/>
    <w:rsid w:val="008B5156"/>
    <w:rsid w:val="008C53AB"/>
    <w:rsid w:val="008C62DD"/>
    <w:rsid w:val="008D342B"/>
    <w:rsid w:val="008E242B"/>
    <w:rsid w:val="008E331B"/>
    <w:rsid w:val="008E4066"/>
    <w:rsid w:val="008E40E5"/>
    <w:rsid w:val="008F1903"/>
    <w:rsid w:val="009053D0"/>
    <w:rsid w:val="00906A82"/>
    <w:rsid w:val="00910D17"/>
    <w:rsid w:val="00911DCC"/>
    <w:rsid w:val="00924CFA"/>
    <w:rsid w:val="00925C7A"/>
    <w:rsid w:val="00935CA3"/>
    <w:rsid w:val="0094364F"/>
    <w:rsid w:val="00943D47"/>
    <w:rsid w:val="0094697F"/>
    <w:rsid w:val="0095252F"/>
    <w:rsid w:val="00955860"/>
    <w:rsid w:val="00963793"/>
    <w:rsid w:val="009678AA"/>
    <w:rsid w:val="00967FA3"/>
    <w:rsid w:val="0097204C"/>
    <w:rsid w:val="00974055"/>
    <w:rsid w:val="009778DD"/>
    <w:rsid w:val="00986CA2"/>
    <w:rsid w:val="00992201"/>
    <w:rsid w:val="0099372B"/>
    <w:rsid w:val="00997C91"/>
    <w:rsid w:val="009A0EED"/>
    <w:rsid w:val="009A782C"/>
    <w:rsid w:val="009A7B70"/>
    <w:rsid w:val="009A7BDA"/>
    <w:rsid w:val="009B353E"/>
    <w:rsid w:val="009B4386"/>
    <w:rsid w:val="009B6735"/>
    <w:rsid w:val="009B7827"/>
    <w:rsid w:val="009D0A25"/>
    <w:rsid w:val="009D3066"/>
    <w:rsid w:val="009D7DED"/>
    <w:rsid w:val="009F0C8F"/>
    <w:rsid w:val="009F24FF"/>
    <w:rsid w:val="009F3BF9"/>
    <w:rsid w:val="009F50CF"/>
    <w:rsid w:val="00A1003B"/>
    <w:rsid w:val="00A12FAA"/>
    <w:rsid w:val="00A136C5"/>
    <w:rsid w:val="00A225E8"/>
    <w:rsid w:val="00A22F42"/>
    <w:rsid w:val="00A41B73"/>
    <w:rsid w:val="00A52E66"/>
    <w:rsid w:val="00A5424B"/>
    <w:rsid w:val="00A570C0"/>
    <w:rsid w:val="00A634EB"/>
    <w:rsid w:val="00A64517"/>
    <w:rsid w:val="00A649F3"/>
    <w:rsid w:val="00A65671"/>
    <w:rsid w:val="00A6694B"/>
    <w:rsid w:val="00A6696B"/>
    <w:rsid w:val="00A67526"/>
    <w:rsid w:val="00A70DD3"/>
    <w:rsid w:val="00A853F7"/>
    <w:rsid w:val="00A93864"/>
    <w:rsid w:val="00A95CEE"/>
    <w:rsid w:val="00AA1B64"/>
    <w:rsid w:val="00AA2604"/>
    <w:rsid w:val="00AB0530"/>
    <w:rsid w:val="00AB30ED"/>
    <w:rsid w:val="00AB6551"/>
    <w:rsid w:val="00AB7160"/>
    <w:rsid w:val="00AB72C6"/>
    <w:rsid w:val="00AC0BFB"/>
    <w:rsid w:val="00AC4A76"/>
    <w:rsid w:val="00AC4F4E"/>
    <w:rsid w:val="00AC4F53"/>
    <w:rsid w:val="00AD2789"/>
    <w:rsid w:val="00AD2FDF"/>
    <w:rsid w:val="00AD48EE"/>
    <w:rsid w:val="00AD6DC1"/>
    <w:rsid w:val="00AE0F45"/>
    <w:rsid w:val="00AE6A0D"/>
    <w:rsid w:val="00AE6B14"/>
    <w:rsid w:val="00AE759B"/>
    <w:rsid w:val="00AF095D"/>
    <w:rsid w:val="00AF28E9"/>
    <w:rsid w:val="00AF7545"/>
    <w:rsid w:val="00B041A6"/>
    <w:rsid w:val="00B04EFF"/>
    <w:rsid w:val="00B05B80"/>
    <w:rsid w:val="00B11FC8"/>
    <w:rsid w:val="00B15F2B"/>
    <w:rsid w:val="00B2501C"/>
    <w:rsid w:val="00B25490"/>
    <w:rsid w:val="00B26503"/>
    <w:rsid w:val="00B26D02"/>
    <w:rsid w:val="00B27137"/>
    <w:rsid w:val="00B27A8C"/>
    <w:rsid w:val="00B30AE6"/>
    <w:rsid w:val="00B329EA"/>
    <w:rsid w:val="00B32B36"/>
    <w:rsid w:val="00B41283"/>
    <w:rsid w:val="00B5236F"/>
    <w:rsid w:val="00B53A29"/>
    <w:rsid w:val="00B6286B"/>
    <w:rsid w:val="00B6379B"/>
    <w:rsid w:val="00B637CA"/>
    <w:rsid w:val="00B665A8"/>
    <w:rsid w:val="00B72041"/>
    <w:rsid w:val="00B73796"/>
    <w:rsid w:val="00B84EDD"/>
    <w:rsid w:val="00B85FD6"/>
    <w:rsid w:val="00B87876"/>
    <w:rsid w:val="00B916F1"/>
    <w:rsid w:val="00B962EE"/>
    <w:rsid w:val="00BA1B8D"/>
    <w:rsid w:val="00BA3D94"/>
    <w:rsid w:val="00BA7682"/>
    <w:rsid w:val="00BB5580"/>
    <w:rsid w:val="00BC1C2F"/>
    <w:rsid w:val="00BD5920"/>
    <w:rsid w:val="00BE2D96"/>
    <w:rsid w:val="00BE30B3"/>
    <w:rsid w:val="00BE38B9"/>
    <w:rsid w:val="00BF6421"/>
    <w:rsid w:val="00C010D2"/>
    <w:rsid w:val="00C04DEA"/>
    <w:rsid w:val="00C115F7"/>
    <w:rsid w:val="00C15500"/>
    <w:rsid w:val="00C214E8"/>
    <w:rsid w:val="00C21806"/>
    <w:rsid w:val="00C27A92"/>
    <w:rsid w:val="00C27B22"/>
    <w:rsid w:val="00C368B1"/>
    <w:rsid w:val="00C37BE5"/>
    <w:rsid w:val="00C40DA2"/>
    <w:rsid w:val="00C43705"/>
    <w:rsid w:val="00C43CF1"/>
    <w:rsid w:val="00C4414A"/>
    <w:rsid w:val="00C56C81"/>
    <w:rsid w:val="00C63199"/>
    <w:rsid w:val="00C702CF"/>
    <w:rsid w:val="00C72BB6"/>
    <w:rsid w:val="00C74F5D"/>
    <w:rsid w:val="00C75AD3"/>
    <w:rsid w:val="00C91D91"/>
    <w:rsid w:val="00C93E37"/>
    <w:rsid w:val="00C96311"/>
    <w:rsid w:val="00C97248"/>
    <w:rsid w:val="00CA4A72"/>
    <w:rsid w:val="00CB0F4D"/>
    <w:rsid w:val="00CB532B"/>
    <w:rsid w:val="00CD014B"/>
    <w:rsid w:val="00CD63AF"/>
    <w:rsid w:val="00CD74B6"/>
    <w:rsid w:val="00CF21F1"/>
    <w:rsid w:val="00D011B2"/>
    <w:rsid w:val="00D02F31"/>
    <w:rsid w:val="00D0485A"/>
    <w:rsid w:val="00D12A33"/>
    <w:rsid w:val="00D21D3D"/>
    <w:rsid w:val="00D31156"/>
    <w:rsid w:val="00D31AB4"/>
    <w:rsid w:val="00D36058"/>
    <w:rsid w:val="00D3744C"/>
    <w:rsid w:val="00D406CB"/>
    <w:rsid w:val="00D50BA6"/>
    <w:rsid w:val="00D6713A"/>
    <w:rsid w:val="00D71E5E"/>
    <w:rsid w:val="00D77FFD"/>
    <w:rsid w:val="00D80327"/>
    <w:rsid w:val="00D86695"/>
    <w:rsid w:val="00D86FF0"/>
    <w:rsid w:val="00D92D14"/>
    <w:rsid w:val="00D95675"/>
    <w:rsid w:val="00DA1118"/>
    <w:rsid w:val="00DA5245"/>
    <w:rsid w:val="00DA7D95"/>
    <w:rsid w:val="00DB2407"/>
    <w:rsid w:val="00DC59BE"/>
    <w:rsid w:val="00DE1E9A"/>
    <w:rsid w:val="00DE74C6"/>
    <w:rsid w:val="00DF0469"/>
    <w:rsid w:val="00E02DB9"/>
    <w:rsid w:val="00E03B10"/>
    <w:rsid w:val="00E03E1D"/>
    <w:rsid w:val="00E059F5"/>
    <w:rsid w:val="00E17EB7"/>
    <w:rsid w:val="00E43A4D"/>
    <w:rsid w:val="00E44A24"/>
    <w:rsid w:val="00E472A1"/>
    <w:rsid w:val="00E5000B"/>
    <w:rsid w:val="00E51249"/>
    <w:rsid w:val="00E55D45"/>
    <w:rsid w:val="00E646BD"/>
    <w:rsid w:val="00E653B0"/>
    <w:rsid w:val="00E65B60"/>
    <w:rsid w:val="00E73C25"/>
    <w:rsid w:val="00E80399"/>
    <w:rsid w:val="00E80B7B"/>
    <w:rsid w:val="00E83EA1"/>
    <w:rsid w:val="00E87EF4"/>
    <w:rsid w:val="00E9394D"/>
    <w:rsid w:val="00EA01CB"/>
    <w:rsid w:val="00EA6312"/>
    <w:rsid w:val="00EB73DB"/>
    <w:rsid w:val="00EC648A"/>
    <w:rsid w:val="00ED1727"/>
    <w:rsid w:val="00ED387A"/>
    <w:rsid w:val="00EE04D1"/>
    <w:rsid w:val="00EF30A7"/>
    <w:rsid w:val="00EF771E"/>
    <w:rsid w:val="00F04195"/>
    <w:rsid w:val="00F0726C"/>
    <w:rsid w:val="00F10D20"/>
    <w:rsid w:val="00F137F9"/>
    <w:rsid w:val="00F14679"/>
    <w:rsid w:val="00F163B0"/>
    <w:rsid w:val="00F16B94"/>
    <w:rsid w:val="00F200F5"/>
    <w:rsid w:val="00F22858"/>
    <w:rsid w:val="00F306E3"/>
    <w:rsid w:val="00F30F57"/>
    <w:rsid w:val="00F37184"/>
    <w:rsid w:val="00F40F07"/>
    <w:rsid w:val="00F53DCF"/>
    <w:rsid w:val="00F55BA7"/>
    <w:rsid w:val="00F66DAC"/>
    <w:rsid w:val="00F758C4"/>
    <w:rsid w:val="00F85557"/>
    <w:rsid w:val="00F8566E"/>
    <w:rsid w:val="00F85B14"/>
    <w:rsid w:val="00F874B3"/>
    <w:rsid w:val="00F93EF6"/>
    <w:rsid w:val="00F94405"/>
    <w:rsid w:val="00F955E4"/>
    <w:rsid w:val="00FA0A34"/>
    <w:rsid w:val="00FA1230"/>
    <w:rsid w:val="00FA2188"/>
    <w:rsid w:val="00FA4A33"/>
    <w:rsid w:val="00FB3842"/>
    <w:rsid w:val="00FB6BAB"/>
    <w:rsid w:val="00FC331B"/>
    <w:rsid w:val="00FD18A9"/>
    <w:rsid w:val="00FD383F"/>
    <w:rsid w:val="00FD447B"/>
    <w:rsid w:val="00FD5E40"/>
    <w:rsid w:val="00FD7792"/>
    <w:rsid w:val="00FE2C36"/>
    <w:rsid w:val="00FE2ED3"/>
    <w:rsid w:val="00FE321A"/>
    <w:rsid w:val="00FE6251"/>
    <w:rsid w:val="00FE74F6"/>
    <w:rsid w:val="00FF12D2"/>
    <w:rsid w:val="00FF4CB8"/>
    <w:rsid w:val="00FF772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Heading1">
    <w:name w:val="heading 1"/>
    <w:basedOn w:val="Normal"/>
    <w:next w:val="Normal"/>
    <w:link w:val="Heading1Char"/>
    <w:uiPriority w:val="99"/>
    <w:qFormat/>
    <w:rsid w:val="004948F5"/>
    <w:pPr>
      <w:keepNext/>
      <w:spacing w:before="120" w:after="60"/>
      <w:outlineLvl w:val="0"/>
    </w:pPr>
    <w:rPr>
      <w:rFonts w:cs="Arial"/>
      <w:b/>
      <w:bCs/>
      <w:color w:val="003366"/>
      <w:kern w:val="32"/>
      <w:sz w:val="28"/>
      <w:szCs w:val="32"/>
    </w:rPr>
  </w:style>
  <w:style w:type="paragraph" w:styleId="Heading2">
    <w:name w:val="heading 2"/>
    <w:basedOn w:val="Normal"/>
    <w:next w:val="Normal"/>
    <w:link w:val="Heading2Char"/>
    <w:uiPriority w:val="99"/>
    <w:qFormat/>
    <w:rsid w:val="00FA4A33"/>
    <w:pPr>
      <w:keepNext/>
      <w:spacing w:after="120" w:line="400" w:lineRule="exact"/>
      <w:outlineLvl w:val="1"/>
    </w:pPr>
    <w:rPr>
      <w:color w:val="FFFFFF"/>
      <w:sz w:val="28"/>
      <w:szCs w:val="20"/>
    </w:rPr>
  </w:style>
  <w:style w:type="paragraph" w:styleId="Heading3">
    <w:name w:val="heading 3"/>
    <w:basedOn w:val="Normal"/>
    <w:next w:val="Normal"/>
    <w:link w:val="Heading3Char"/>
    <w:uiPriority w:val="99"/>
    <w:qFormat/>
    <w:rsid w:val="00FA4A33"/>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FA4A33"/>
    <w:pPr>
      <w:keepNext/>
      <w:outlineLvl w:val="3"/>
    </w:pPr>
    <w:rPr>
      <w:color w:val="003300"/>
      <w:szCs w:val="20"/>
    </w:rPr>
  </w:style>
  <w:style w:type="paragraph" w:styleId="Heading9">
    <w:name w:val="heading 9"/>
    <w:basedOn w:val="Normal"/>
    <w:next w:val="Normal"/>
    <w:link w:val="Heading9Char"/>
    <w:uiPriority w:val="99"/>
    <w:qFormat/>
    <w:rsid w:val="00FA4A33"/>
    <w:pPr>
      <w:keepNext/>
      <w:outlineLvl w:val="8"/>
    </w:pPr>
    <w:rPr>
      <w:i/>
      <w:color w:val="008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54AB"/>
    <w:rPr>
      <w:rFonts w:ascii="Cambria" w:hAnsi="Cambria" w:cs="Times New Roman"/>
      <w:b/>
      <w:bCs/>
      <w:kern w:val="32"/>
      <w:sz w:val="32"/>
      <w:szCs w:val="32"/>
      <w:lang w:val="fr-BE" w:eastAsia="en-US"/>
    </w:rPr>
  </w:style>
  <w:style w:type="character" w:customStyle="1" w:styleId="Heading2Char">
    <w:name w:val="Heading 2 Char"/>
    <w:basedOn w:val="DefaultParagraphFont"/>
    <w:link w:val="Heading2"/>
    <w:uiPriority w:val="99"/>
    <w:semiHidden/>
    <w:locked/>
    <w:rsid w:val="001454AB"/>
    <w:rPr>
      <w:rFonts w:ascii="Cambria" w:hAnsi="Cambria" w:cs="Times New Roman"/>
      <w:b/>
      <w:bCs/>
      <w:i/>
      <w:iCs/>
      <w:sz w:val="28"/>
      <w:szCs w:val="28"/>
      <w:lang w:val="fr-BE" w:eastAsia="en-US"/>
    </w:rPr>
  </w:style>
  <w:style w:type="character" w:customStyle="1" w:styleId="Heading3Char">
    <w:name w:val="Heading 3 Char"/>
    <w:basedOn w:val="DefaultParagraphFont"/>
    <w:link w:val="Heading3"/>
    <w:uiPriority w:val="99"/>
    <w:semiHidden/>
    <w:locked/>
    <w:rsid w:val="001454AB"/>
    <w:rPr>
      <w:rFonts w:ascii="Cambria" w:hAnsi="Cambria" w:cs="Times New Roman"/>
      <w:b/>
      <w:bCs/>
      <w:sz w:val="26"/>
      <w:szCs w:val="26"/>
      <w:lang w:val="fr-BE" w:eastAsia="en-US"/>
    </w:rPr>
  </w:style>
  <w:style w:type="character" w:customStyle="1" w:styleId="Heading4Char">
    <w:name w:val="Heading 4 Char"/>
    <w:basedOn w:val="DefaultParagraphFont"/>
    <w:link w:val="Heading4"/>
    <w:uiPriority w:val="99"/>
    <w:semiHidden/>
    <w:locked/>
    <w:rsid w:val="001454AB"/>
    <w:rPr>
      <w:rFonts w:ascii="Calibri" w:hAnsi="Calibri" w:cs="Times New Roman"/>
      <w:b/>
      <w:bCs/>
      <w:sz w:val="28"/>
      <w:szCs w:val="28"/>
      <w:lang w:val="fr-BE" w:eastAsia="en-US"/>
    </w:rPr>
  </w:style>
  <w:style w:type="character" w:customStyle="1" w:styleId="Heading9Char">
    <w:name w:val="Heading 9 Char"/>
    <w:basedOn w:val="DefaultParagraphFont"/>
    <w:link w:val="Heading9"/>
    <w:uiPriority w:val="99"/>
    <w:semiHidden/>
    <w:locked/>
    <w:rsid w:val="001454AB"/>
    <w:rPr>
      <w:rFonts w:ascii="Cambria" w:hAnsi="Cambria" w:cs="Times New Roman"/>
      <w:lang w:val="fr-BE" w:eastAsia="en-US"/>
    </w:rPr>
  </w:style>
  <w:style w:type="paragraph" w:customStyle="1" w:styleId="Masthead">
    <w:name w:val="Masthead"/>
    <w:basedOn w:val="Heading1"/>
    <w:uiPriority w:val="99"/>
    <w:rsid w:val="0012571D"/>
    <w:pPr>
      <w:spacing w:before="0" w:after="0"/>
    </w:pPr>
    <w:rPr>
      <w:rFonts w:cs="Times New Roman"/>
      <w:b w:val="0"/>
      <w:bCs w:val="0"/>
      <w:kern w:val="0"/>
      <w:sz w:val="80"/>
      <w:szCs w:val="96"/>
    </w:rPr>
  </w:style>
  <w:style w:type="paragraph" w:styleId="BodyText">
    <w:name w:val="Body Text"/>
    <w:basedOn w:val="Normal"/>
    <w:link w:val="BodyTextChar"/>
    <w:uiPriority w:val="99"/>
    <w:rsid w:val="00FA4A33"/>
    <w:pPr>
      <w:spacing w:after="120" w:line="240" w:lineRule="atLeast"/>
    </w:pPr>
    <w:rPr>
      <w:color w:val="000000"/>
      <w:sz w:val="18"/>
      <w:szCs w:val="20"/>
    </w:rPr>
  </w:style>
  <w:style w:type="character" w:customStyle="1" w:styleId="BodyTextChar">
    <w:name w:val="Body Text Char"/>
    <w:basedOn w:val="DefaultParagraphFont"/>
    <w:link w:val="BodyText"/>
    <w:uiPriority w:val="99"/>
    <w:locked/>
    <w:rsid w:val="006D1F05"/>
    <w:rPr>
      <w:rFonts w:ascii="Century Gothic" w:hAnsi="Century Gothic" w:cs="Times New Roman"/>
      <w:color w:val="000000"/>
      <w:sz w:val="18"/>
      <w:lang w:val="en-US" w:eastAsia="en-US"/>
    </w:rPr>
  </w:style>
  <w:style w:type="paragraph" w:styleId="BodyTextIndent">
    <w:name w:val="Body Text Indent"/>
    <w:basedOn w:val="Normal"/>
    <w:link w:val="BodyTextIndentChar"/>
    <w:uiPriority w:val="99"/>
    <w:rsid w:val="00CB532B"/>
    <w:pPr>
      <w:tabs>
        <w:tab w:val="left" w:pos="180"/>
      </w:tabs>
      <w:spacing w:line="260" w:lineRule="exact"/>
      <w:ind w:left="187" w:hanging="187"/>
    </w:pPr>
    <w:rPr>
      <w:i/>
      <w:color w:val="003366"/>
      <w:sz w:val="18"/>
      <w:szCs w:val="20"/>
    </w:rPr>
  </w:style>
  <w:style w:type="character" w:customStyle="1" w:styleId="BodyTextIndentChar">
    <w:name w:val="Body Text Indent Char"/>
    <w:basedOn w:val="DefaultParagraphFont"/>
    <w:link w:val="BodyTextIndent"/>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Hyperlink">
    <w:name w:val="Hyperlink"/>
    <w:basedOn w:val="DefaultParagraphFont"/>
    <w:uiPriority w:val="99"/>
    <w:rsid w:val="00A95CEE"/>
    <w:rPr>
      <w:rFonts w:cs="Times New Roman"/>
      <w:color w:val="0000FF"/>
      <w:u w:val="single"/>
    </w:rPr>
  </w:style>
  <w:style w:type="paragraph" w:customStyle="1" w:styleId="ContactInformation">
    <w:name w:val="Contact Information"/>
    <w:basedOn w:val="BodyText"/>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BodyTextIndent"/>
    <w:uiPriority w:val="99"/>
    <w:rsid w:val="00451E59"/>
  </w:style>
  <w:style w:type="paragraph" w:customStyle="1" w:styleId="bodytext0">
    <w:name w:val="bodytext"/>
    <w:basedOn w:val="Normal"/>
    <w:uiPriority w:val="99"/>
    <w:rsid w:val="006F64A7"/>
    <w:pPr>
      <w:spacing w:before="100" w:beforeAutospacing="1" w:after="100" w:afterAutospacing="1"/>
    </w:pPr>
    <w:rPr>
      <w:rFonts w:ascii="Times New Roman" w:hAnsi="Times New Roman"/>
      <w:lang w:eastAsia="fr-BE"/>
    </w:rPr>
  </w:style>
  <w:style w:type="paragraph" w:styleId="BalloonText">
    <w:name w:val="Balloon Text"/>
    <w:basedOn w:val="Normal"/>
    <w:link w:val="BalloonTextChar"/>
    <w:uiPriority w:val="99"/>
    <w:rsid w:val="00FF12D2"/>
    <w:rPr>
      <w:rFonts w:ascii="Tahoma" w:hAnsi="Tahoma" w:cs="Tahoma"/>
      <w:sz w:val="16"/>
      <w:szCs w:val="16"/>
    </w:rPr>
  </w:style>
  <w:style w:type="character" w:customStyle="1" w:styleId="BalloonTextChar">
    <w:name w:val="Balloon Text Char"/>
    <w:basedOn w:val="DefaultParagraphFont"/>
    <w:link w:val="BalloonText"/>
    <w:uiPriority w:val="99"/>
    <w:locked/>
    <w:rsid w:val="00FF12D2"/>
    <w:rPr>
      <w:rFonts w:ascii="Tahoma" w:hAnsi="Tahoma" w:cs="Tahoma"/>
      <w:sz w:val="16"/>
      <w:szCs w:val="16"/>
      <w:lang w:val="en-US" w:eastAsia="en-US"/>
    </w:rPr>
  </w:style>
  <w:style w:type="table" w:styleId="TableGrid">
    <w:name w:val="Table Grid"/>
    <w:basedOn w:val="Table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B329EA"/>
    <w:pPr>
      <w:ind w:left="720"/>
      <w:contextualSpacing/>
    </w:pPr>
  </w:style>
  <w:style w:type="paragraph" w:styleId="Header">
    <w:name w:val="header"/>
    <w:basedOn w:val="Normal"/>
    <w:link w:val="HeaderChar"/>
    <w:uiPriority w:val="99"/>
    <w:rsid w:val="00C97248"/>
    <w:pPr>
      <w:tabs>
        <w:tab w:val="center" w:pos="4536"/>
        <w:tab w:val="right" w:pos="9072"/>
      </w:tabs>
    </w:pPr>
  </w:style>
  <w:style w:type="character" w:customStyle="1" w:styleId="HeaderChar">
    <w:name w:val="Header Char"/>
    <w:basedOn w:val="DefaultParagraphFont"/>
    <w:link w:val="Header"/>
    <w:uiPriority w:val="99"/>
    <w:locked/>
    <w:rsid w:val="00C97248"/>
    <w:rPr>
      <w:rFonts w:ascii="Century Gothic" w:hAnsi="Century Gothic" w:cs="Times New Roman"/>
      <w:sz w:val="24"/>
      <w:szCs w:val="24"/>
      <w:lang w:eastAsia="en-US"/>
    </w:rPr>
  </w:style>
  <w:style w:type="paragraph" w:styleId="Footer">
    <w:name w:val="footer"/>
    <w:basedOn w:val="Normal"/>
    <w:link w:val="FooterChar"/>
    <w:uiPriority w:val="99"/>
    <w:rsid w:val="00C97248"/>
    <w:pPr>
      <w:tabs>
        <w:tab w:val="center" w:pos="4536"/>
        <w:tab w:val="right" w:pos="9072"/>
      </w:tabs>
    </w:pPr>
  </w:style>
  <w:style w:type="character" w:customStyle="1" w:styleId="FooterChar">
    <w:name w:val="Footer Char"/>
    <w:basedOn w:val="DefaultParagraphFont"/>
    <w:link w:val="Footer"/>
    <w:uiPriority w:val="99"/>
    <w:locked/>
    <w:rsid w:val="00C97248"/>
    <w:rPr>
      <w:rFonts w:ascii="Century Gothic" w:hAnsi="Century Gothic" w:cs="Times New Roman"/>
      <w:sz w:val="24"/>
      <w:szCs w:val="24"/>
      <w:lang w:eastAsia="en-US"/>
    </w:rPr>
  </w:style>
  <w:style w:type="paragraph" w:styleId="BodyTextIndent2">
    <w:name w:val="Body Text Indent 2"/>
    <w:basedOn w:val="Normal"/>
    <w:link w:val="BodyTextIndent2Char"/>
    <w:uiPriority w:val="99"/>
    <w:semiHidden/>
    <w:unhideWhenUsed/>
    <w:rsid w:val="00EF771E"/>
    <w:pPr>
      <w:spacing w:after="120" w:line="480" w:lineRule="auto"/>
      <w:ind w:left="283"/>
    </w:pPr>
  </w:style>
  <w:style w:type="character" w:customStyle="1" w:styleId="BodyTextIndent2Char">
    <w:name w:val="Body Text Indent 2 Char"/>
    <w:basedOn w:val="DefaultParagraphFont"/>
    <w:link w:val="BodyTextIndent2"/>
    <w:uiPriority w:val="99"/>
    <w:semiHidden/>
    <w:rsid w:val="00EF771E"/>
    <w:rPr>
      <w:rFonts w:ascii="Century Gothic" w:hAnsi="Century Gothic"/>
      <w:sz w:val="24"/>
      <w:szCs w:val="24"/>
      <w:lang w:val="fr-BE" w:eastAsia="en-US"/>
    </w:rPr>
  </w:style>
  <w:style w:type="paragraph" w:styleId="BodyTextIndent3">
    <w:name w:val="Body Text Indent 3"/>
    <w:basedOn w:val="Normal"/>
    <w:link w:val="BodyTextIndent3Char"/>
    <w:uiPriority w:val="99"/>
    <w:semiHidden/>
    <w:unhideWhenUsed/>
    <w:rsid w:val="00EF771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771E"/>
    <w:rPr>
      <w:rFonts w:ascii="Century Gothic" w:hAnsi="Century Gothic"/>
      <w:sz w:val="16"/>
      <w:szCs w:val="16"/>
      <w:lang w:val="fr-BE" w:eastAsia="en-US"/>
    </w:rPr>
  </w:style>
  <w:style w:type="paragraph" w:styleId="FootnoteText">
    <w:name w:val="footnote text"/>
    <w:basedOn w:val="Normal"/>
    <w:link w:val="FootnoteTextChar"/>
    <w:uiPriority w:val="99"/>
    <w:semiHidden/>
    <w:rsid w:val="00EF771E"/>
    <w:rPr>
      <w:rFonts w:ascii="Times New Roman" w:hAnsi="Times New Roman"/>
      <w:sz w:val="20"/>
      <w:szCs w:val="20"/>
      <w:lang w:val="fr-FR" w:eastAsia="fr-FR"/>
    </w:rPr>
  </w:style>
  <w:style w:type="character" w:customStyle="1" w:styleId="FootnoteTextChar">
    <w:name w:val="Footnote Text Char"/>
    <w:basedOn w:val="DefaultParagraphFont"/>
    <w:link w:val="FootnoteText"/>
    <w:uiPriority w:val="99"/>
    <w:semiHidden/>
    <w:rsid w:val="00EF771E"/>
    <w:rPr>
      <w:sz w:val="20"/>
      <w:szCs w:val="2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Heading1">
    <w:name w:val="heading 1"/>
    <w:basedOn w:val="Normal"/>
    <w:next w:val="Normal"/>
    <w:link w:val="Heading1Char"/>
    <w:uiPriority w:val="99"/>
    <w:qFormat/>
    <w:rsid w:val="004948F5"/>
    <w:pPr>
      <w:keepNext/>
      <w:spacing w:before="120" w:after="60"/>
      <w:outlineLvl w:val="0"/>
    </w:pPr>
    <w:rPr>
      <w:rFonts w:cs="Arial"/>
      <w:b/>
      <w:bCs/>
      <w:color w:val="003366"/>
      <w:kern w:val="32"/>
      <w:sz w:val="28"/>
      <w:szCs w:val="32"/>
    </w:rPr>
  </w:style>
  <w:style w:type="paragraph" w:styleId="Heading2">
    <w:name w:val="heading 2"/>
    <w:basedOn w:val="Normal"/>
    <w:next w:val="Normal"/>
    <w:link w:val="Heading2Char"/>
    <w:uiPriority w:val="99"/>
    <w:qFormat/>
    <w:rsid w:val="00FA4A33"/>
    <w:pPr>
      <w:keepNext/>
      <w:spacing w:after="120" w:line="400" w:lineRule="exact"/>
      <w:outlineLvl w:val="1"/>
    </w:pPr>
    <w:rPr>
      <w:color w:val="FFFFFF"/>
      <w:sz w:val="28"/>
      <w:szCs w:val="20"/>
    </w:rPr>
  </w:style>
  <w:style w:type="paragraph" w:styleId="Heading3">
    <w:name w:val="heading 3"/>
    <w:basedOn w:val="Normal"/>
    <w:next w:val="Normal"/>
    <w:link w:val="Heading3Char"/>
    <w:uiPriority w:val="99"/>
    <w:qFormat/>
    <w:rsid w:val="00FA4A33"/>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FA4A33"/>
    <w:pPr>
      <w:keepNext/>
      <w:outlineLvl w:val="3"/>
    </w:pPr>
    <w:rPr>
      <w:color w:val="003300"/>
      <w:szCs w:val="20"/>
    </w:rPr>
  </w:style>
  <w:style w:type="paragraph" w:styleId="Heading9">
    <w:name w:val="heading 9"/>
    <w:basedOn w:val="Normal"/>
    <w:next w:val="Normal"/>
    <w:link w:val="Heading9Char"/>
    <w:uiPriority w:val="99"/>
    <w:qFormat/>
    <w:rsid w:val="00FA4A33"/>
    <w:pPr>
      <w:keepNext/>
      <w:outlineLvl w:val="8"/>
    </w:pPr>
    <w:rPr>
      <w:i/>
      <w:color w:val="008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54AB"/>
    <w:rPr>
      <w:rFonts w:ascii="Cambria" w:hAnsi="Cambria" w:cs="Times New Roman"/>
      <w:b/>
      <w:bCs/>
      <w:kern w:val="32"/>
      <w:sz w:val="32"/>
      <w:szCs w:val="32"/>
      <w:lang w:val="fr-BE" w:eastAsia="en-US"/>
    </w:rPr>
  </w:style>
  <w:style w:type="character" w:customStyle="1" w:styleId="Heading2Char">
    <w:name w:val="Heading 2 Char"/>
    <w:basedOn w:val="DefaultParagraphFont"/>
    <w:link w:val="Heading2"/>
    <w:uiPriority w:val="99"/>
    <w:semiHidden/>
    <w:locked/>
    <w:rsid w:val="001454AB"/>
    <w:rPr>
      <w:rFonts w:ascii="Cambria" w:hAnsi="Cambria" w:cs="Times New Roman"/>
      <w:b/>
      <w:bCs/>
      <w:i/>
      <w:iCs/>
      <w:sz w:val="28"/>
      <w:szCs w:val="28"/>
      <w:lang w:val="fr-BE" w:eastAsia="en-US"/>
    </w:rPr>
  </w:style>
  <w:style w:type="character" w:customStyle="1" w:styleId="Heading3Char">
    <w:name w:val="Heading 3 Char"/>
    <w:basedOn w:val="DefaultParagraphFont"/>
    <w:link w:val="Heading3"/>
    <w:uiPriority w:val="99"/>
    <w:semiHidden/>
    <w:locked/>
    <w:rsid w:val="001454AB"/>
    <w:rPr>
      <w:rFonts w:ascii="Cambria" w:hAnsi="Cambria" w:cs="Times New Roman"/>
      <w:b/>
      <w:bCs/>
      <w:sz w:val="26"/>
      <w:szCs w:val="26"/>
      <w:lang w:val="fr-BE" w:eastAsia="en-US"/>
    </w:rPr>
  </w:style>
  <w:style w:type="character" w:customStyle="1" w:styleId="Heading4Char">
    <w:name w:val="Heading 4 Char"/>
    <w:basedOn w:val="DefaultParagraphFont"/>
    <w:link w:val="Heading4"/>
    <w:uiPriority w:val="99"/>
    <w:semiHidden/>
    <w:locked/>
    <w:rsid w:val="001454AB"/>
    <w:rPr>
      <w:rFonts w:ascii="Calibri" w:hAnsi="Calibri" w:cs="Times New Roman"/>
      <w:b/>
      <w:bCs/>
      <w:sz w:val="28"/>
      <w:szCs w:val="28"/>
      <w:lang w:val="fr-BE" w:eastAsia="en-US"/>
    </w:rPr>
  </w:style>
  <w:style w:type="character" w:customStyle="1" w:styleId="Heading9Char">
    <w:name w:val="Heading 9 Char"/>
    <w:basedOn w:val="DefaultParagraphFont"/>
    <w:link w:val="Heading9"/>
    <w:uiPriority w:val="99"/>
    <w:semiHidden/>
    <w:locked/>
    <w:rsid w:val="001454AB"/>
    <w:rPr>
      <w:rFonts w:ascii="Cambria" w:hAnsi="Cambria" w:cs="Times New Roman"/>
      <w:lang w:val="fr-BE" w:eastAsia="en-US"/>
    </w:rPr>
  </w:style>
  <w:style w:type="paragraph" w:customStyle="1" w:styleId="Masthead">
    <w:name w:val="Masthead"/>
    <w:basedOn w:val="Heading1"/>
    <w:uiPriority w:val="99"/>
    <w:rsid w:val="0012571D"/>
    <w:pPr>
      <w:spacing w:before="0" w:after="0"/>
    </w:pPr>
    <w:rPr>
      <w:rFonts w:cs="Times New Roman"/>
      <w:b w:val="0"/>
      <w:bCs w:val="0"/>
      <w:kern w:val="0"/>
      <w:sz w:val="80"/>
      <w:szCs w:val="96"/>
    </w:rPr>
  </w:style>
  <w:style w:type="paragraph" w:styleId="BodyText">
    <w:name w:val="Body Text"/>
    <w:basedOn w:val="Normal"/>
    <w:link w:val="BodyTextChar"/>
    <w:uiPriority w:val="99"/>
    <w:rsid w:val="00FA4A33"/>
    <w:pPr>
      <w:spacing w:after="120" w:line="240" w:lineRule="atLeast"/>
    </w:pPr>
    <w:rPr>
      <w:color w:val="000000"/>
      <w:sz w:val="18"/>
      <w:szCs w:val="20"/>
    </w:rPr>
  </w:style>
  <w:style w:type="character" w:customStyle="1" w:styleId="BodyTextChar">
    <w:name w:val="Body Text Char"/>
    <w:basedOn w:val="DefaultParagraphFont"/>
    <w:link w:val="BodyText"/>
    <w:uiPriority w:val="99"/>
    <w:locked/>
    <w:rsid w:val="006D1F05"/>
    <w:rPr>
      <w:rFonts w:ascii="Century Gothic" w:hAnsi="Century Gothic" w:cs="Times New Roman"/>
      <w:color w:val="000000"/>
      <w:sz w:val="18"/>
      <w:lang w:val="en-US" w:eastAsia="en-US"/>
    </w:rPr>
  </w:style>
  <w:style w:type="paragraph" w:styleId="BodyTextIndent">
    <w:name w:val="Body Text Indent"/>
    <w:basedOn w:val="Normal"/>
    <w:link w:val="BodyTextIndentChar"/>
    <w:uiPriority w:val="99"/>
    <w:rsid w:val="00CB532B"/>
    <w:pPr>
      <w:tabs>
        <w:tab w:val="left" w:pos="180"/>
      </w:tabs>
      <w:spacing w:line="260" w:lineRule="exact"/>
      <w:ind w:left="187" w:hanging="187"/>
    </w:pPr>
    <w:rPr>
      <w:i/>
      <w:color w:val="003366"/>
      <w:sz w:val="18"/>
      <w:szCs w:val="20"/>
    </w:rPr>
  </w:style>
  <w:style w:type="character" w:customStyle="1" w:styleId="BodyTextIndentChar">
    <w:name w:val="Body Text Indent Char"/>
    <w:basedOn w:val="DefaultParagraphFont"/>
    <w:link w:val="BodyTextIndent"/>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Hyperlink">
    <w:name w:val="Hyperlink"/>
    <w:basedOn w:val="DefaultParagraphFont"/>
    <w:uiPriority w:val="99"/>
    <w:rsid w:val="00A95CEE"/>
    <w:rPr>
      <w:rFonts w:cs="Times New Roman"/>
      <w:color w:val="0000FF"/>
      <w:u w:val="single"/>
    </w:rPr>
  </w:style>
  <w:style w:type="paragraph" w:customStyle="1" w:styleId="ContactInformation">
    <w:name w:val="Contact Information"/>
    <w:basedOn w:val="BodyText"/>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BodyTextIndent"/>
    <w:uiPriority w:val="99"/>
    <w:rsid w:val="00451E59"/>
  </w:style>
  <w:style w:type="paragraph" w:customStyle="1" w:styleId="bodytext0">
    <w:name w:val="bodytext"/>
    <w:basedOn w:val="Normal"/>
    <w:uiPriority w:val="99"/>
    <w:rsid w:val="006F64A7"/>
    <w:pPr>
      <w:spacing w:before="100" w:beforeAutospacing="1" w:after="100" w:afterAutospacing="1"/>
    </w:pPr>
    <w:rPr>
      <w:rFonts w:ascii="Times New Roman" w:hAnsi="Times New Roman"/>
      <w:lang w:eastAsia="fr-BE"/>
    </w:rPr>
  </w:style>
  <w:style w:type="paragraph" w:styleId="BalloonText">
    <w:name w:val="Balloon Text"/>
    <w:basedOn w:val="Normal"/>
    <w:link w:val="BalloonTextChar"/>
    <w:uiPriority w:val="99"/>
    <w:rsid w:val="00FF12D2"/>
    <w:rPr>
      <w:rFonts w:ascii="Tahoma" w:hAnsi="Tahoma" w:cs="Tahoma"/>
      <w:sz w:val="16"/>
      <w:szCs w:val="16"/>
    </w:rPr>
  </w:style>
  <w:style w:type="character" w:customStyle="1" w:styleId="BalloonTextChar">
    <w:name w:val="Balloon Text Char"/>
    <w:basedOn w:val="DefaultParagraphFont"/>
    <w:link w:val="BalloonText"/>
    <w:uiPriority w:val="99"/>
    <w:locked/>
    <w:rsid w:val="00FF12D2"/>
    <w:rPr>
      <w:rFonts w:ascii="Tahoma" w:hAnsi="Tahoma" w:cs="Tahoma"/>
      <w:sz w:val="16"/>
      <w:szCs w:val="16"/>
      <w:lang w:val="en-US" w:eastAsia="en-US"/>
    </w:rPr>
  </w:style>
  <w:style w:type="table" w:styleId="TableGrid">
    <w:name w:val="Table Grid"/>
    <w:basedOn w:val="Table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B329EA"/>
    <w:pPr>
      <w:ind w:left="720"/>
      <w:contextualSpacing/>
    </w:pPr>
  </w:style>
  <w:style w:type="paragraph" w:styleId="Header">
    <w:name w:val="header"/>
    <w:basedOn w:val="Normal"/>
    <w:link w:val="HeaderChar"/>
    <w:uiPriority w:val="99"/>
    <w:rsid w:val="00C97248"/>
    <w:pPr>
      <w:tabs>
        <w:tab w:val="center" w:pos="4536"/>
        <w:tab w:val="right" w:pos="9072"/>
      </w:tabs>
    </w:pPr>
  </w:style>
  <w:style w:type="character" w:customStyle="1" w:styleId="HeaderChar">
    <w:name w:val="Header Char"/>
    <w:basedOn w:val="DefaultParagraphFont"/>
    <w:link w:val="Header"/>
    <w:uiPriority w:val="99"/>
    <w:locked/>
    <w:rsid w:val="00C97248"/>
    <w:rPr>
      <w:rFonts w:ascii="Century Gothic" w:hAnsi="Century Gothic" w:cs="Times New Roman"/>
      <w:sz w:val="24"/>
      <w:szCs w:val="24"/>
      <w:lang w:eastAsia="en-US"/>
    </w:rPr>
  </w:style>
  <w:style w:type="paragraph" w:styleId="Footer">
    <w:name w:val="footer"/>
    <w:basedOn w:val="Normal"/>
    <w:link w:val="FooterChar"/>
    <w:uiPriority w:val="99"/>
    <w:rsid w:val="00C97248"/>
    <w:pPr>
      <w:tabs>
        <w:tab w:val="center" w:pos="4536"/>
        <w:tab w:val="right" w:pos="9072"/>
      </w:tabs>
    </w:pPr>
  </w:style>
  <w:style w:type="character" w:customStyle="1" w:styleId="FooterChar">
    <w:name w:val="Footer Char"/>
    <w:basedOn w:val="DefaultParagraphFont"/>
    <w:link w:val="Footer"/>
    <w:uiPriority w:val="99"/>
    <w:locked/>
    <w:rsid w:val="00C97248"/>
    <w:rPr>
      <w:rFonts w:ascii="Century Gothic" w:hAnsi="Century Gothic" w:cs="Times New Roman"/>
      <w:sz w:val="24"/>
      <w:szCs w:val="24"/>
      <w:lang w:eastAsia="en-US"/>
    </w:rPr>
  </w:style>
  <w:style w:type="paragraph" w:styleId="BodyTextIndent2">
    <w:name w:val="Body Text Indent 2"/>
    <w:basedOn w:val="Normal"/>
    <w:link w:val="BodyTextIndent2Char"/>
    <w:uiPriority w:val="99"/>
    <w:semiHidden/>
    <w:unhideWhenUsed/>
    <w:rsid w:val="00EF771E"/>
    <w:pPr>
      <w:spacing w:after="120" w:line="480" w:lineRule="auto"/>
      <w:ind w:left="283"/>
    </w:pPr>
  </w:style>
  <w:style w:type="character" w:customStyle="1" w:styleId="BodyTextIndent2Char">
    <w:name w:val="Body Text Indent 2 Char"/>
    <w:basedOn w:val="DefaultParagraphFont"/>
    <w:link w:val="BodyTextIndent2"/>
    <w:uiPriority w:val="99"/>
    <w:semiHidden/>
    <w:rsid w:val="00EF771E"/>
    <w:rPr>
      <w:rFonts w:ascii="Century Gothic" w:hAnsi="Century Gothic"/>
      <w:sz w:val="24"/>
      <w:szCs w:val="24"/>
      <w:lang w:val="fr-BE" w:eastAsia="en-US"/>
    </w:rPr>
  </w:style>
  <w:style w:type="paragraph" w:styleId="BodyTextIndent3">
    <w:name w:val="Body Text Indent 3"/>
    <w:basedOn w:val="Normal"/>
    <w:link w:val="BodyTextIndent3Char"/>
    <w:uiPriority w:val="99"/>
    <w:semiHidden/>
    <w:unhideWhenUsed/>
    <w:rsid w:val="00EF771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771E"/>
    <w:rPr>
      <w:rFonts w:ascii="Century Gothic" w:hAnsi="Century Gothic"/>
      <w:sz w:val="16"/>
      <w:szCs w:val="16"/>
      <w:lang w:val="fr-BE" w:eastAsia="en-US"/>
    </w:rPr>
  </w:style>
  <w:style w:type="paragraph" w:styleId="FootnoteText">
    <w:name w:val="footnote text"/>
    <w:basedOn w:val="Normal"/>
    <w:link w:val="FootnoteTextChar"/>
    <w:uiPriority w:val="99"/>
    <w:semiHidden/>
    <w:rsid w:val="00EF771E"/>
    <w:rPr>
      <w:rFonts w:ascii="Times New Roman" w:hAnsi="Times New Roman"/>
      <w:sz w:val="20"/>
      <w:szCs w:val="20"/>
      <w:lang w:val="fr-FR" w:eastAsia="fr-FR"/>
    </w:rPr>
  </w:style>
  <w:style w:type="character" w:customStyle="1" w:styleId="FootnoteTextChar">
    <w:name w:val="Footnote Text Char"/>
    <w:basedOn w:val="DefaultParagraphFont"/>
    <w:link w:val="FootnoteText"/>
    <w:uiPriority w:val="99"/>
    <w:semiHidden/>
    <w:rsid w:val="00EF771E"/>
    <w:rPr>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00382">
      <w:marLeft w:val="0"/>
      <w:marRight w:val="0"/>
      <w:marTop w:val="0"/>
      <w:marBottom w:val="0"/>
      <w:divBdr>
        <w:top w:val="none" w:sz="0" w:space="0" w:color="auto"/>
        <w:left w:val="none" w:sz="0" w:space="0" w:color="auto"/>
        <w:bottom w:val="none" w:sz="0" w:space="0" w:color="auto"/>
        <w:right w:val="none" w:sz="0" w:space="0" w:color="auto"/>
      </w:divBdr>
      <w:divsChild>
        <w:div w:id="1516000386">
          <w:marLeft w:val="0"/>
          <w:marRight w:val="0"/>
          <w:marTop w:val="0"/>
          <w:marBottom w:val="0"/>
          <w:divBdr>
            <w:top w:val="none" w:sz="0" w:space="0" w:color="auto"/>
            <w:left w:val="none" w:sz="0" w:space="0" w:color="auto"/>
            <w:bottom w:val="none" w:sz="0" w:space="0" w:color="auto"/>
            <w:right w:val="none" w:sz="0" w:space="0" w:color="auto"/>
          </w:divBdr>
          <w:divsChild>
            <w:div w:id="1516000389">
              <w:marLeft w:val="0"/>
              <w:marRight w:val="0"/>
              <w:marTop w:val="0"/>
              <w:marBottom w:val="0"/>
              <w:divBdr>
                <w:top w:val="none" w:sz="0" w:space="0" w:color="auto"/>
                <w:left w:val="none" w:sz="0" w:space="0" w:color="auto"/>
                <w:bottom w:val="none" w:sz="0" w:space="0" w:color="auto"/>
                <w:right w:val="none" w:sz="0" w:space="0" w:color="auto"/>
              </w:divBdr>
              <w:divsChild>
                <w:div w:id="1516000399">
                  <w:marLeft w:val="0"/>
                  <w:marRight w:val="0"/>
                  <w:marTop w:val="0"/>
                  <w:marBottom w:val="0"/>
                  <w:divBdr>
                    <w:top w:val="none" w:sz="0" w:space="0" w:color="auto"/>
                    <w:left w:val="none" w:sz="0" w:space="0" w:color="auto"/>
                    <w:bottom w:val="none" w:sz="0" w:space="0" w:color="auto"/>
                    <w:right w:val="none" w:sz="0" w:space="0" w:color="auto"/>
                  </w:divBdr>
                  <w:divsChild>
                    <w:div w:id="1516000397">
                      <w:marLeft w:val="0"/>
                      <w:marRight w:val="0"/>
                      <w:marTop w:val="0"/>
                      <w:marBottom w:val="0"/>
                      <w:divBdr>
                        <w:top w:val="none" w:sz="0" w:space="0" w:color="auto"/>
                        <w:left w:val="none" w:sz="0" w:space="0" w:color="auto"/>
                        <w:bottom w:val="none" w:sz="0" w:space="0" w:color="auto"/>
                        <w:right w:val="none" w:sz="0" w:space="0" w:color="auto"/>
                      </w:divBdr>
                      <w:divsChild>
                        <w:div w:id="1516000400">
                          <w:marLeft w:val="0"/>
                          <w:marRight w:val="0"/>
                          <w:marTop w:val="0"/>
                          <w:marBottom w:val="0"/>
                          <w:divBdr>
                            <w:top w:val="none" w:sz="0" w:space="0" w:color="auto"/>
                            <w:left w:val="none" w:sz="0" w:space="0" w:color="auto"/>
                            <w:bottom w:val="none" w:sz="0" w:space="0" w:color="auto"/>
                            <w:right w:val="none" w:sz="0" w:space="0" w:color="auto"/>
                          </w:divBdr>
                          <w:divsChild>
                            <w:div w:id="1516000409">
                              <w:marLeft w:val="0"/>
                              <w:marRight w:val="0"/>
                              <w:marTop w:val="0"/>
                              <w:marBottom w:val="0"/>
                              <w:divBdr>
                                <w:top w:val="none" w:sz="0" w:space="0" w:color="auto"/>
                                <w:left w:val="none" w:sz="0" w:space="0" w:color="auto"/>
                                <w:bottom w:val="none" w:sz="0" w:space="0" w:color="auto"/>
                                <w:right w:val="none" w:sz="0" w:space="0" w:color="auto"/>
                              </w:divBdr>
                              <w:divsChild>
                                <w:div w:id="1516000410">
                                  <w:marLeft w:val="0"/>
                                  <w:marRight w:val="0"/>
                                  <w:marTop w:val="0"/>
                                  <w:marBottom w:val="0"/>
                                  <w:divBdr>
                                    <w:top w:val="none" w:sz="0" w:space="0" w:color="auto"/>
                                    <w:left w:val="none" w:sz="0" w:space="0" w:color="auto"/>
                                    <w:bottom w:val="none" w:sz="0" w:space="0" w:color="auto"/>
                                    <w:right w:val="none" w:sz="0" w:space="0" w:color="auto"/>
                                  </w:divBdr>
                                  <w:divsChild>
                                    <w:div w:id="1516000388">
                                      <w:marLeft w:val="0"/>
                                      <w:marRight w:val="0"/>
                                      <w:marTop w:val="0"/>
                                      <w:marBottom w:val="0"/>
                                      <w:divBdr>
                                        <w:top w:val="none" w:sz="0" w:space="0" w:color="auto"/>
                                        <w:left w:val="none" w:sz="0" w:space="0" w:color="auto"/>
                                        <w:bottom w:val="none" w:sz="0" w:space="0" w:color="auto"/>
                                        <w:right w:val="none" w:sz="0" w:space="0" w:color="auto"/>
                                      </w:divBdr>
                                      <w:divsChild>
                                        <w:div w:id="1516000380">
                                          <w:marLeft w:val="0"/>
                                          <w:marRight w:val="0"/>
                                          <w:marTop w:val="0"/>
                                          <w:marBottom w:val="0"/>
                                          <w:divBdr>
                                            <w:top w:val="none" w:sz="0" w:space="0" w:color="auto"/>
                                            <w:left w:val="none" w:sz="0" w:space="0" w:color="auto"/>
                                            <w:bottom w:val="none" w:sz="0" w:space="0" w:color="auto"/>
                                            <w:right w:val="none" w:sz="0" w:space="0" w:color="auto"/>
                                          </w:divBdr>
                                          <w:divsChild>
                                            <w:div w:id="1516000401">
                                              <w:marLeft w:val="0"/>
                                              <w:marRight w:val="0"/>
                                              <w:marTop w:val="0"/>
                                              <w:marBottom w:val="0"/>
                                              <w:divBdr>
                                                <w:top w:val="none" w:sz="0" w:space="0" w:color="auto"/>
                                                <w:left w:val="none" w:sz="0" w:space="0" w:color="auto"/>
                                                <w:bottom w:val="none" w:sz="0" w:space="0" w:color="auto"/>
                                                <w:right w:val="none" w:sz="0" w:space="0" w:color="auto"/>
                                              </w:divBdr>
                                              <w:divsChild>
                                                <w:div w:id="1516000387">
                                                  <w:marLeft w:val="0"/>
                                                  <w:marRight w:val="0"/>
                                                  <w:marTop w:val="0"/>
                                                  <w:marBottom w:val="0"/>
                                                  <w:divBdr>
                                                    <w:top w:val="none" w:sz="0" w:space="0" w:color="auto"/>
                                                    <w:left w:val="none" w:sz="0" w:space="0" w:color="auto"/>
                                                    <w:bottom w:val="none" w:sz="0" w:space="0" w:color="auto"/>
                                                    <w:right w:val="none" w:sz="0" w:space="0" w:color="auto"/>
                                                  </w:divBdr>
                                                  <w:divsChild>
                                                    <w:div w:id="1516000393">
                                                      <w:marLeft w:val="0"/>
                                                      <w:marRight w:val="0"/>
                                                      <w:marTop w:val="0"/>
                                                      <w:marBottom w:val="0"/>
                                                      <w:divBdr>
                                                        <w:top w:val="none" w:sz="0" w:space="0" w:color="auto"/>
                                                        <w:left w:val="none" w:sz="0" w:space="0" w:color="auto"/>
                                                        <w:bottom w:val="none" w:sz="0" w:space="0" w:color="auto"/>
                                                        <w:right w:val="none" w:sz="0" w:space="0" w:color="auto"/>
                                                      </w:divBdr>
                                                      <w:divsChild>
                                                        <w:div w:id="1516000394">
                                                          <w:marLeft w:val="0"/>
                                                          <w:marRight w:val="0"/>
                                                          <w:marTop w:val="0"/>
                                                          <w:marBottom w:val="0"/>
                                                          <w:divBdr>
                                                            <w:top w:val="none" w:sz="0" w:space="0" w:color="auto"/>
                                                            <w:left w:val="none" w:sz="0" w:space="0" w:color="auto"/>
                                                            <w:bottom w:val="none" w:sz="0" w:space="0" w:color="auto"/>
                                                            <w:right w:val="none" w:sz="0" w:space="0" w:color="auto"/>
                                                          </w:divBdr>
                                                          <w:divsChild>
                                                            <w:div w:id="1516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6000385">
      <w:marLeft w:val="0"/>
      <w:marRight w:val="0"/>
      <w:marTop w:val="0"/>
      <w:marBottom w:val="0"/>
      <w:divBdr>
        <w:top w:val="none" w:sz="0" w:space="0" w:color="auto"/>
        <w:left w:val="none" w:sz="0" w:space="0" w:color="auto"/>
        <w:bottom w:val="none" w:sz="0" w:space="0" w:color="auto"/>
        <w:right w:val="none" w:sz="0" w:space="0" w:color="auto"/>
      </w:divBdr>
      <w:divsChild>
        <w:div w:id="1516000384">
          <w:marLeft w:val="0"/>
          <w:marRight w:val="0"/>
          <w:marTop w:val="0"/>
          <w:marBottom w:val="0"/>
          <w:divBdr>
            <w:top w:val="none" w:sz="0" w:space="0" w:color="auto"/>
            <w:left w:val="none" w:sz="0" w:space="0" w:color="auto"/>
            <w:bottom w:val="none" w:sz="0" w:space="0" w:color="auto"/>
            <w:right w:val="none" w:sz="0" w:space="0" w:color="auto"/>
          </w:divBdr>
          <w:divsChild>
            <w:div w:id="1516000412">
              <w:marLeft w:val="0"/>
              <w:marRight w:val="0"/>
              <w:marTop w:val="0"/>
              <w:marBottom w:val="0"/>
              <w:divBdr>
                <w:top w:val="none" w:sz="0" w:space="0" w:color="auto"/>
                <w:left w:val="none" w:sz="0" w:space="0" w:color="auto"/>
                <w:bottom w:val="none" w:sz="0" w:space="0" w:color="auto"/>
                <w:right w:val="none" w:sz="0" w:space="0" w:color="auto"/>
              </w:divBdr>
              <w:divsChild>
                <w:div w:id="1516000413">
                  <w:marLeft w:val="0"/>
                  <w:marRight w:val="0"/>
                  <w:marTop w:val="0"/>
                  <w:marBottom w:val="0"/>
                  <w:divBdr>
                    <w:top w:val="none" w:sz="0" w:space="0" w:color="auto"/>
                    <w:left w:val="none" w:sz="0" w:space="0" w:color="auto"/>
                    <w:bottom w:val="none" w:sz="0" w:space="0" w:color="auto"/>
                    <w:right w:val="none" w:sz="0" w:space="0" w:color="auto"/>
                  </w:divBdr>
                  <w:divsChild>
                    <w:div w:id="1516000404">
                      <w:marLeft w:val="0"/>
                      <w:marRight w:val="0"/>
                      <w:marTop w:val="0"/>
                      <w:marBottom w:val="0"/>
                      <w:divBdr>
                        <w:top w:val="none" w:sz="0" w:space="0" w:color="auto"/>
                        <w:left w:val="none" w:sz="0" w:space="0" w:color="auto"/>
                        <w:bottom w:val="none" w:sz="0" w:space="0" w:color="auto"/>
                        <w:right w:val="none" w:sz="0" w:space="0" w:color="auto"/>
                      </w:divBdr>
                      <w:divsChild>
                        <w:div w:id="1516000407">
                          <w:marLeft w:val="0"/>
                          <w:marRight w:val="0"/>
                          <w:marTop w:val="0"/>
                          <w:marBottom w:val="0"/>
                          <w:divBdr>
                            <w:top w:val="none" w:sz="0" w:space="0" w:color="auto"/>
                            <w:left w:val="none" w:sz="0" w:space="0" w:color="auto"/>
                            <w:bottom w:val="none" w:sz="0" w:space="0" w:color="auto"/>
                            <w:right w:val="none" w:sz="0" w:space="0" w:color="auto"/>
                          </w:divBdr>
                          <w:divsChild>
                            <w:div w:id="1516000391">
                              <w:marLeft w:val="0"/>
                              <w:marRight w:val="0"/>
                              <w:marTop w:val="0"/>
                              <w:marBottom w:val="0"/>
                              <w:divBdr>
                                <w:top w:val="none" w:sz="0" w:space="0" w:color="auto"/>
                                <w:left w:val="none" w:sz="0" w:space="0" w:color="auto"/>
                                <w:bottom w:val="none" w:sz="0" w:space="0" w:color="auto"/>
                                <w:right w:val="none" w:sz="0" w:space="0" w:color="auto"/>
                              </w:divBdr>
                              <w:divsChild>
                                <w:div w:id="1516000395">
                                  <w:marLeft w:val="0"/>
                                  <w:marRight w:val="0"/>
                                  <w:marTop w:val="0"/>
                                  <w:marBottom w:val="0"/>
                                  <w:divBdr>
                                    <w:top w:val="none" w:sz="0" w:space="0" w:color="auto"/>
                                    <w:left w:val="none" w:sz="0" w:space="0" w:color="auto"/>
                                    <w:bottom w:val="none" w:sz="0" w:space="0" w:color="auto"/>
                                    <w:right w:val="none" w:sz="0" w:space="0" w:color="auto"/>
                                  </w:divBdr>
                                  <w:divsChild>
                                    <w:div w:id="1516000408">
                                      <w:marLeft w:val="0"/>
                                      <w:marRight w:val="0"/>
                                      <w:marTop w:val="0"/>
                                      <w:marBottom w:val="0"/>
                                      <w:divBdr>
                                        <w:top w:val="none" w:sz="0" w:space="0" w:color="auto"/>
                                        <w:left w:val="none" w:sz="0" w:space="0" w:color="auto"/>
                                        <w:bottom w:val="none" w:sz="0" w:space="0" w:color="auto"/>
                                        <w:right w:val="none" w:sz="0" w:space="0" w:color="auto"/>
                                      </w:divBdr>
                                      <w:divsChild>
                                        <w:div w:id="1516000406">
                                          <w:marLeft w:val="0"/>
                                          <w:marRight w:val="0"/>
                                          <w:marTop w:val="0"/>
                                          <w:marBottom w:val="0"/>
                                          <w:divBdr>
                                            <w:top w:val="none" w:sz="0" w:space="0" w:color="auto"/>
                                            <w:left w:val="none" w:sz="0" w:space="0" w:color="auto"/>
                                            <w:bottom w:val="none" w:sz="0" w:space="0" w:color="auto"/>
                                            <w:right w:val="none" w:sz="0" w:space="0" w:color="auto"/>
                                          </w:divBdr>
                                          <w:divsChild>
                                            <w:div w:id="15160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000403">
      <w:marLeft w:val="0"/>
      <w:marRight w:val="0"/>
      <w:marTop w:val="0"/>
      <w:marBottom w:val="0"/>
      <w:divBdr>
        <w:top w:val="none" w:sz="0" w:space="0" w:color="auto"/>
        <w:left w:val="none" w:sz="0" w:space="0" w:color="auto"/>
        <w:bottom w:val="none" w:sz="0" w:space="0" w:color="auto"/>
        <w:right w:val="none" w:sz="0" w:space="0" w:color="auto"/>
      </w:divBdr>
      <w:divsChild>
        <w:div w:id="1516000398">
          <w:marLeft w:val="0"/>
          <w:marRight w:val="0"/>
          <w:marTop w:val="0"/>
          <w:marBottom w:val="0"/>
          <w:divBdr>
            <w:top w:val="none" w:sz="0" w:space="0" w:color="auto"/>
            <w:left w:val="none" w:sz="0" w:space="0" w:color="auto"/>
            <w:bottom w:val="none" w:sz="0" w:space="0" w:color="auto"/>
            <w:right w:val="none" w:sz="0" w:space="0" w:color="auto"/>
          </w:divBdr>
          <w:divsChild>
            <w:div w:id="1516000402">
              <w:marLeft w:val="0"/>
              <w:marRight w:val="0"/>
              <w:marTop w:val="0"/>
              <w:marBottom w:val="0"/>
              <w:divBdr>
                <w:top w:val="none" w:sz="0" w:space="0" w:color="auto"/>
                <w:left w:val="none" w:sz="0" w:space="0" w:color="auto"/>
                <w:bottom w:val="none" w:sz="0" w:space="0" w:color="auto"/>
                <w:right w:val="none" w:sz="0" w:space="0" w:color="auto"/>
              </w:divBdr>
              <w:divsChild>
                <w:div w:id="1516000396">
                  <w:marLeft w:val="0"/>
                  <w:marRight w:val="0"/>
                  <w:marTop w:val="0"/>
                  <w:marBottom w:val="0"/>
                  <w:divBdr>
                    <w:top w:val="none" w:sz="0" w:space="0" w:color="auto"/>
                    <w:left w:val="none" w:sz="0" w:space="0" w:color="auto"/>
                    <w:bottom w:val="none" w:sz="0" w:space="0" w:color="auto"/>
                    <w:right w:val="none" w:sz="0" w:space="0" w:color="auto"/>
                  </w:divBdr>
                  <w:divsChild>
                    <w:div w:id="1516000411">
                      <w:marLeft w:val="0"/>
                      <w:marRight w:val="0"/>
                      <w:marTop w:val="0"/>
                      <w:marBottom w:val="0"/>
                      <w:divBdr>
                        <w:top w:val="none" w:sz="0" w:space="0" w:color="auto"/>
                        <w:left w:val="none" w:sz="0" w:space="0" w:color="auto"/>
                        <w:bottom w:val="none" w:sz="0" w:space="0" w:color="auto"/>
                        <w:right w:val="none" w:sz="0" w:space="0" w:color="auto"/>
                      </w:divBdr>
                      <w:divsChild>
                        <w:div w:id="1516000383">
                          <w:marLeft w:val="0"/>
                          <w:marRight w:val="0"/>
                          <w:marTop w:val="0"/>
                          <w:marBottom w:val="0"/>
                          <w:divBdr>
                            <w:top w:val="none" w:sz="0" w:space="0" w:color="auto"/>
                            <w:left w:val="none" w:sz="0" w:space="0" w:color="auto"/>
                            <w:bottom w:val="none" w:sz="0" w:space="0" w:color="auto"/>
                            <w:right w:val="none" w:sz="0" w:space="0" w:color="auto"/>
                          </w:divBdr>
                          <w:divsChild>
                            <w:div w:id="1516000405">
                              <w:marLeft w:val="0"/>
                              <w:marRight w:val="0"/>
                              <w:marTop w:val="0"/>
                              <w:marBottom w:val="0"/>
                              <w:divBdr>
                                <w:top w:val="none" w:sz="0" w:space="0" w:color="auto"/>
                                <w:left w:val="none" w:sz="0" w:space="0" w:color="auto"/>
                                <w:bottom w:val="none" w:sz="0" w:space="0" w:color="auto"/>
                                <w:right w:val="none" w:sz="0" w:space="0" w:color="auto"/>
                              </w:divBdr>
                              <w:divsChild>
                                <w:div w:id="1516000381">
                                  <w:marLeft w:val="0"/>
                                  <w:marRight w:val="0"/>
                                  <w:marTop w:val="0"/>
                                  <w:marBottom w:val="0"/>
                                  <w:divBdr>
                                    <w:top w:val="none" w:sz="0" w:space="0" w:color="auto"/>
                                    <w:left w:val="none" w:sz="0" w:space="0" w:color="auto"/>
                                    <w:bottom w:val="none" w:sz="0" w:space="0" w:color="auto"/>
                                    <w:right w:val="none" w:sz="0" w:space="0" w:color="auto"/>
                                  </w:divBdr>
                                  <w:divsChild>
                                    <w:div w:id="1516000392">
                                      <w:marLeft w:val="0"/>
                                      <w:marRight w:val="0"/>
                                      <w:marTop w:val="0"/>
                                      <w:marBottom w:val="0"/>
                                      <w:divBdr>
                                        <w:top w:val="none" w:sz="0" w:space="0" w:color="auto"/>
                                        <w:left w:val="none" w:sz="0" w:space="0" w:color="auto"/>
                                        <w:bottom w:val="none" w:sz="0" w:space="0" w:color="auto"/>
                                        <w:right w:val="none" w:sz="0" w:space="0" w:color="auto"/>
                                      </w:divBdr>
                                      <w:divsChild>
                                        <w:div w:id="1516000390">
                                          <w:marLeft w:val="0"/>
                                          <w:marRight w:val="0"/>
                                          <w:marTop w:val="0"/>
                                          <w:marBottom w:val="0"/>
                                          <w:divBdr>
                                            <w:top w:val="none" w:sz="0" w:space="0" w:color="auto"/>
                                            <w:left w:val="none" w:sz="0" w:space="0" w:color="auto"/>
                                            <w:bottom w:val="none" w:sz="0" w:space="0" w:color="auto"/>
                                            <w:right w:val="none" w:sz="0" w:space="0" w:color="auto"/>
                                          </w:divBdr>
                                          <w:divsChild>
                                            <w:div w:id="1516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ta.be"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2.tif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sta.b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ista.be" TargetMode="External"/><Relationship Id="rId1" Type="http://schemas.openxmlformats.org/officeDocument/2006/relationships/hyperlink" Target="http://www.ista.b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weveed\Application%20Data\Microsoft\Templates\Bulletin%20de%20No&#235;l%20famil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0C6E0-C3A7-44CA-8C59-3E2806BE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Bulletin de Noël familial.dot</Template>
  <TotalTime>1</TotalTime>
  <Pages>7</Pages>
  <Words>2764</Words>
  <Characters>15206</Characters>
  <Application>Microsoft Office Word</Application>
  <DocSecurity>0</DocSecurity>
  <Lines>126</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Wever Edouard</dc:creator>
  <cp:lastModifiedBy>kamnang Johnny</cp:lastModifiedBy>
  <cp:revision>3</cp:revision>
  <cp:lastPrinted>2011-08-26T11:25:00Z</cp:lastPrinted>
  <dcterms:created xsi:type="dcterms:W3CDTF">2013-03-06T14:53:00Z</dcterms:created>
  <dcterms:modified xsi:type="dcterms:W3CDTF">2013-03-06T14:53:00Z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TC010128001036</vt:lpwstr>
  </property>
</Properties>
</file>